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E0FC5" w14:textId="77777777" w:rsidR="00B07B32" w:rsidRPr="00F90AED" w:rsidRDefault="00B07B32" w:rsidP="00F90AED">
      <w:pPr>
        <w:spacing w:line="276" w:lineRule="auto"/>
        <w:jc w:val="center"/>
        <w:rPr>
          <w:b/>
          <w:color w:val="000000"/>
          <w:sz w:val="26"/>
          <w:szCs w:val="26"/>
        </w:rPr>
      </w:pPr>
      <w:r w:rsidRPr="00F90AED">
        <w:rPr>
          <w:b/>
          <w:color w:val="000000"/>
          <w:sz w:val="26"/>
          <w:szCs w:val="26"/>
        </w:rPr>
        <w:t>CỘNG HÒA XÃ HỘI CHỦ NGHĨA VIỆT NAM</w:t>
      </w:r>
    </w:p>
    <w:p w14:paraId="77DFEB0E" w14:textId="77777777" w:rsidR="00B07B32" w:rsidRPr="00F90AED" w:rsidRDefault="00B07B32" w:rsidP="00F90AED">
      <w:pPr>
        <w:spacing w:line="276" w:lineRule="auto"/>
        <w:jc w:val="center"/>
        <w:rPr>
          <w:b/>
          <w:color w:val="000000"/>
          <w:sz w:val="26"/>
          <w:szCs w:val="26"/>
        </w:rPr>
      </w:pPr>
      <w:r w:rsidRPr="00F90AED">
        <w:rPr>
          <w:b/>
          <w:color w:val="000000"/>
          <w:sz w:val="26"/>
          <w:szCs w:val="26"/>
        </w:rPr>
        <w:t>Độc lập - Tự do - Hạnh phúc</w:t>
      </w:r>
    </w:p>
    <w:p w14:paraId="644966E7" w14:textId="77777777" w:rsidR="00B07B32" w:rsidRPr="00F90AED" w:rsidRDefault="00B07B32" w:rsidP="00F90AED">
      <w:pPr>
        <w:spacing w:line="276" w:lineRule="auto"/>
        <w:jc w:val="center"/>
        <w:rPr>
          <w:color w:val="000000"/>
          <w:sz w:val="26"/>
          <w:szCs w:val="26"/>
        </w:rPr>
      </w:pPr>
      <w:r w:rsidRPr="00F90AED">
        <w:rPr>
          <w:color w:val="000000"/>
          <w:sz w:val="26"/>
          <w:szCs w:val="26"/>
        </w:rPr>
        <w:t xml:space="preserve">= = = </w:t>
      </w:r>
      <w:r w:rsidRPr="00F90AED">
        <w:rPr>
          <w:color w:val="000000"/>
          <w:sz w:val="26"/>
          <w:szCs w:val="26"/>
        </w:rPr>
        <w:sym w:font="Wingdings" w:char="F097"/>
      </w:r>
      <w:r w:rsidRPr="00F90AED">
        <w:rPr>
          <w:color w:val="000000"/>
          <w:sz w:val="26"/>
          <w:szCs w:val="26"/>
        </w:rPr>
        <w:sym w:font="Wingdings 2" w:char="F0B3"/>
      </w:r>
      <w:r w:rsidRPr="00F90AED">
        <w:rPr>
          <w:color w:val="000000"/>
          <w:sz w:val="26"/>
          <w:szCs w:val="26"/>
        </w:rPr>
        <w:sym w:font="Wingdings" w:char="F096"/>
      </w:r>
      <w:r w:rsidRPr="00F90AED">
        <w:rPr>
          <w:color w:val="000000"/>
          <w:sz w:val="26"/>
          <w:szCs w:val="26"/>
        </w:rPr>
        <w:t xml:space="preserve"> = = =</w:t>
      </w:r>
    </w:p>
    <w:p w14:paraId="6EFD9EA1" w14:textId="77777777" w:rsidR="00B07B32" w:rsidRPr="00F90AED" w:rsidRDefault="00B07B32" w:rsidP="00F90AED">
      <w:pPr>
        <w:pStyle w:val="Heading1"/>
        <w:spacing w:line="276" w:lineRule="auto"/>
        <w:jc w:val="center"/>
        <w:rPr>
          <w:rFonts w:ascii="Times New Roman" w:hAnsi="Times New Roman"/>
          <w:color w:val="000000"/>
          <w:sz w:val="28"/>
        </w:rPr>
      </w:pPr>
      <w:r w:rsidRPr="00F90AED">
        <w:rPr>
          <w:rFonts w:ascii="Times New Roman" w:hAnsi="Times New Roman"/>
          <w:color w:val="000000"/>
          <w:sz w:val="28"/>
        </w:rPr>
        <w:t>HỢP ĐỒNG DỊCH VỤ THẨM ĐỊNH GIÁ TÀI SẢN</w:t>
      </w:r>
    </w:p>
    <w:p w14:paraId="12BB8A37" w14:textId="77777777" w:rsidR="00B07B32" w:rsidRPr="005725CA" w:rsidRDefault="00B07B32" w:rsidP="005725CA">
      <w:pPr>
        <w:spacing w:after="120" w:line="276" w:lineRule="auto"/>
        <w:jc w:val="center"/>
        <w:rPr>
          <w:b/>
        </w:rPr>
      </w:pPr>
      <w:r w:rsidRPr="00F90AED">
        <w:rPr>
          <w:b/>
          <w:bCs/>
          <w:color w:val="000000"/>
          <w:sz w:val="26"/>
          <w:szCs w:val="26"/>
        </w:rPr>
        <w:t>Số:</w:t>
      </w:r>
      <w:r w:rsidR="00746C1D" w:rsidRPr="00F90AED">
        <w:rPr>
          <w:b/>
        </w:rPr>
        <w:t xml:space="preserve"> </w:t>
      </w:r>
      <w:r w:rsidR="00042EE4">
        <w:rPr>
          <w:b/>
        </w:rPr>
        <w:t>…..</w:t>
      </w:r>
      <w:r w:rsidR="00A70B9D">
        <w:rPr>
          <w:b/>
          <w:color w:val="000000"/>
          <w:shd w:val="clear" w:color="auto" w:fill="FFFFFF"/>
        </w:rPr>
        <w:t>/</w:t>
      </w:r>
      <w:r w:rsidR="00587828" w:rsidRPr="00F90AED">
        <w:rPr>
          <w:b/>
        </w:rPr>
        <w:t>TĐG/SBA</w:t>
      </w:r>
    </w:p>
    <w:p w14:paraId="3FB2200B" w14:textId="77777777" w:rsidR="003A39C7" w:rsidRPr="00F90AED" w:rsidRDefault="003A39C7" w:rsidP="00F90AED">
      <w:pPr>
        <w:pStyle w:val="BodyText"/>
        <w:numPr>
          <w:ilvl w:val="0"/>
          <w:numId w:val="8"/>
        </w:numPr>
        <w:tabs>
          <w:tab w:val="left" w:pos="270"/>
        </w:tabs>
        <w:spacing w:after="0" w:line="276" w:lineRule="auto"/>
        <w:ind w:left="90" w:firstLine="0"/>
        <w:jc w:val="both"/>
        <w:rPr>
          <w:i/>
          <w:color w:val="000000"/>
          <w:sz w:val="25"/>
          <w:szCs w:val="25"/>
        </w:rPr>
      </w:pPr>
      <w:r w:rsidRPr="00F90AED">
        <w:rPr>
          <w:i/>
          <w:color w:val="000000"/>
          <w:sz w:val="25"/>
          <w:szCs w:val="25"/>
        </w:rPr>
        <w:t>Căn cứ Bộ Luật Dân sự số: 91/2015/QH13 ngày 24/11/2015 của Quốc hội Nước Cộng hoà xã hội chủ nghĩa Việt Nam;</w:t>
      </w:r>
    </w:p>
    <w:p w14:paraId="2F842B73" w14:textId="77777777" w:rsidR="003A39C7" w:rsidRPr="00F90AED" w:rsidRDefault="003A39C7" w:rsidP="00F90AED">
      <w:pPr>
        <w:pStyle w:val="BodyText"/>
        <w:numPr>
          <w:ilvl w:val="0"/>
          <w:numId w:val="8"/>
        </w:numPr>
        <w:tabs>
          <w:tab w:val="left" w:pos="270"/>
        </w:tabs>
        <w:spacing w:after="0" w:line="276" w:lineRule="auto"/>
        <w:ind w:left="90" w:firstLine="0"/>
        <w:jc w:val="both"/>
        <w:rPr>
          <w:i/>
          <w:color w:val="000000"/>
          <w:sz w:val="25"/>
          <w:szCs w:val="25"/>
        </w:rPr>
      </w:pPr>
      <w:r w:rsidRPr="00F90AED">
        <w:rPr>
          <w:i/>
          <w:color w:val="000000"/>
          <w:sz w:val="25"/>
          <w:szCs w:val="25"/>
        </w:rPr>
        <w:t>Căn cứ Luật Thương mại số: 36/2005/QH11 ngày 14/06/2005 của Quốc hội Nước Cộng hoà xã hội chủ nghĩa Việt Nam;</w:t>
      </w:r>
    </w:p>
    <w:p w14:paraId="7C83B25D" w14:textId="77777777" w:rsidR="003A39C7" w:rsidRPr="00F90AED" w:rsidRDefault="003A39C7" w:rsidP="00F90AED">
      <w:pPr>
        <w:pStyle w:val="BodyText"/>
        <w:numPr>
          <w:ilvl w:val="0"/>
          <w:numId w:val="8"/>
        </w:numPr>
        <w:tabs>
          <w:tab w:val="left" w:pos="270"/>
        </w:tabs>
        <w:spacing w:after="0" w:line="276" w:lineRule="auto"/>
        <w:ind w:left="90" w:firstLine="0"/>
        <w:jc w:val="both"/>
        <w:rPr>
          <w:i/>
          <w:color w:val="000000"/>
          <w:sz w:val="25"/>
          <w:szCs w:val="25"/>
        </w:rPr>
      </w:pPr>
      <w:r w:rsidRPr="00F90AED">
        <w:rPr>
          <w:i/>
          <w:color w:val="000000"/>
          <w:sz w:val="25"/>
          <w:szCs w:val="25"/>
        </w:rPr>
        <w:t>Căn cứ Luật giá số: 11/2012/QH13 ngày 20/6/2012 của Quốc hội Nước Cộng hoà xã hội chủ nghĩa Việt Nam;</w:t>
      </w:r>
    </w:p>
    <w:p w14:paraId="635EA6F3" w14:textId="77777777" w:rsidR="003A39C7" w:rsidRPr="00F90AED" w:rsidRDefault="003A39C7" w:rsidP="00F90AED">
      <w:pPr>
        <w:pStyle w:val="BodyText"/>
        <w:numPr>
          <w:ilvl w:val="0"/>
          <w:numId w:val="8"/>
        </w:numPr>
        <w:tabs>
          <w:tab w:val="left" w:pos="270"/>
        </w:tabs>
        <w:spacing w:after="0" w:line="276" w:lineRule="auto"/>
        <w:ind w:left="90" w:firstLine="0"/>
        <w:jc w:val="both"/>
        <w:rPr>
          <w:i/>
          <w:color w:val="000000"/>
          <w:sz w:val="25"/>
          <w:szCs w:val="25"/>
        </w:rPr>
      </w:pPr>
      <w:r w:rsidRPr="00F90AED">
        <w:rPr>
          <w:i/>
          <w:color w:val="000000"/>
          <w:sz w:val="25"/>
          <w:szCs w:val="25"/>
        </w:rPr>
        <w:t xml:space="preserve">Căn cứ Nghị định số: 89/2013/NĐ-CP của Chính phủ ngày 06/08/2013 </w:t>
      </w:r>
      <w:bookmarkStart w:id="0" w:name="loai_1_name"/>
      <w:r w:rsidRPr="00F90AED">
        <w:rPr>
          <w:i/>
          <w:color w:val="000000"/>
          <w:sz w:val="25"/>
          <w:szCs w:val="25"/>
        </w:rPr>
        <w:t>Quy định chi tiết thi hành một số điều của Luật giá về thẩm định giá</w:t>
      </w:r>
      <w:bookmarkEnd w:id="0"/>
      <w:r w:rsidRPr="00F90AED">
        <w:rPr>
          <w:i/>
          <w:color w:val="000000"/>
          <w:sz w:val="25"/>
          <w:szCs w:val="25"/>
        </w:rPr>
        <w:t>;</w:t>
      </w:r>
    </w:p>
    <w:p w14:paraId="41379A35" w14:textId="77777777" w:rsidR="003A39C7" w:rsidRPr="00F90AED" w:rsidRDefault="003A39C7" w:rsidP="00F90AED">
      <w:pPr>
        <w:pStyle w:val="BodyText"/>
        <w:numPr>
          <w:ilvl w:val="0"/>
          <w:numId w:val="8"/>
        </w:numPr>
        <w:tabs>
          <w:tab w:val="left" w:pos="270"/>
        </w:tabs>
        <w:spacing w:after="0" w:line="276" w:lineRule="auto"/>
        <w:ind w:left="90" w:firstLine="0"/>
        <w:jc w:val="both"/>
        <w:rPr>
          <w:i/>
          <w:color w:val="000000"/>
          <w:sz w:val="25"/>
          <w:szCs w:val="25"/>
        </w:rPr>
      </w:pPr>
      <w:r w:rsidRPr="00F90AED">
        <w:rPr>
          <w:i/>
          <w:color w:val="000000"/>
          <w:sz w:val="25"/>
          <w:szCs w:val="25"/>
        </w:rPr>
        <w:t>Căn cứ nhu cầu sử dụng dịch vụ và khả năng đáp ứng của hai bên;</w:t>
      </w:r>
    </w:p>
    <w:p w14:paraId="0D23CC9B" w14:textId="77777777" w:rsidR="00214772" w:rsidRPr="00F90AED" w:rsidRDefault="00214772" w:rsidP="007B0C51">
      <w:pPr>
        <w:spacing w:line="276" w:lineRule="auto"/>
        <w:ind w:right="-288" w:firstLine="720"/>
        <w:jc w:val="both"/>
        <w:rPr>
          <w:color w:val="000000"/>
          <w:sz w:val="25"/>
          <w:szCs w:val="25"/>
        </w:rPr>
      </w:pPr>
      <w:r w:rsidRPr="00F90AED">
        <w:rPr>
          <w:color w:val="000000"/>
          <w:sz w:val="25"/>
          <w:szCs w:val="25"/>
        </w:rPr>
        <w:t xml:space="preserve">Hôm nay, </w:t>
      </w:r>
      <w:r w:rsidR="005D1D7B" w:rsidRPr="00F90AED">
        <w:rPr>
          <w:color w:val="000000"/>
          <w:sz w:val="25"/>
          <w:szCs w:val="25"/>
        </w:rPr>
        <w:t>ngày</w:t>
      </w:r>
      <w:r w:rsidR="00BD03DF">
        <w:rPr>
          <w:color w:val="000000"/>
          <w:sz w:val="25"/>
          <w:szCs w:val="25"/>
        </w:rPr>
        <w:t xml:space="preserve"> </w:t>
      </w:r>
      <w:r w:rsidR="00F943C8">
        <w:rPr>
          <w:color w:val="000000"/>
          <w:sz w:val="25"/>
          <w:szCs w:val="25"/>
        </w:rPr>
        <w:t>2</w:t>
      </w:r>
      <w:r w:rsidR="00342590">
        <w:rPr>
          <w:color w:val="000000"/>
          <w:sz w:val="25"/>
          <w:szCs w:val="25"/>
        </w:rPr>
        <w:t>9</w:t>
      </w:r>
      <w:r w:rsidR="00940938">
        <w:rPr>
          <w:color w:val="000000"/>
          <w:sz w:val="25"/>
          <w:szCs w:val="25"/>
        </w:rPr>
        <w:t xml:space="preserve"> </w:t>
      </w:r>
      <w:r w:rsidRPr="00F90AED">
        <w:rPr>
          <w:color w:val="000000"/>
          <w:sz w:val="25"/>
          <w:szCs w:val="25"/>
        </w:rPr>
        <w:t>tháng</w:t>
      </w:r>
      <w:r w:rsidR="00CC5324" w:rsidRPr="00F90AED">
        <w:rPr>
          <w:color w:val="000000"/>
          <w:sz w:val="25"/>
          <w:szCs w:val="25"/>
        </w:rPr>
        <w:t xml:space="preserve"> </w:t>
      </w:r>
      <w:r w:rsidR="00DF7BB8">
        <w:rPr>
          <w:color w:val="000000"/>
          <w:sz w:val="25"/>
          <w:szCs w:val="25"/>
        </w:rPr>
        <w:t>0</w:t>
      </w:r>
      <w:r w:rsidR="00AF0FA0">
        <w:rPr>
          <w:color w:val="000000"/>
          <w:sz w:val="25"/>
          <w:szCs w:val="25"/>
        </w:rPr>
        <w:t>9</w:t>
      </w:r>
      <w:r w:rsidR="00F77218" w:rsidRPr="00F90AED">
        <w:rPr>
          <w:color w:val="000000"/>
          <w:sz w:val="25"/>
          <w:szCs w:val="25"/>
        </w:rPr>
        <w:t xml:space="preserve"> </w:t>
      </w:r>
      <w:r w:rsidR="00246856" w:rsidRPr="00F90AED">
        <w:rPr>
          <w:color w:val="000000"/>
          <w:sz w:val="25"/>
          <w:szCs w:val="25"/>
        </w:rPr>
        <w:t>năm 2</w:t>
      </w:r>
      <w:r w:rsidR="00F77218" w:rsidRPr="00F90AED">
        <w:rPr>
          <w:color w:val="000000"/>
          <w:sz w:val="25"/>
          <w:szCs w:val="25"/>
        </w:rPr>
        <w:t>02</w:t>
      </w:r>
      <w:r w:rsidR="00296D7C">
        <w:rPr>
          <w:color w:val="000000"/>
          <w:sz w:val="25"/>
          <w:szCs w:val="25"/>
        </w:rPr>
        <w:t>3</w:t>
      </w:r>
      <w:r w:rsidRPr="00F90AED">
        <w:rPr>
          <w:color w:val="000000"/>
          <w:sz w:val="25"/>
          <w:szCs w:val="25"/>
        </w:rPr>
        <w:t>, chúng tôi gồm có:</w:t>
      </w:r>
    </w:p>
    <w:p w14:paraId="316D189F" w14:textId="77777777" w:rsidR="008848FA" w:rsidRDefault="00117BE7" w:rsidP="001D4958">
      <w:pPr>
        <w:tabs>
          <w:tab w:val="left" w:pos="709"/>
        </w:tabs>
        <w:spacing w:line="276" w:lineRule="auto"/>
        <w:ind w:right="-273"/>
        <w:jc w:val="both"/>
        <w:rPr>
          <w:b/>
          <w:sz w:val="25"/>
          <w:szCs w:val="25"/>
        </w:rPr>
      </w:pPr>
      <w:r w:rsidRPr="00F90AED">
        <w:rPr>
          <w:b/>
          <w:color w:val="000000"/>
          <w:sz w:val="25"/>
          <w:szCs w:val="25"/>
        </w:rPr>
        <w:t>BÊN A</w:t>
      </w:r>
      <w:r w:rsidR="00214772" w:rsidRPr="00F90AED">
        <w:rPr>
          <w:b/>
          <w:color w:val="000000"/>
          <w:sz w:val="25"/>
          <w:szCs w:val="25"/>
        </w:rPr>
        <w:t xml:space="preserve"> (Bên </w:t>
      </w:r>
      <w:r w:rsidR="006F7DB1" w:rsidRPr="00F90AED">
        <w:rPr>
          <w:b/>
          <w:color w:val="000000"/>
          <w:sz w:val="25"/>
          <w:szCs w:val="25"/>
        </w:rPr>
        <w:t>thuê</w:t>
      </w:r>
      <w:r w:rsidR="00214772" w:rsidRPr="00F90AED">
        <w:rPr>
          <w:b/>
          <w:color w:val="000000"/>
          <w:sz w:val="25"/>
          <w:szCs w:val="25"/>
        </w:rPr>
        <w:t xml:space="preserve"> dịch vụ</w:t>
      </w:r>
      <w:r w:rsidR="00C91280" w:rsidRPr="00F90AED">
        <w:rPr>
          <w:b/>
          <w:color w:val="000000"/>
          <w:sz w:val="25"/>
          <w:szCs w:val="25"/>
        </w:rPr>
        <w:t xml:space="preserve">): </w:t>
      </w:r>
      <w:r w:rsidR="00342590" w:rsidRPr="00342590">
        <w:rPr>
          <w:b/>
          <w:sz w:val="25"/>
          <w:szCs w:val="25"/>
        </w:rPr>
        <w:t xml:space="preserve">Ông </w:t>
      </w:r>
      <w:r w:rsidR="00042EE4">
        <w:rPr>
          <w:b/>
          <w:sz w:val="25"/>
          <w:szCs w:val="25"/>
        </w:rPr>
        <w:t>……</w:t>
      </w:r>
    </w:p>
    <w:p w14:paraId="41565C16" w14:textId="77777777" w:rsidR="000A6FEA" w:rsidRDefault="00816CE5" w:rsidP="00304ABA">
      <w:pPr>
        <w:jc w:val="both"/>
        <w:rPr>
          <w:color w:val="000000"/>
          <w:sz w:val="25"/>
          <w:szCs w:val="25"/>
        </w:rPr>
      </w:pPr>
      <w:r w:rsidRPr="00816CE5">
        <w:rPr>
          <w:color w:val="000000"/>
          <w:sz w:val="25"/>
          <w:szCs w:val="25"/>
        </w:rPr>
        <w:t>Địa chỉ</w:t>
      </w:r>
      <w:r w:rsidR="00E14209" w:rsidRPr="00C47BAA">
        <w:rPr>
          <w:color w:val="000000"/>
          <w:sz w:val="25"/>
          <w:szCs w:val="25"/>
        </w:rPr>
        <w:t>:</w:t>
      </w:r>
      <w:r w:rsidR="002A63EC" w:rsidRPr="00C47BAA">
        <w:rPr>
          <w:color w:val="000000"/>
          <w:sz w:val="25"/>
          <w:szCs w:val="25"/>
        </w:rPr>
        <w:t xml:space="preserve"> </w:t>
      </w:r>
      <w:r w:rsidR="00042EE4">
        <w:rPr>
          <w:color w:val="000000"/>
          <w:sz w:val="25"/>
          <w:szCs w:val="25"/>
        </w:rPr>
        <w:t>…….</w:t>
      </w:r>
    </w:p>
    <w:p w14:paraId="2917870B" w14:textId="77777777" w:rsidR="008848FA" w:rsidRDefault="00C63E2A" w:rsidP="00342590">
      <w:pPr>
        <w:jc w:val="both"/>
        <w:rPr>
          <w:sz w:val="25"/>
          <w:szCs w:val="25"/>
        </w:rPr>
      </w:pPr>
      <w:r>
        <w:rPr>
          <w:color w:val="000000"/>
          <w:sz w:val="25"/>
          <w:szCs w:val="25"/>
        </w:rPr>
        <w:t>Số CCCD</w:t>
      </w:r>
      <w:r w:rsidR="00F77218" w:rsidRPr="00C47BAA">
        <w:rPr>
          <w:color w:val="000000"/>
          <w:sz w:val="25"/>
          <w:szCs w:val="25"/>
        </w:rPr>
        <w:t>:</w:t>
      </w:r>
      <w:r w:rsidR="002362EF" w:rsidRPr="00C47BAA">
        <w:rPr>
          <w:color w:val="000000"/>
          <w:sz w:val="25"/>
          <w:szCs w:val="25"/>
        </w:rPr>
        <w:t xml:space="preserve"> </w:t>
      </w:r>
      <w:r w:rsidR="00042EE4">
        <w:rPr>
          <w:sz w:val="25"/>
          <w:szCs w:val="25"/>
        </w:rPr>
        <w:t>……</w:t>
      </w:r>
      <w:r w:rsidR="00342590" w:rsidRPr="00342590">
        <w:rPr>
          <w:sz w:val="25"/>
          <w:szCs w:val="25"/>
        </w:rPr>
        <w:t xml:space="preserve"> do </w:t>
      </w:r>
      <w:r w:rsidR="00042EE4">
        <w:rPr>
          <w:sz w:val="25"/>
          <w:szCs w:val="25"/>
        </w:rPr>
        <w:t>……..</w:t>
      </w:r>
    </w:p>
    <w:p w14:paraId="06A47CAD" w14:textId="77777777" w:rsidR="00530154" w:rsidRPr="00F90AED" w:rsidRDefault="00234475" w:rsidP="008848FA">
      <w:pPr>
        <w:jc w:val="both"/>
        <w:rPr>
          <w:b/>
          <w:color w:val="000000"/>
          <w:sz w:val="25"/>
          <w:szCs w:val="25"/>
          <w:lang w:val="vi-VN"/>
        </w:rPr>
      </w:pPr>
      <w:r w:rsidRPr="00F90AED">
        <w:rPr>
          <w:b/>
          <w:color w:val="000000"/>
          <w:sz w:val="25"/>
          <w:szCs w:val="25"/>
          <w:lang w:val="nl-NL"/>
        </w:rPr>
        <w:t xml:space="preserve">BÊN </w:t>
      </w:r>
      <w:r w:rsidR="00117BE7" w:rsidRPr="00F90AED">
        <w:rPr>
          <w:b/>
          <w:color w:val="000000"/>
          <w:sz w:val="25"/>
          <w:szCs w:val="25"/>
          <w:lang w:val="nl-NL"/>
        </w:rPr>
        <w:t>B</w:t>
      </w:r>
      <w:r w:rsidRPr="00F90AED">
        <w:rPr>
          <w:b/>
          <w:color w:val="000000"/>
          <w:sz w:val="25"/>
          <w:szCs w:val="25"/>
          <w:lang w:val="nl-NL"/>
        </w:rPr>
        <w:t xml:space="preserve"> </w:t>
      </w:r>
      <w:r w:rsidR="000C03C2" w:rsidRPr="00F90AED">
        <w:rPr>
          <w:b/>
          <w:color w:val="000000"/>
          <w:sz w:val="25"/>
          <w:szCs w:val="25"/>
          <w:lang w:val="nl-NL"/>
        </w:rPr>
        <w:t xml:space="preserve">(Bên </w:t>
      </w:r>
      <w:r w:rsidR="006F7DB1" w:rsidRPr="00F90AED">
        <w:rPr>
          <w:b/>
          <w:color w:val="000000"/>
          <w:sz w:val="25"/>
          <w:szCs w:val="25"/>
          <w:lang w:val="nl-NL"/>
        </w:rPr>
        <w:t>nhận</w:t>
      </w:r>
      <w:r w:rsidR="000C03C2" w:rsidRPr="00F90AED">
        <w:rPr>
          <w:b/>
          <w:color w:val="000000"/>
          <w:sz w:val="25"/>
          <w:szCs w:val="25"/>
          <w:lang w:val="nl-NL"/>
        </w:rPr>
        <w:t xml:space="preserve"> dịch vụ):</w:t>
      </w:r>
      <w:r w:rsidR="00EF48CB" w:rsidRPr="00F90AED">
        <w:rPr>
          <w:b/>
          <w:color w:val="000000"/>
          <w:sz w:val="25"/>
          <w:szCs w:val="25"/>
          <w:lang w:val="nl-NL"/>
        </w:rPr>
        <w:t xml:space="preserve"> </w:t>
      </w:r>
      <w:r w:rsidR="00FD5432" w:rsidRPr="00F90AED">
        <w:rPr>
          <w:b/>
          <w:color w:val="000000"/>
          <w:sz w:val="25"/>
          <w:szCs w:val="25"/>
          <w:lang w:val="nl-NL"/>
        </w:rPr>
        <w:t>C</w:t>
      </w:r>
      <w:r w:rsidR="005C7A2E" w:rsidRPr="00F90AED">
        <w:rPr>
          <w:b/>
          <w:color w:val="000000"/>
          <w:sz w:val="25"/>
          <w:szCs w:val="25"/>
          <w:lang w:val="nl-NL"/>
        </w:rPr>
        <w:t xml:space="preserve">ÔNG TY </w:t>
      </w:r>
      <w:r w:rsidR="0032171E" w:rsidRPr="00F90AED">
        <w:rPr>
          <w:b/>
          <w:color w:val="000000"/>
          <w:sz w:val="25"/>
          <w:szCs w:val="25"/>
          <w:lang w:val="nl-NL"/>
        </w:rPr>
        <w:t>CỔ</w:t>
      </w:r>
      <w:r w:rsidR="0032171E" w:rsidRPr="00F90AED">
        <w:rPr>
          <w:b/>
          <w:color w:val="000000"/>
          <w:sz w:val="25"/>
          <w:szCs w:val="25"/>
          <w:lang w:val="vi-VN"/>
        </w:rPr>
        <w:t xml:space="preserve"> PHẦN TƯ VẤN QUY HOẠCH VÀ THẨM ĐỊNH GIÁ SBA</w:t>
      </w:r>
    </w:p>
    <w:p w14:paraId="6F4FBDDB" w14:textId="77777777" w:rsidR="005C7A2E" w:rsidRPr="00F90AED" w:rsidRDefault="00234475" w:rsidP="00F90AED">
      <w:pPr>
        <w:tabs>
          <w:tab w:val="num" w:pos="0"/>
        </w:tabs>
        <w:spacing w:line="276" w:lineRule="auto"/>
        <w:jc w:val="both"/>
        <w:rPr>
          <w:color w:val="000000"/>
          <w:sz w:val="25"/>
          <w:szCs w:val="25"/>
        </w:rPr>
      </w:pPr>
      <w:r w:rsidRPr="00F90AED">
        <w:rPr>
          <w:color w:val="000000"/>
          <w:sz w:val="25"/>
          <w:szCs w:val="25"/>
          <w:lang w:val="nl-NL"/>
        </w:rPr>
        <w:t>Địa chỉ</w:t>
      </w:r>
      <w:r w:rsidR="00FB6DEC" w:rsidRPr="00F90AED">
        <w:rPr>
          <w:color w:val="000000"/>
          <w:sz w:val="25"/>
          <w:szCs w:val="25"/>
          <w:lang w:val="nl-NL"/>
        </w:rPr>
        <w:t>:</w:t>
      </w:r>
      <w:r w:rsidR="008F2014" w:rsidRPr="00F90AED">
        <w:rPr>
          <w:color w:val="000000"/>
          <w:sz w:val="25"/>
          <w:szCs w:val="25"/>
          <w:lang w:val="nl-NL"/>
        </w:rPr>
        <w:t xml:space="preserve"> </w:t>
      </w:r>
      <w:r w:rsidR="00382ED1" w:rsidRPr="00382ED1">
        <w:rPr>
          <w:color w:val="000000"/>
          <w:sz w:val="25"/>
          <w:szCs w:val="25"/>
          <w:lang w:val="nl-NL"/>
        </w:rPr>
        <w:t>Tầng 3, Tòa nhà Golden Palm, số 21, đường Lê Văn Lương, phường Nhân Chính, quận Thanh Xuân, Thành phố Hà Nội</w:t>
      </w:r>
      <w:r w:rsidR="00382ED1">
        <w:rPr>
          <w:color w:val="000000"/>
          <w:sz w:val="25"/>
          <w:szCs w:val="25"/>
          <w:lang w:val="nl-NL"/>
        </w:rPr>
        <w:t>.</w:t>
      </w:r>
    </w:p>
    <w:p w14:paraId="61335F8F" w14:textId="77777777" w:rsidR="002C7DA6" w:rsidRPr="00F90AED" w:rsidRDefault="002C7DA6" w:rsidP="00F90AED">
      <w:pPr>
        <w:tabs>
          <w:tab w:val="num" w:pos="0"/>
          <w:tab w:val="left" w:pos="1530"/>
        </w:tabs>
        <w:spacing w:line="276" w:lineRule="auto"/>
        <w:jc w:val="both"/>
        <w:rPr>
          <w:b/>
          <w:color w:val="000000"/>
          <w:sz w:val="25"/>
          <w:szCs w:val="25"/>
          <w:lang w:val="nl-NL"/>
        </w:rPr>
      </w:pPr>
      <w:r w:rsidRPr="00F90AED">
        <w:rPr>
          <w:color w:val="000000"/>
          <w:sz w:val="25"/>
          <w:szCs w:val="25"/>
          <w:lang w:val="nl-NL"/>
        </w:rPr>
        <w:t xml:space="preserve">Đại diện: </w:t>
      </w:r>
      <w:r w:rsidR="0098046A">
        <w:rPr>
          <w:b/>
          <w:color w:val="000000"/>
          <w:sz w:val="25"/>
          <w:szCs w:val="25"/>
          <w:lang w:val="nl-NL"/>
        </w:rPr>
        <w:t>Ông Phạm Vũ Minh Phúc</w:t>
      </w:r>
      <w:r w:rsidRPr="00F90AED">
        <w:rPr>
          <w:b/>
          <w:color w:val="000000"/>
          <w:sz w:val="25"/>
          <w:szCs w:val="25"/>
          <w:lang w:val="vi-VN"/>
        </w:rPr>
        <w:tab/>
      </w:r>
      <w:r w:rsidRPr="00F90AED">
        <w:rPr>
          <w:color w:val="000000"/>
          <w:sz w:val="25"/>
          <w:szCs w:val="25"/>
          <w:lang w:val="nl-NL"/>
        </w:rPr>
        <w:t xml:space="preserve">Chức vụ: </w:t>
      </w:r>
      <w:r w:rsidR="0098046A">
        <w:rPr>
          <w:b/>
          <w:color w:val="000000"/>
          <w:sz w:val="25"/>
          <w:szCs w:val="25"/>
          <w:lang w:val="nl-NL"/>
        </w:rPr>
        <w:t>Tổng Giám Đốc</w:t>
      </w:r>
    </w:p>
    <w:p w14:paraId="0AE5EB76" w14:textId="77777777" w:rsidR="005C7A2E" w:rsidRPr="00F90AED" w:rsidRDefault="00234475" w:rsidP="00F90AED">
      <w:pPr>
        <w:tabs>
          <w:tab w:val="num" w:pos="0"/>
        </w:tabs>
        <w:spacing w:line="276" w:lineRule="auto"/>
        <w:jc w:val="both"/>
        <w:rPr>
          <w:color w:val="000000"/>
          <w:sz w:val="25"/>
          <w:szCs w:val="25"/>
        </w:rPr>
      </w:pPr>
      <w:r w:rsidRPr="00F90AED">
        <w:rPr>
          <w:color w:val="000000"/>
          <w:sz w:val="25"/>
          <w:szCs w:val="25"/>
          <w:lang w:val="nl-NL"/>
        </w:rPr>
        <w:t>Mã số thuế</w:t>
      </w:r>
      <w:r w:rsidR="005C7A2E" w:rsidRPr="00F90AED">
        <w:rPr>
          <w:color w:val="000000"/>
          <w:sz w:val="25"/>
          <w:szCs w:val="25"/>
          <w:lang w:val="nl-NL"/>
        </w:rPr>
        <w:t xml:space="preserve">: </w:t>
      </w:r>
      <w:r w:rsidR="006B172D" w:rsidRPr="00F90AED">
        <w:rPr>
          <w:color w:val="000000"/>
          <w:sz w:val="25"/>
          <w:szCs w:val="25"/>
          <w:shd w:val="clear" w:color="auto" w:fill="FFFFFF"/>
          <w:lang w:val="vi-VN"/>
        </w:rPr>
        <w:t>010</w:t>
      </w:r>
      <w:r w:rsidR="00AF15BB" w:rsidRPr="00F90AED">
        <w:rPr>
          <w:color w:val="000000"/>
          <w:sz w:val="25"/>
          <w:szCs w:val="25"/>
          <w:shd w:val="clear" w:color="auto" w:fill="FFFFFF"/>
        </w:rPr>
        <w:t>7455338</w:t>
      </w:r>
    </w:p>
    <w:p w14:paraId="3186C0AB" w14:textId="77777777" w:rsidR="00A3493A" w:rsidRPr="00F90AED" w:rsidRDefault="00A3493A" w:rsidP="00F90AED">
      <w:pPr>
        <w:spacing w:line="276" w:lineRule="auto"/>
        <w:jc w:val="both"/>
        <w:rPr>
          <w:color w:val="000000"/>
          <w:sz w:val="25"/>
          <w:szCs w:val="25"/>
          <w:lang w:val="nl-NL"/>
        </w:rPr>
      </w:pPr>
      <w:r w:rsidRPr="00F90AED">
        <w:rPr>
          <w:color w:val="000000"/>
          <w:sz w:val="25"/>
          <w:szCs w:val="25"/>
          <w:lang w:val="nl-NL"/>
        </w:rPr>
        <w:t>Sau khi trao đổi và th</w:t>
      </w:r>
      <w:r w:rsidR="00D217CD" w:rsidRPr="00F90AED">
        <w:rPr>
          <w:color w:val="000000"/>
          <w:sz w:val="25"/>
          <w:szCs w:val="25"/>
          <w:lang w:val="nl-NL"/>
        </w:rPr>
        <w:t>ỏa</w:t>
      </w:r>
      <w:r w:rsidR="00250871" w:rsidRPr="00F90AED">
        <w:rPr>
          <w:color w:val="000000"/>
          <w:sz w:val="25"/>
          <w:szCs w:val="25"/>
          <w:lang w:val="nl-NL"/>
        </w:rPr>
        <w:t xml:space="preserve"> thuận, hai bên thống nhất ký H</w:t>
      </w:r>
      <w:r w:rsidRPr="00F90AED">
        <w:rPr>
          <w:color w:val="000000"/>
          <w:sz w:val="25"/>
          <w:szCs w:val="25"/>
          <w:lang w:val="nl-NL"/>
        </w:rPr>
        <w:t xml:space="preserve">ợp đồng </w:t>
      </w:r>
      <w:r w:rsidR="00F96EC0" w:rsidRPr="00F90AED">
        <w:rPr>
          <w:color w:val="000000"/>
          <w:sz w:val="25"/>
          <w:szCs w:val="25"/>
          <w:lang w:val="nl-NL"/>
        </w:rPr>
        <w:t xml:space="preserve">thẩm định </w:t>
      </w:r>
      <w:r w:rsidR="00263BED" w:rsidRPr="00F90AED">
        <w:rPr>
          <w:color w:val="000000"/>
          <w:sz w:val="25"/>
          <w:szCs w:val="25"/>
          <w:lang w:val="nl-NL"/>
        </w:rPr>
        <w:t xml:space="preserve">giá </w:t>
      </w:r>
      <w:r w:rsidR="006A5A87" w:rsidRPr="00F90AED">
        <w:rPr>
          <w:color w:val="000000"/>
          <w:sz w:val="25"/>
          <w:szCs w:val="25"/>
          <w:lang w:val="nl-NL"/>
        </w:rPr>
        <w:t xml:space="preserve">tài sản </w:t>
      </w:r>
      <w:r w:rsidRPr="00F90AED">
        <w:rPr>
          <w:color w:val="000000"/>
          <w:sz w:val="25"/>
          <w:szCs w:val="25"/>
          <w:lang w:val="nl-NL"/>
        </w:rPr>
        <w:t xml:space="preserve">với những </w:t>
      </w:r>
      <w:r w:rsidR="00F96EC0" w:rsidRPr="00F90AED">
        <w:rPr>
          <w:color w:val="000000"/>
          <w:sz w:val="25"/>
          <w:szCs w:val="25"/>
          <w:lang w:val="nl-NL"/>
        </w:rPr>
        <w:t>nội dung sau</w:t>
      </w:r>
      <w:r w:rsidRPr="00F90AED">
        <w:rPr>
          <w:color w:val="000000"/>
          <w:sz w:val="25"/>
          <w:szCs w:val="25"/>
          <w:lang w:val="nl-NL"/>
        </w:rPr>
        <w:t>:</w:t>
      </w:r>
    </w:p>
    <w:p w14:paraId="199A3FCF" w14:textId="77777777" w:rsidR="00A3493A" w:rsidRPr="00F90AED" w:rsidRDefault="00A3493A" w:rsidP="00F90AED">
      <w:pPr>
        <w:spacing w:line="276" w:lineRule="auto"/>
        <w:jc w:val="both"/>
        <w:rPr>
          <w:b/>
          <w:color w:val="000000"/>
          <w:sz w:val="25"/>
          <w:szCs w:val="25"/>
          <w:lang w:val="nl-NL"/>
        </w:rPr>
      </w:pPr>
      <w:r w:rsidRPr="00F90AED">
        <w:rPr>
          <w:b/>
          <w:color w:val="000000"/>
          <w:sz w:val="25"/>
          <w:szCs w:val="25"/>
          <w:u w:val="single"/>
          <w:lang w:val="nl-NL"/>
        </w:rPr>
        <w:t>ĐIỀU 1</w:t>
      </w:r>
      <w:r w:rsidRPr="00F90AED">
        <w:rPr>
          <w:b/>
          <w:color w:val="000000"/>
          <w:sz w:val="25"/>
          <w:szCs w:val="25"/>
          <w:lang w:val="nl-NL"/>
        </w:rPr>
        <w:t>:</w:t>
      </w:r>
      <w:r w:rsidR="002B0FE3" w:rsidRPr="00F90AED">
        <w:rPr>
          <w:b/>
          <w:color w:val="000000"/>
          <w:sz w:val="25"/>
          <w:szCs w:val="25"/>
          <w:lang w:val="nl-NL"/>
        </w:rPr>
        <w:t xml:space="preserve"> </w:t>
      </w:r>
      <w:r w:rsidR="00686FC9" w:rsidRPr="00F90AED">
        <w:rPr>
          <w:b/>
          <w:color w:val="000000"/>
          <w:sz w:val="25"/>
          <w:szCs w:val="25"/>
          <w:lang w:val="nl-NL"/>
        </w:rPr>
        <w:t>ĐỐI TƯỢNG</w:t>
      </w:r>
      <w:r w:rsidRPr="00F90AED">
        <w:rPr>
          <w:b/>
          <w:color w:val="000000"/>
          <w:sz w:val="25"/>
          <w:szCs w:val="25"/>
          <w:lang w:val="nl-NL"/>
        </w:rPr>
        <w:t xml:space="preserve"> CỦA HỢP ĐỒNG</w:t>
      </w:r>
    </w:p>
    <w:p w14:paraId="4D8E99F3" w14:textId="77777777" w:rsidR="00065C0D" w:rsidRDefault="00962EF8" w:rsidP="00342590">
      <w:pPr>
        <w:pStyle w:val="BodyText"/>
        <w:tabs>
          <w:tab w:val="left" w:pos="360"/>
        </w:tabs>
        <w:spacing w:line="276" w:lineRule="auto"/>
        <w:jc w:val="both"/>
        <w:rPr>
          <w:sz w:val="25"/>
          <w:szCs w:val="25"/>
        </w:rPr>
      </w:pPr>
      <w:r w:rsidRPr="00F90AED">
        <w:rPr>
          <w:color w:val="000000"/>
          <w:sz w:val="25"/>
          <w:szCs w:val="25"/>
          <w:lang w:val="nl-NL"/>
        </w:rPr>
        <w:t>1.1. Tài sản thẩm định</w:t>
      </w:r>
      <w:r w:rsidR="0094726E" w:rsidRPr="0094726E">
        <w:rPr>
          <w:color w:val="000000"/>
          <w:sz w:val="25"/>
          <w:szCs w:val="25"/>
          <w:lang w:val="nl-NL"/>
        </w:rPr>
        <w:t>:</w:t>
      </w:r>
      <w:r w:rsidR="008D1D06" w:rsidRPr="008D1D06">
        <w:t xml:space="preserve"> </w:t>
      </w:r>
      <w:r w:rsidR="00342590" w:rsidRPr="00342590">
        <w:rPr>
          <w:sz w:val="25"/>
          <w:szCs w:val="25"/>
        </w:rPr>
        <w:t>Bất động sản (Quyền sở hữu căn hộ chung cư) tại Căn hộ chung cư số</w:t>
      </w:r>
      <w:r w:rsidR="00342590">
        <w:rPr>
          <w:sz w:val="25"/>
          <w:szCs w:val="25"/>
        </w:rPr>
        <w:t xml:space="preserve"> </w:t>
      </w:r>
      <w:r w:rsidR="00342590" w:rsidRPr="00342590">
        <w:rPr>
          <w:sz w:val="25"/>
          <w:szCs w:val="25"/>
        </w:rPr>
        <w:t>B1403, Chung cư CT1 ao Hoàng Cầu, phường Ô Chợ Dừa, quận Đống Đa, Thành phố Hà Nội</w:t>
      </w:r>
      <w:r w:rsidR="00DC04C1">
        <w:rPr>
          <w:sz w:val="25"/>
          <w:szCs w:val="25"/>
        </w:rPr>
        <w:t>.</w:t>
      </w:r>
    </w:p>
    <w:p w14:paraId="72B4F07E" w14:textId="77777777" w:rsidR="002F3A7A" w:rsidRPr="00AF0FA0" w:rsidRDefault="00962EF8" w:rsidP="00065C0D">
      <w:pPr>
        <w:pStyle w:val="BodyText"/>
        <w:tabs>
          <w:tab w:val="left" w:pos="360"/>
        </w:tabs>
        <w:spacing w:line="276" w:lineRule="auto"/>
        <w:jc w:val="both"/>
        <w:rPr>
          <w:sz w:val="25"/>
          <w:szCs w:val="25"/>
        </w:rPr>
      </w:pPr>
      <w:r w:rsidRPr="00F90AED">
        <w:rPr>
          <w:color w:val="000000"/>
          <w:sz w:val="25"/>
          <w:szCs w:val="25"/>
          <w:lang w:val="nl-NL"/>
        </w:rPr>
        <w:t>1.2. Nội dung công việc yêu cầu: Bên B nghiên cứu nhữn</w:t>
      </w:r>
      <w:r w:rsidR="00E14209" w:rsidRPr="00F90AED">
        <w:rPr>
          <w:color w:val="000000"/>
          <w:sz w:val="25"/>
          <w:szCs w:val="25"/>
          <w:lang w:val="nl-NL"/>
        </w:rPr>
        <w:t xml:space="preserve">g tài liệu do Bên A cung cấp </w:t>
      </w:r>
      <w:r w:rsidRPr="00F90AED">
        <w:rPr>
          <w:color w:val="000000"/>
          <w:sz w:val="25"/>
          <w:szCs w:val="25"/>
          <w:lang w:val="nl-NL"/>
        </w:rPr>
        <w:t>đồng thời kiểm tra hiện trạng thực tế, kết hợp phân tích thị trường để tiến hành thẩm định giá tài sản của Bên A.</w:t>
      </w:r>
    </w:p>
    <w:p w14:paraId="227AFD39" w14:textId="77777777" w:rsidR="00962EF8" w:rsidRPr="00F90AED" w:rsidRDefault="00962EF8" w:rsidP="00F90AED">
      <w:pPr>
        <w:spacing w:line="276" w:lineRule="auto"/>
        <w:jc w:val="both"/>
        <w:rPr>
          <w:color w:val="000000"/>
          <w:sz w:val="25"/>
          <w:szCs w:val="25"/>
          <w:lang w:val="nl-NL"/>
        </w:rPr>
      </w:pPr>
      <w:r w:rsidRPr="00F90AED">
        <w:rPr>
          <w:color w:val="000000"/>
          <w:sz w:val="25"/>
          <w:szCs w:val="25"/>
          <w:lang w:val="nl-NL"/>
        </w:rPr>
        <w:t>Việc định giá của Bên B phải được tiến hành độc lập, khách quan, trung thực và tuân thủ quy trình đúng pháp luật dựa trên các tiêu chuẩn kỹ thuật, tính chất, vị trí, quy mô, thực trạng của tài sản, giá thị trường tại thời điểm thẩm định giá.</w:t>
      </w:r>
    </w:p>
    <w:p w14:paraId="63513977" w14:textId="77777777" w:rsidR="00C27573" w:rsidRPr="00F90AED" w:rsidRDefault="008D0EDB" w:rsidP="00F90AED">
      <w:pPr>
        <w:tabs>
          <w:tab w:val="left" w:leader="dot" w:pos="9720"/>
        </w:tabs>
        <w:spacing w:line="276" w:lineRule="auto"/>
        <w:jc w:val="both"/>
        <w:rPr>
          <w:color w:val="000000"/>
          <w:sz w:val="25"/>
          <w:szCs w:val="25"/>
          <w:lang w:val="vi-VN"/>
        </w:rPr>
      </w:pPr>
      <w:r w:rsidRPr="00F90AED">
        <w:rPr>
          <w:b/>
          <w:color w:val="000000"/>
          <w:sz w:val="25"/>
          <w:szCs w:val="25"/>
          <w:u w:val="single"/>
          <w:lang w:val="nl-NL"/>
        </w:rPr>
        <w:t>ĐIỀU 2:</w:t>
      </w:r>
      <w:r w:rsidR="008C295E" w:rsidRPr="00F90AED">
        <w:rPr>
          <w:color w:val="000000"/>
          <w:sz w:val="25"/>
          <w:szCs w:val="25"/>
          <w:lang w:val="nl-NL"/>
        </w:rPr>
        <w:t xml:space="preserve"> </w:t>
      </w:r>
      <w:r w:rsidR="00DB4D4C" w:rsidRPr="00F90AED">
        <w:rPr>
          <w:b/>
          <w:color w:val="000000"/>
          <w:sz w:val="25"/>
          <w:szCs w:val="25"/>
          <w:lang w:val="nl-NL"/>
        </w:rPr>
        <w:t>MỤC ĐÍCH THẨM ĐỊNH GIÁ</w:t>
      </w:r>
      <w:r w:rsidR="0075608F" w:rsidRPr="00F90AED">
        <w:rPr>
          <w:color w:val="000000"/>
          <w:sz w:val="25"/>
          <w:szCs w:val="25"/>
          <w:lang w:val="nl-NL"/>
        </w:rPr>
        <w:t>:</w:t>
      </w:r>
      <w:r w:rsidR="002D303F" w:rsidRPr="00F90AED">
        <w:rPr>
          <w:color w:val="000000"/>
          <w:sz w:val="25"/>
          <w:szCs w:val="25"/>
          <w:lang w:val="nl-NL"/>
        </w:rPr>
        <w:t xml:space="preserve"> </w:t>
      </w:r>
      <w:r w:rsidR="00234475" w:rsidRPr="00F90AED">
        <w:rPr>
          <w:color w:val="000000"/>
          <w:sz w:val="25"/>
          <w:szCs w:val="25"/>
        </w:rPr>
        <w:t>Làm căn cứ để Ngân hàng TNHH Một thành viên Shinhan Việt Nam ra quyết định tín dụng</w:t>
      </w:r>
      <w:r w:rsidR="00CC5324" w:rsidRPr="00F90AED">
        <w:rPr>
          <w:bCs/>
          <w:color w:val="000000"/>
          <w:sz w:val="25"/>
          <w:szCs w:val="25"/>
          <w:lang w:val="pt-BR"/>
        </w:rPr>
        <w:t>.</w:t>
      </w:r>
    </w:p>
    <w:p w14:paraId="3E166831" w14:textId="77777777" w:rsidR="00304ABA" w:rsidRDefault="00A67768" w:rsidP="00F90AED">
      <w:pPr>
        <w:spacing w:line="276" w:lineRule="auto"/>
        <w:jc w:val="both"/>
        <w:rPr>
          <w:color w:val="000000"/>
          <w:sz w:val="25"/>
          <w:szCs w:val="25"/>
        </w:rPr>
      </w:pPr>
      <w:r w:rsidRPr="00F90AED">
        <w:rPr>
          <w:b/>
          <w:bCs/>
          <w:color w:val="000000"/>
          <w:sz w:val="25"/>
          <w:szCs w:val="25"/>
          <w:u w:val="single"/>
          <w:lang w:val="nl-NL"/>
        </w:rPr>
        <w:t>ĐIỀU 3</w:t>
      </w:r>
      <w:r w:rsidR="00E162E0" w:rsidRPr="00F90AED">
        <w:rPr>
          <w:b/>
          <w:bCs/>
          <w:color w:val="000000"/>
          <w:sz w:val="25"/>
          <w:szCs w:val="25"/>
          <w:lang w:val="nl-NL"/>
        </w:rPr>
        <w:t xml:space="preserve">: THỜI ĐIỂM THẨM ĐỊNH GIÁ: </w:t>
      </w:r>
      <w:r w:rsidR="00CC5324" w:rsidRPr="00F90AED">
        <w:rPr>
          <w:color w:val="000000"/>
          <w:sz w:val="25"/>
          <w:szCs w:val="25"/>
        </w:rPr>
        <w:t>Tháng</w:t>
      </w:r>
      <w:r w:rsidR="007056E0" w:rsidRPr="00F90AED">
        <w:rPr>
          <w:color w:val="000000"/>
          <w:sz w:val="25"/>
          <w:szCs w:val="25"/>
        </w:rPr>
        <w:t xml:space="preserve"> </w:t>
      </w:r>
      <w:r w:rsidR="00DF7BB8">
        <w:rPr>
          <w:color w:val="000000"/>
          <w:sz w:val="25"/>
          <w:szCs w:val="25"/>
        </w:rPr>
        <w:t>0</w:t>
      </w:r>
      <w:r w:rsidR="00AF0FA0">
        <w:rPr>
          <w:color w:val="000000"/>
          <w:sz w:val="25"/>
          <w:szCs w:val="25"/>
        </w:rPr>
        <w:t>9</w:t>
      </w:r>
      <w:r w:rsidR="006A67D5" w:rsidRPr="00F90AED">
        <w:rPr>
          <w:color w:val="000000"/>
          <w:sz w:val="25"/>
          <w:szCs w:val="25"/>
        </w:rPr>
        <w:t xml:space="preserve"> năm 202</w:t>
      </w:r>
      <w:r w:rsidR="00296D7C">
        <w:rPr>
          <w:color w:val="000000"/>
          <w:sz w:val="25"/>
          <w:szCs w:val="25"/>
        </w:rPr>
        <w:t>3</w:t>
      </w:r>
      <w:r w:rsidR="006A67D5" w:rsidRPr="00F90AED">
        <w:rPr>
          <w:color w:val="000000"/>
          <w:sz w:val="25"/>
          <w:szCs w:val="25"/>
        </w:rPr>
        <w:t>.</w:t>
      </w:r>
    </w:p>
    <w:p w14:paraId="7CA7F118" w14:textId="77777777" w:rsidR="00065C0D" w:rsidRDefault="00E162E0" w:rsidP="00F90AED">
      <w:pPr>
        <w:spacing w:line="276" w:lineRule="auto"/>
        <w:jc w:val="both"/>
        <w:rPr>
          <w:b/>
          <w:bCs/>
          <w:color w:val="000000"/>
          <w:sz w:val="25"/>
          <w:szCs w:val="25"/>
          <w:lang w:val="nl-NL"/>
        </w:rPr>
      </w:pPr>
      <w:r w:rsidRPr="00F90AED">
        <w:rPr>
          <w:b/>
          <w:bCs/>
          <w:color w:val="000000"/>
          <w:sz w:val="25"/>
          <w:szCs w:val="25"/>
          <w:u w:val="single"/>
          <w:lang w:val="nl-NL"/>
        </w:rPr>
        <w:t>ĐIỀU 4</w:t>
      </w:r>
      <w:r w:rsidRPr="00F90AED">
        <w:rPr>
          <w:b/>
          <w:bCs/>
          <w:color w:val="000000"/>
          <w:sz w:val="25"/>
          <w:szCs w:val="25"/>
          <w:lang w:val="nl-NL"/>
        </w:rPr>
        <w:t xml:space="preserve">: </w:t>
      </w:r>
      <w:r w:rsidR="002362EF" w:rsidRPr="00F90AED">
        <w:rPr>
          <w:b/>
          <w:bCs/>
          <w:color w:val="000000"/>
          <w:sz w:val="25"/>
          <w:szCs w:val="25"/>
          <w:lang w:val="nl-NL"/>
        </w:rPr>
        <w:t xml:space="preserve">THỜI </w:t>
      </w:r>
      <w:r w:rsidR="00A67768" w:rsidRPr="00F90AED">
        <w:rPr>
          <w:b/>
          <w:bCs/>
          <w:color w:val="000000"/>
          <w:sz w:val="25"/>
          <w:szCs w:val="25"/>
          <w:lang w:val="nl-NL"/>
        </w:rPr>
        <w:t>HẠN THỰC HIỆN:</w:t>
      </w:r>
      <w:r w:rsidR="00747367" w:rsidRPr="00F90AED">
        <w:rPr>
          <w:b/>
          <w:bCs/>
          <w:color w:val="000000"/>
          <w:sz w:val="25"/>
          <w:szCs w:val="25"/>
          <w:lang w:val="nl-NL"/>
        </w:rPr>
        <w:t xml:space="preserve"> </w:t>
      </w:r>
    </w:p>
    <w:p w14:paraId="51D928FE" w14:textId="77777777" w:rsidR="00EA28D6" w:rsidRPr="00F90AED" w:rsidRDefault="008D0EDB" w:rsidP="00F90AED">
      <w:pPr>
        <w:spacing w:line="276" w:lineRule="auto"/>
        <w:jc w:val="both"/>
        <w:rPr>
          <w:color w:val="000000"/>
          <w:spacing w:val="-4"/>
          <w:sz w:val="25"/>
          <w:szCs w:val="25"/>
          <w:lang w:val="nl-NL"/>
        </w:rPr>
      </w:pPr>
      <w:r w:rsidRPr="00F90AED">
        <w:rPr>
          <w:color w:val="000000"/>
          <w:spacing w:val="-4"/>
          <w:sz w:val="25"/>
          <w:szCs w:val="25"/>
          <w:lang w:val="nl-NL"/>
        </w:rPr>
        <w:t xml:space="preserve">Thời hạn thực hiện </w:t>
      </w:r>
      <w:r w:rsidR="00686FC9" w:rsidRPr="00F90AED">
        <w:rPr>
          <w:color w:val="000000"/>
          <w:spacing w:val="-4"/>
          <w:sz w:val="25"/>
          <w:szCs w:val="25"/>
          <w:lang w:val="nl-NL"/>
        </w:rPr>
        <w:t xml:space="preserve">công việc nêu trên </w:t>
      </w:r>
      <w:r w:rsidR="00B10B4C" w:rsidRPr="00F90AED">
        <w:rPr>
          <w:color w:val="000000"/>
          <w:spacing w:val="-4"/>
          <w:sz w:val="25"/>
          <w:szCs w:val="25"/>
          <w:lang w:val="nl-NL"/>
        </w:rPr>
        <w:t>là:</w:t>
      </w:r>
      <w:r w:rsidR="00DB4D4C" w:rsidRPr="00F90AED">
        <w:rPr>
          <w:color w:val="000000"/>
          <w:spacing w:val="-4"/>
          <w:sz w:val="25"/>
          <w:szCs w:val="25"/>
          <w:lang w:val="nl-NL"/>
        </w:rPr>
        <w:t xml:space="preserve"> </w:t>
      </w:r>
      <w:r w:rsidR="00A27C90" w:rsidRPr="00F90AED">
        <w:rPr>
          <w:color w:val="000000"/>
          <w:spacing w:val="-4"/>
          <w:sz w:val="25"/>
          <w:szCs w:val="25"/>
          <w:lang w:val="nl-NL"/>
        </w:rPr>
        <w:t>0</w:t>
      </w:r>
      <w:r w:rsidR="00CC6600" w:rsidRPr="00F90AED">
        <w:rPr>
          <w:color w:val="000000"/>
          <w:spacing w:val="-4"/>
          <w:sz w:val="25"/>
          <w:szCs w:val="25"/>
          <w:lang w:val="vi-VN"/>
        </w:rPr>
        <w:t>3</w:t>
      </w:r>
      <w:r w:rsidR="00DB4D4C" w:rsidRPr="00F90AED">
        <w:rPr>
          <w:color w:val="000000"/>
          <w:spacing w:val="-4"/>
          <w:sz w:val="25"/>
          <w:szCs w:val="25"/>
          <w:lang w:val="nl-NL"/>
        </w:rPr>
        <w:t xml:space="preserve"> </w:t>
      </w:r>
      <w:r w:rsidR="008A2CE2" w:rsidRPr="00F90AED">
        <w:rPr>
          <w:color w:val="000000"/>
          <w:spacing w:val="-4"/>
          <w:sz w:val="25"/>
          <w:szCs w:val="25"/>
          <w:lang w:val="vi-VN"/>
        </w:rPr>
        <w:t>(</w:t>
      </w:r>
      <w:r w:rsidR="00AF15BB" w:rsidRPr="00F90AED">
        <w:rPr>
          <w:color w:val="000000"/>
          <w:spacing w:val="-4"/>
          <w:sz w:val="25"/>
          <w:szCs w:val="25"/>
          <w:lang w:val="vi-VN"/>
        </w:rPr>
        <w:t>b</w:t>
      </w:r>
      <w:r w:rsidR="00CC6600" w:rsidRPr="00F90AED">
        <w:rPr>
          <w:color w:val="000000"/>
          <w:spacing w:val="-4"/>
          <w:sz w:val="25"/>
          <w:szCs w:val="25"/>
          <w:lang w:val="vi-VN"/>
        </w:rPr>
        <w:t>a</w:t>
      </w:r>
      <w:r w:rsidR="0038578B" w:rsidRPr="00F90AED">
        <w:rPr>
          <w:color w:val="000000"/>
          <w:spacing w:val="-4"/>
          <w:sz w:val="25"/>
          <w:szCs w:val="25"/>
          <w:lang w:val="nl-NL"/>
        </w:rPr>
        <w:t>)</w:t>
      </w:r>
      <w:r w:rsidR="00686FC9" w:rsidRPr="00F90AED">
        <w:rPr>
          <w:color w:val="000000"/>
          <w:spacing w:val="-4"/>
          <w:sz w:val="25"/>
          <w:szCs w:val="25"/>
          <w:lang w:val="nl-NL"/>
        </w:rPr>
        <w:t xml:space="preserve"> </w:t>
      </w:r>
      <w:r w:rsidR="00413D3F" w:rsidRPr="00F90AED">
        <w:rPr>
          <w:color w:val="000000"/>
          <w:spacing w:val="-4"/>
          <w:sz w:val="25"/>
          <w:szCs w:val="25"/>
          <w:lang w:val="nl-NL"/>
        </w:rPr>
        <w:t>ngày</w:t>
      </w:r>
      <w:r w:rsidR="005E6FCB" w:rsidRPr="00F90AED">
        <w:rPr>
          <w:color w:val="000000"/>
          <w:spacing w:val="-4"/>
          <w:sz w:val="25"/>
          <w:szCs w:val="25"/>
          <w:lang w:val="nl-NL"/>
        </w:rPr>
        <w:t xml:space="preserve"> </w:t>
      </w:r>
      <w:r w:rsidR="00E2187F" w:rsidRPr="00F90AED">
        <w:rPr>
          <w:color w:val="000000"/>
          <w:spacing w:val="-4"/>
          <w:sz w:val="25"/>
          <w:szCs w:val="25"/>
          <w:lang w:val="nl-NL"/>
        </w:rPr>
        <w:t xml:space="preserve">làm việc </w:t>
      </w:r>
      <w:r w:rsidRPr="00F90AED">
        <w:rPr>
          <w:color w:val="000000"/>
          <w:spacing w:val="-4"/>
          <w:sz w:val="25"/>
          <w:szCs w:val="25"/>
          <w:lang w:val="nl-NL"/>
        </w:rPr>
        <w:t xml:space="preserve">kể từ ngày </w:t>
      </w:r>
      <w:r w:rsidR="00117BE7" w:rsidRPr="00F90AED">
        <w:rPr>
          <w:color w:val="000000"/>
          <w:spacing w:val="-4"/>
          <w:sz w:val="25"/>
          <w:szCs w:val="25"/>
          <w:lang w:val="nl-NL"/>
        </w:rPr>
        <w:t>Bên A</w:t>
      </w:r>
      <w:r w:rsidRPr="00F90AED">
        <w:rPr>
          <w:color w:val="000000"/>
          <w:spacing w:val="-4"/>
          <w:sz w:val="25"/>
          <w:szCs w:val="25"/>
          <w:lang w:val="nl-NL"/>
        </w:rPr>
        <w:t xml:space="preserve"> cung cấp đầy đủ</w:t>
      </w:r>
      <w:r w:rsidR="00A55073" w:rsidRPr="00F90AED">
        <w:rPr>
          <w:color w:val="000000"/>
          <w:spacing w:val="-4"/>
          <w:sz w:val="25"/>
          <w:szCs w:val="25"/>
          <w:lang w:val="nl-NL"/>
        </w:rPr>
        <w:t xml:space="preserve"> thông tin,</w:t>
      </w:r>
      <w:r w:rsidRPr="00F90AED">
        <w:rPr>
          <w:color w:val="000000"/>
          <w:spacing w:val="-4"/>
          <w:sz w:val="25"/>
          <w:szCs w:val="25"/>
          <w:lang w:val="nl-NL"/>
        </w:rPr>
        <w:t xml:space="preserve"> hồ sơ, tài liệu </w:t>
      </w:r>
      <w:r w:rsidR="00686FC9" w:rsidRPr="00F90AED">
        <w:rPr>
          <w:color w:val="000000"/>
          <w:spacing w:val="-4"/>
          <w:sz w:val="25"/>
          <w:szCs w:val="25"/>
          <w:lang w:val="nl-NL"/>
        </w:rPr>
        <w:t xml:space="preserve">liên quan đến </w:t>
      </w:r>
      <w:r w:rsidR="002C7069" w:rsidRPr="00F90AED">
        <w:rPr>
          <w:color w:val="000000"/>
          <w:spacing w:val="-4"/>
          <w:sz w:val="25"/>
          <w:szCs w:val="25"/>
          <w:lang w:val="nl-NL"/>
        </w:rPr>
        <w:t xml:space="preserve">tài sản </w:t>
      </w:r>
      <w:r w:rsidR="00686FC9" w:rsidRPr="00F90AED">
        <w:rPr>
          <w:color w:val="000000"/>
          <w:spacing w:val="-4"/>
          <w:sz w:val="25"/>
          <w:szCs w:val="25"/>
          <w:lang w:val="nl-NL"/>
        </w:rPr>
        <w:t xml:space="preserve">được thẩm định </w:t>
      </w:r>
      <w:r w:rsidR="00263BED" w:rsidRPr="00F90AED">
        <w:rPr>
          <w:color w:val="000000"/>
          <w:spacing w:val="-4"/>
          <w:sz w:val="25"/>
          <w:szCs w:val="25"/>
          <w:lang w:val="nl-NL"/>
        </w:rPr>
        <w:t xml:space="preserve">giá </w:t>
      </w:r>
      <w:r w:rsidR="00686FC9" w:rsidRPr="00F90AED">
        <w:rPr>
          <w:color w:val="000000"/>
          <w:spacing w:val="-4"/>
          <w:sz w:val="25"/>
          <w:szCs w:val="25"/>
          <w:lang w:val="nl-NL"/>
        </w:rPr>
        <w:t xml:space="preserve">cho </w:t>
      </w:r>
      <w:r w:rsidR="00117BE7" w:rsidRPr="00F90AED">
        <w:rPr>
          <w:color w:val="000000"/>
          <w:spacing w:val="-4"/>
          <w:sz w:val="25"/>
          <w:szCs w:val="25"/>
          <w:lang w:val="nl-NL"/>
        </w:rPr>
        <w:t>Bên B</w:t>
      </w:r>
      <w:r w:rsidR="0007104D" w:rsidRPr="00F90AED">
        <w:rPr>
          <w:color w:val="000000"/>
          <w:spacing w:val="-4"/>
          <w:sz w:val="25"/>
          <w:szCs w:val="25"/>
          <w:lang w:val="nl-NL"/>
        </w:rPr>
        <w:t xml:space="preserve"> và </w:t>
      </w:r>
      <w:r w:rsidR="00F454BD" w:rsidRPr="00F90AED">
        <w:rPr>
          <w:color w:val="000000"/>
          <w:spacing w:val="-4"/>
          <w:sz w:val="25"/>
          <w:szCs w:val="25"/>
          <w:lang w:val="nl-NL"/>
        </w:rPr>
        <w:t xml:space="preserve">Bên A hướng dẫn </w:t>
      </w:r>
      <w:r w:rsidR="0007104D" w:rsidRPr="00F90AED">
        <w:rPr>
          <w:color w:val="000000"/>
          <w:spacing w:val="-4"/>
          <w:sz w:val="25"/>
          <w:szCs w:val="25"/>
          <w:lang w:val="nl-NL"/>
        </w:rPr>
        <w:t>Bên B tiến hành xong việc khảo sát hiện trạng thực tế tài sản</w:t>
      </w:r>
      <w:r w:rsidR="00F454BD" w:rsidRPr="00F90AED">
        <w:rPr>
          <w:color w:val="000000"/>
          <w:spacing w:val="-4"/>
          <w:sz w:val="25"/>
          <w:szCs w:val="25"/>
          <w:lang w:val="nl-NL"/>
        </w:rPr>
        <w:t xml:space="preserve"> thẩm định giá.</w:t>
      </w:r>
    </w:p>
    <w:p w14:paraId="13067B1B" w14:textId="77777777" w:rsidR="00413D3F" w:rsidRPr="00F90AED" w:rsidRDefault="00413D3F" w:rsidP="00F90AED">
      <w:pPr>
        <w:spacing w:line="276" w:lineRule="auto"/>
        <w:jc w:val="both"/>
        <w:rPr>
          <w:b/>
          <w:color w:val="000000"/>
          <w:sz w:val="25"/>
          <w:szCs w:val="25"/>
          <w:lang w:val="nl-NL"/>
        </w:rPr>
      </w:pPr>
      <w:r w:rsidRPr="00F90AED">
        <w:rPr>
          <w:b/>
          <w:color w:val="000000"/>
          <w:sz w:val="25"/>
          <w:szCs w:val="25"/>
          <w:u w:val="single"/>
          <w:lang w:val="nl-NL"/>
        </w:rPr>
        <w:lastRenderedPageBreak/>
        <w:t xml:space="preserve">ĐIỀU </w:t>
      </w:r>
      <w:r w:rsidR="00E162E0" w:rsidRPr="00F90AED">
        <w:rPr>
          <w:b/>
          <w:color w:val="000000"/>
          <w:sz w:val="25"/>
          <w:szCs w:val="25"/>
          <w:u w:val="single"/>
          <w:lang w:val="nl-NL"/>
        </w:rPr>
        <w:t>5</w:t>
      </w:r>
      <w:r w:rsidRPr="00F90AED">
        <w:rPr>
          <w:b/>
          <w:color w:val="000000"/>
          <w:sz w:val="25"/>
          <w:szCs w:val="25"/>
          <w:u w:val="single"/>
          <w:lang w:val="nl-NL"/>
        </w:rPr>
        <w:t>:</w:t>
      </w:r>
      <w:r w:rsidR="000C6469" w:rsidRPr="00F90AED">
        <w:rPr>
          <w:b/>
          <w:color w:val="000000"/>
          <w:sz w:val="25"/>
          <w:szCs w:val="25"/>
          <w:u w:val="single"/>
          <w:lang w:val="nl-NL"/>
        </w:rPr>
        <w:t xml:space="preserve"> </w:t>
      </w:r>
      <w:r w:rsidR="009A1616" w:rsidRPr="00F90AED">
        <w:rPr>
          <w:b/>
          <w:color w:val="000000"/>
          <w:sz w:val="25"/>
          <w:szCs w:val="25"/>
          <w:lang w:val="nl-NL"/>
        </w:rPr>
        <w:t>GIÁ</w:t>
      </w:r>
      <w:r w:rsidRPr="00F90AED">
        <w:rPr>
          <w:b/>
          <w:color w:val="000000"/>
          <w:sz w:val="25"/>
          <w:szCs w:val="25"/>
          <w:lang w:val="nl-NL"/>
        </w:rPr>
        <w:t xml:space="preserve"> DỊCH VỤ, </w:t>
      </w:r>
      <w:r w:rsidR="00BE440C" w:rsidRPr="00F90AED">
        <w:rPr>
          <w:b/>
          <w:color w:val="000000"/>
          <w:sz w:val="25"/>
          <w:szCs w:val="25"/>
          <w:lang w:val="nl-NL"/>
        </w:rPr>
        <w:t xml:space="preserve">HÌNH THỨC VÀ </w:t>
      </w:r>
      <w:r w:rsidRPr="00F90AED">
        <w:rPr>
          <w:b/>
          <w:color w:val="000000"/>
          <w:sz w:val="25"/>
          <w:szCs w:val="25"/>
          <w:lang w:val="nl-NL"/>
        </w:rPr>
        <w:t>PHƯƠNG THỨC THANH TOÁN</w:t>
      </w:r>
    </w:p>
    <w:p w14:paraId="7AAD84AF" w14:textId="77777777" w:rsidR="00DD30FD" w:rsidRPr="00F90AED" w:rsidRDefault="00E162E0" w:rsidP="00F90AED">
      <w:pPr>
        <w:spacing w:line="276" w:lineRule="auto"/>
        <w:jc w:val="both"/>
        <w:rPr>
          <w:b/>
          <w:i/>
          <w:color w:val="000000"/>
          <w:sz w:val="25"/>
          <w:szCs w:val="25"/>
          <w:lang w:val="nl-NL"/>
        </w:rPr>
      </w:pPr>
      <w:r w:rsidRPr="00F90AED">
        <w:rPr>
          <w:b/>
          <w:i/>
          <w:color w:val="000000"/>
          <w:sz w:val="25"/>
          <w:szCs w:val="25"/>
          <w:lang w:val="nl-NL"/>
        </w:rPr>
        <w:t>5</w:t>
      </w:r>
      <w:r w:rsidR="00DD30FD" w:rsidRPr="00F90AED">
        <w:rPr>
          <w:b/>
          <w:i/>
          <w:color w:val="000000"/>
          <w:sz w:val="25"/>
          <w:szCs w:val="25"/>
          <w:lang w:val="nl-NL"/>
        </w:rPr>
        <w:t xml:space="preserve">.1- </w:t>
      </w:r>
      <w:r w:rsidR="00405A8B" w:rsidRPr="00F90AED">
        <w:rPr>
          <w:b/>
          <w:i/>
          <w:color w:val="000000"/>
          <w:sz w:val="25"/>
          <w:szCs w:val="25"/>
          <w:lang w:val="nl-NL"/>
        </w:rPr>
        <w:t>Giá dịch vụ</w:t>
      </w:r>
      <w:r w:rsidR="00DD30FD" w:rsidRPr="00F90AED">
        <w:rPr>
          <w:b/>
          <w:i/>
          <w:color w:val="000000"/>
          <w:sz w:val="25"/>
          <w:szCs w:val="25"/>
          <w:lang w:val="nl-NL"/>
        </w:rPr>
        <w:t xml:space="preserve"> thẩm định giá</w:t>
      </w:r>
      <w:r w:rsidR="002A63EC" w:rsidRPr="00F90AED">
        <w:rPr>
          <w:b/>
          <w:i/>
          <w:color w:val="000000"/>
          <w:sz w:val="25"/>
          <w:szCs w:val="25"/>
          <w:lang w:val="nl-NL"/>
        </w:rPr>
        <w:t>:</w:t>
      </w:r>
    </w:p>
    <w:p w14:paraId="6DC83185" w14:textId="77777777" w:rsidR="002D3321" w:rsidRPr="00F90AED" w:rsidRDefault="00566CE3" w:rsidP="00F90AED">
      <w:pPr>
        <w:spacing w:line="276" w:lineRule="auto"/>
        <w:jc w:val="both"/>
        <w:rPr>
          <w:b/>
          <w:i/>
          <w:color w:val="000000"/>
          <w:sz w:val="25"/>
          <w:szCs w:val="25"/>
          <w:lang w:val="nl-NL"/>
        </w:rPr>
      </w:pPr>
      <w:r w:rsidRPr="00F90AED">
        <w:rPr>
          <w:color w:val="000000"/>
          <w:sz w:val="25"/>
          <w:szCs w:val="25"/>
          <w:lang w:val="nl-NL"/>
        </w:rPr>
        <w:t>Tổng g</w:t>
      </w:r>
      <w:r w:rsidR="00405A8B" w:rsidRPr="00F90AED">
        <w:rPr>
          <w:color w:val="000000"/>
          <w:sz w:val="25"/>
          <w:szCs w:val="25"/>
          <w:lang w:val="nl-NL"/>
        </w:rPr>
        <w:t>iá</w:t>
      </w:r>
      <w:r w:rsidR="007971CD" w:rsidRPr="00F90AED">
        <w:rPr>
          <w:color w:val="000000"/>
          <w:sz w:val="25"/>
          <w:szCs w:val="25"/>
          <w:lang w:val="nl-NL"/>
        </w:rPr>
        <w:t xml:space="preserve"> dịch vụ thẩm định giá</w:t>
      </w:r>
      <w:r w:rsidR="00A87ED7" w:rsidRPr="00F90AED">
        <w:rPr>
          <w:color w:val="000000"/>
          <w:sz w:val="25"/>
          <w:szCs w:val="25"/>
          <w:lang w:val="nl-NL"/>
        </w:rPr>
        <w:t xml:space="preserve"> </w:t>
      </w:r>
      <w:r w:rsidR="001345D6" w:rsidRPr="00F90AED">
        <w:rPr>
          <w:color w:val="000000"/>
          <w:sz w:val="25"/>
          <w:szCs w:val="25"/>
          <w:lang w:val="nl-NL"/>
        </w:rPr>
        <w:t xml:space="preserve">: </w:t>
      </w:r>
      <w:r w:rsidR="00042EE4">
        <w:rPr>
          <w:b/>
          <w:bCs/>
          <w:color w:val="000000"/>
          <w:sz w:val="25"/>
          <w:szCs w:val="25"/>
          <w:lang w:val="nl-NL"/>
        </w:rPr>
        <w:t>.......</w:t>
      </w:r>
      <w:r w:rsidR="00347162" w:rsidRPr="00F90AED">
        <w:rPr>
          <w:b/>
          <w:bCs/>
          <w:color w:val="000000"/>
          <w:sz w:val="25"/>
          <w:szCs w:val="25"/>
          <w:lang w:val="nl-NL"/>
        </w:rPr>
        <w:t xml:space="preserve">VNĐ </w:t>
      </w:r>
      <w:r w:rsidR="00347162" w:rsidRPr="00F90AED">
        <w:rPr>
          <w:b/>
          <w:bCs/>
          <w:i/>
          <w:iCs/>
          <w:color w:val="000000"/>
          <w:sz w:val="25"/>
          <w:szCs w:val="25"/>
          <w:lang w:val="nl-NL"/>
        </w:rPr>
        <w:t>(Bằng ch</w:t>
      </w:r>
      <w:r w:rsidR="00347162" w:rsidRPr="00F90AED">
        <w:rPr>
          <w:b/>
          <w:bCs/>
          <w:i/>
          <w:iCs/>
          <w:color w:val="000000"/>
          <w:sz w:val="25"/>
          <w:szCs w:val="25"/>
        </w:rPr>
        <w:t>ữ</w:t>
      </w:r>
      <w:r w:rsidR="00506944">
        <w:rPr>
          <w:b/>
          <w:bCs/>
          <w:i/>
          <w:iCs/>
          <w:color w:val="000000"/>
          <w:sz w:val="25"/>
          <w:szCs w:val="25"/>
        </w:rPr>
        <w:t>:</w:t>
      </w:r>
      <w:r w:rsidR="00C35C81">
        <w:rPr>
          <w:b/>
          <w:bCs/>
          <w:i/>
          <w:iCs/>
          <w:color w:val="000000"/>
          <w:sz w:val="25"/>
          <w:szCs w:val="25"/>
        </w:rPr>
        <w:t xml:space="preserve"> </w:t>
      </w:r>
      <w:r w:rsidR="00042EE4">
        <w:rPr>
          <w:b/>
          <w:bCs/>
          <w:i/>
          <w:iCs/>
          <w:color w:val="000000"/>
          <w:sz w:val="25"/>
          <w:szCs w:val="25"/>
        </w:rPr>
        <w:t>……</w:t>
      </w:r>
      <w:r w:rsidR="00347162" w:rsidRPr="00F90AED">
        <w:rPr>
          <w:b/>
          <w:bCs/>
          <w:i/>
          <w:iCs/>
          <w:color w:val="000000"/>
          <w:sz w:val="25"/>
          <w:szCs w:val="25"/>
          <w:lang w:val="nl-NL"/>
        </w:rPr>
        <w:t>./.)</w:t>
      </w:r>
    </w:p>
    <w:p w14:paraId="3420B693" w14:textId="77777777" w:rsidR="00FA4B8E" w:rsidRPr="00F90AED" w:rsidRDefault="00234475" w:rsidP="00F90AED">
      <w:pPr>
        <w:spacing w:line="276" w:lineRule="auto"/>
        <w:jc w:val="both"/>
        <w:rPr>
          <w:i/>
          <w:color w:val="000000"/>
          <w:sz w:val="25"/>
          <w:szCs w:val="25"/>
          <w:lang w:val="nl-NL"/>
        </w:rPr>
      </w:pPr>
      <w:r w:rsidRPr="00F90AED">
        <w:rPr>
          <w:i/>
          <w:color w:val="000000"/>
          <w:sz w:val="25"/>
          <w:szCs w:val="25"/>
          <w:lang w:val="nl-NL"/>
        </w:rPr>
        <w:t>(</w:t>
      </w:r>
      <w:r w:rsidR="00FA4B8E" w:rsidRPr="00F90AED">
        <w:rPr>
          <w:i/>
          <w:color w:val="000000"/>
          <w:sz w:val="25"/>
          <w:szCs w:val="25"/>
          <w:lang w:val="nl-NL"/>
        </w:rPr>
        <w:t>Giá phí dịch vụ trên là g</w:t>
      </w:r>
      <w:r w:rsidR="00D2236C">
        <w:rPr>
          <w:i/>
          <w:color w:val="000000"/>
          <w:sz w:val="25"/>
          <w:szCs w:val="25"/>
          <w:lang w:val="nl-NL"/>
        </w:rPr>
        <w:t>iá trọn gói đã bao gồm thuế VAT</w:t>
      </w:r>
      <w:r w:rsidR="00FA4B8E" w:rsidRPr="00F90AED">
        <w:rPr>
          <w:i/>
          <w:color w:val="000000"/>
          <w:sz w:val="25"/>
          <w:szCs w:val="25"/>
          <w:lang w:val="nl-NL"/>
        </w:rPr>
        <w:t xml:space="preserve"> và chi phí đi lại khảo sát hiện trạng tài sản thẩm định giá).</w:t>
      </w:r>
    </w:p>
    <w:p w14:paraId="6608F799" w14:textId="77777777" w:rsidR="006253E4" w:rsidRPr="00F90AED" w:rsidRDefault="00E162E0" w:rsidP="00F90AED">
      <w:pPr>
        <w:spacing w:line="276" w:lineRule="auto"/>
        <w:jc w:val="both"/>
        <w:rPr>
          <w:color w:val="000000"/>
          <w:sz w:val="25"/>
          <w:szCs w:val="25"/>
          <w:lang w:val="nl-NL"/>
        </w:rPr>
      </w:pPr>
      <w:r w:rsidRPr="00F90AED">
        <w:rPr>
          <w:b/>
          <w:i/>
          <w:color w:val="000000"/>
          <w:sz w:val="25"/>
          <w:szCs w:val="25"/>
          <w:lang w:val="nl-NL"/>
        </w:rPr>
        <w:t>5</w:t>
      </w:r>
      <w:r w:rsidR="006253E4" w:rsidRPr="00F90AED">
        <w:rPr>
          <w:b/>
          <w:i/>
          <w:color w:val="000000"/>
          <w:sz w:val="25"/>
          <w:szCs w:val="25"/>
          <w:lang w:val="nl-NL"/>
        </w:rPr>
        <w:t>.2-</w:t>
      </w:r>
      <w:r w:rsidR="006253E4" w:rsidRPr="00F90AED">
        <w:rPr>
          <w:color w:val="000000"/>
          <w:sz w:val="25"/>
          <w:szCs w:val="25"/>
          <w:lang w:val="nl-NL"/>
        </w:rPr>
        <w:t xml:space="preserve"> </w:t>
      </w:r>
      <w:r w:rsidR="006253E4" w:rsidRPr="00F90AED">
        <w:rPr>
          <w:b/>
          <w:i/>
          <w:color w:val="000000"/>
          <w:sz w:val="25"/>
          <w:szCs w:val="25"/>
          <w:lang w:val="nl-NL"/>
        </w:rPr>
        <w:t>Hình thức thanh toán:</w:t>
      </w:r>
      <w:r w:rsidR="006253E4" w:rsidRPr="00F90AED">
        <w:rPr>
          <w:color w:val="000000"/>
          <w:sz w:val="25"/>
          <w:szCs w:val="25"/>
          <w:lang w:val="nl-NL"/>
        </w:rPr>
        <w:t xml:space="preserve"> Thanh toán bằng </w:t>
      </w:r>
      <w:r w:rsidR="00E36377" w:rsidRPr="00F90AED">
        <w:rPr>
          <w:color w:val="000000"/>
          <w:sz w:val="25"/>
          <w:szCs w:val="25"/>
          <w:lang w:val="nl-NL"/>
        </w:rPr>
        <w:t xml:space="preserve">tiền mặt hoặc </w:t>
      </w:r>
      <w:r w:rsidR="00892D02" w:rsidRPr="00F90AED">
        <w:rPr>
          <w:color w:val="000000"/>
          <w:sz w:val="25"/>
          <w:szCs w:val="25"/>
          <w:lang w:val="nl-NL"/>
        </w:rPr>
        <w:t>c</w:t>
      </w:r>
      <w:r w:rsidR="006253E4" w:rsidRPr="00F90AED">
        <w:rPr>
          <w:color w:val="000000"/>
          <w:sz w:val="25"/>
          <w:szCs w:val="25"/>
          <w:lang w:val="nl-NL"/>
        </w:rPr>
        <w:t>huyển khoản</w:t>
      </w:r>
      <w:r w:rsidR="00187D27" w:rsidRPr="00F90AED">
        <w:rPr>
          <w:color w:val="000000"/>
          <w:sz w:val="25"/>
          <w:szCs w:val="25"/>
          <w:lang w:val="nl-NL"/>
        </w:rPr>
        <w:t>.</w:t>
      </w:r>
    </w:p>
    <w:p w14:paraId="010F8C64" w14:textId="77777777" w:rsidR="003F6744" w:rsidRPr="00F90AED" w:rsidRDefault="003F6744" w:rsidP="00F90AED">
      <w:pPr>
        <w:spacing w:line="276" w:lineRule="auto"/>
        <w:jc w:val="both"/>
        <w:rPr>
          <w:color w:val="000000"/>
          <w:sz w:val="25"/>
          <w:szCs w:val="25"/>
          <w:lang w:val="nl-NL"/>
        </w:rPr>
      </w:pPr>
      <w:r w:rsidRPr="00F90AED">
        <w:rPr>
          <w:color w:val="000000"/>
          <w:sz w:val="25"/>
          <w:szCs w:val="25"/>
          <w:lang w:val="nl-NL"/>
        </w:rPr>
        <w:t>Trong trường hợp</w:t>
      </w:r>
      <w:r w:rsidR="00BC18EE" w:rsidRPr="00F90AED">
        <w:rPr>
          <w:color w:val="000000"/>
          <w:sz w:val="25"/>
          <w:szCs w:val="25"/>
          <w:lang w:val="nl-NL"/>
        </w:rPr>
        <w:t xml:space="preserve"> </w:t>
      </w:r>
      <w:r w:rsidRPr="00F90AED">
        <w:rPr>
          <w:color w:val="000000"/>
          <w:sz w:val="25"/>
          <w:szCs w:val="25"/>
          <w:lang w:val="nl-NL"/>
        </w:rPr>
        <w:t>chuyển khoản, Bên A đồng ý thanh toán Phí dịch vụ và các</w:t>
      </w:r>
      <w:r w:rsidR="00092A00" w:rsidRPr="00F90AED">
        <w:rPr>
          <w:color w:val="000000"/>
          <w:sz w:val="25"/>
          <w:szCs w:val="25"/>
          <w:lang w:val="nl-NL"/>
        </w:rPr>
        <w:t xml:space="preserve"> chi phí phá</w:t>
      </w:r>
      <w:r w:rsidRPr="00F90AED">
        <w:rPr>
          <w:color w:val="000000"/>
          <w:sz w:val="25"/>
          <w:szCs w:val="25"/>
          <w:lang w:val="nl-NL"/>
        </w:rPr>
        <w:t>t sinh vào tài khoản ngân hàng dưới đây hoặc bất kỳ tài khoản ngân hàng nào khác do bên B chỉ định</w:t>
      </w:r>
      <w:r w:rsidR="008F2AA5" w:rsidRPr="00F90AED">
        <w:rPr>
          <w:color w:val="000000"/>
          <w:sz w:val="25"/>
          <w:szCs w:val="25"/>
          <w:lang w:val="nl-NL"/>
        </w:rPr>
        <w:t xml:space="preserve"> (Trừ việc thanh toán bằng tiền mặt)</w:t>
      </w:r>
      <w:r w:rsidR="002142EC" w:rsidRPr="00F90AED">
        <w:rPr>
          <w:color w:val="000000"/>
          <w:sz w:val="25"/>
          <w:szCs w:val="25"/>
          <w:lang w:val="nl-NL"/>
        </w:rPr>
        <w:t>:</w:t>
      </w:r>
    </w:p>
    <w:p w14:paraId="4C8989B5" w14:textId="77777777" w:rsidR="004C1F03" w:rsidRPr="00F90AED" w:rsidRDefault="004C1F03" w:rsidP="00F90AED">
      <w:pPr>
        <w:numPr>
          <w:ilvl w:val="0"/>
          <w:numId w:val="1"/>
        </w:numPr>
        <w:tabs>
          <w:tab w:val="clear" w:pos="1800"/>
          <w:tab w:val="num" w:pos="567"/>
          <w:tab w:val="num" w:pos="709"/>
        </w:tabs>
        <w:spacing w:line="276" w:lineRule="auto"/>
        <w:ind w:left="2410" w:hanging="1843"/>
        <w:jc w:val="both"/>
        <w:rPr>
          <w:color w:val="000000"/>
          <w:sz w:val="25"/>
          <w:szCs w:val="25"/>
          <w:lang w:val="nl-NL"/>
        </w:rPr>
      </w:pPr>
      <w:r w:rsidRPr="00F90AED">
        <w:rPr>
          <w:color w:val="000000"/>
          <w:sz w:val="25"/>
          <w:szCs w:val="25"/>
          <w:lang w:val="nl-NL"/>
        </w:rPr>
        <w:t xml:space="preserve">Tên tài khoản: </w:t>
      </w:r>
      <w:r w:rsidR="00B720F4" w:rsidRPr="00F90AED">
        <w:rPr>
          <w:b/>
          <w:color w:val="000000"/>
          <w:sz w:val="25"/>
          <w:szCs w:val="25"/>
          <w:lang w:val="nl-NL"/>
        </w:rPr>
        <w:t xml:space="preserve">CÔNG TY </w:t>
      </w:r>
      <w:r w:rsidR="0032171E" w:rsidRPr="00F90AED">
        <w:rPr>
          <w:b/>
          <w:color w:val="000000"/>
          <w:sz w:val="25"/>
          <w:szCs w:val="25"/>
          <w:lang w:val="nl-NL"/>
        </w:rPr>
        <w:t>CỔ</w:t>
      </w:r>
      <w:r w:rsidR="0032171E" w:rsidRPr="00F90AED">
        <w:rPr>
          <w:b/>
          <w:color w:val="000000"/>
          <w:sz w:val="25"/>
          <w:szCs w:val="25"/>
          <w:lang w:val="vi-VN"/>
        </w:rPr>
        <w:t xml:space="preserve"> PHẦN TƯ VẤN QUY HOẠCH VÀ THẨM </w:t>
      </w:r>
      <w:r w:rsidR="00AF15BB" w:rsidRPr="00F90AED">
        <w:rPr>
          <w:b/>
          <w:color w:val="000000"/>
          <w:sz w:val="25"/>
          <w:szCs w:val="25"/>
          <w:lang w:val="vi-VN"/>
        </w:rPr>
        <w:t>ĐỊ</w:t>
      </w:r>
      <w:r w:rsidR="00AF15BB" w:rsidRPr="00F90AED">
        <w:rPr>
          <w:b/>
          <w:color w:val="000000"/>
          <w:sz w:val="25"/>
          <w:szCs w:val="25"/>
        </w:rPr>
        <w:t xml:space="preserve">NH </w:t>
      </w:r>
      <w:r w:rsidR="0032171E" w:rsidRPr="00F90AED">
        <w:rPr>
          <w:b/>
          <w:color w:val="000000"/>
          <w:sz w:val="25"/>
          <w:szCs w:val="25"/>
          <w:lang w:val="vi-VN"/>
        </w:rPr>
        <w:t>GIÁ SBA</w:t>
      </w:r>
    </w:p>
    <w:p w14:paraId="5374B321" w14:textId="77777777" w:rsidR="0032171E" w:rsidRPr="00F90AED" w:rsidRDefault="004C1F03" w:rsidP="00F90AED">
      <w:pPr>
        <w:numPr>
          <w:ilvl w:val="0"/>
          <w:numId w:val="1"/>
        </w:numPr>
        <w:tabs>
          <w:tab w:val="clear" w:pos="1800"/>
        </w:tabs>
        <w:spacing w:line="276" w:lineRule="auto"/>
        <w:ind w:left="1560" w:hanging="993"/>
        <w:jc w:val="both"/>
        <w:rPr>
          <w:iCs/>
          <w:color w:val="000000"/>
          <w:sz w:val="25"/>
          <w:szCs w:val="25"/>
          <w:lang w:val="vi-VN"/>
        </w:rPr>
      </w:pPr>
      <w:r w:rsidRPr="00F90AED">
        <w:rPr>
          <w:color w:val="000000"/>
          <w:sz w:val="25"/>
          <w:szCs w:val="25"/>
          <w:lang w:val="nl-NL"/>
        </w:rPr>
        <w:t xml:space="preserve">Số tài khoản: </w:t>
      </w:r>
      <w:r w:rsidR="002A63EC" w:rsidRPr="00F90AED">
        <w:rPr>
          <w:color w:val="000000"/>
          <w:sz w:val="25"/>
          <w:szCs w:val="25"/>
          <w:lang w:val="nl-NL"/>
        </w:rPr>
        <w:tab/>
        <w:t>6868 78988</w:t>
      </w:r>
    </w:p>
    <w:p w14:paraId="3F08DE24" w14:textId="77777777" w:rsidR="002A63EC" w:rsidRPr="00F90AED" w:rsidRDefault="002A63EC" w:rsidP="00F90AED">
      <w:pPr>
        <w:numPr>
          <w:ilvl w:val="0"/>
          <w:numId w:val="1"/>
        </w:numPr>
        <w:tabs>
          <w:tab w:val="clear" w:pos="1800"/>
        </w:tabs>
        <w:spacing w:line="276" w:lineRule="auto"/>
        <w:ind w:left="1560" w:hanging="993"/>
        <w:jc w:val="both"/>
        <w:rPr>
          <w:iCs/>
          <w:color w:val="000000"/>
          <w:sz w:val="25"/>
          <w:szCs w:val="25"/>
          <w:lang w:val="vi-VN"/>
        </w:rPr>
      </w:pPr>
      <w:r w:rsidRPr="00F90AED">
        <w:rPr>
          <w:color w:val="000000"/>
          <w:sz w:val="25"/>
          <w:szCs w:val="25"/>
          <w:lang w:val="nl-NL"/>
        </w:rPr>
        <w:t>Tại Ngân hàng: Ngân hàng TMCP Quân Đội – Chi nhánh Hoàng Quốc Việt</w:t>
      </w:r>
    </w:p>
    <w:p w14:paraId="523EED29" w14:textId="77777777" w:rsidR="00F85943" w:rsidRPr="00F90AED" w:rsidRDefault="00E162E0" w:rsidP="00F90AED">
      <w:pPr>
        <w:tabs>
          <w:tab w:val="left" w:pos="180"/>
        </w:tabs>
        <w:spacing w:line="276" w:lineRule="auto"/>
        <w:jc w:val="both"/>
        <w:rPr>
          <w:iCs/>
          <w:color w:val="000000"/>
          <w:sz w:val="25"/>
          <w:szCs w:val="25"/>
          <w:lang w:val="vi-VN"/>
        </w:rPr>
      </w:pPr>
      <w:r w:rsidRPr="00F90AED">
        <w:rPr>
          <w:b/>
          <w:i/>
          <w:color w:val="000000"/>
          <w:sz w:val="25"/>
          <w:szCs w:val="25"/>
          <w:lang w:val="nl-NL"/>
        </w:rPr>
        <w:t>5</w:t>
      </w:r>
      <w:r w:rsidR="00CE0E7D" w:rsidRPr="00F90AED">
        <w:rPr>
          <w:b/>
          <w:i/>
          <w:color w:val="000000"/>
          <w:sz w:val="25"/>
          <w:szCs w:val="25"/>
          <w:lang w:val="nl-NL"/>
        </w:rPr>
        <w:t>.3- Phương thức thanh toán:</w:t>
      </w:r>
      <w:r w:rsidR="009215EA" w:rsidRPr="00F90AED">
        <w:rPr>
          <w:iCs/>
          <w:color w:val="000000"/>
          <w:sz w:val="25"/>
          <w:szCs w:val="25"/>
          <w:lang w:val="nl-NL"/>
        </w:rPr>
        <w:t xml:space="preserve"> </w:t>
      </w:r>
    </w:p>
    <w:p w14:paraId="531D0ED1" w14:textId="77777777" w:rsidR="00472702" w:rsidRPr="00F90AED" w:rsidRDefault="001345D6" w:rsidP="00F90AED">
      <w:pPr>
        <w:spacing w:line="276" w:lineRule="auto"/>
        <w:jc w:val="both"/>
        <w:rPr>
          <w:iCs/>
          <w:color w:val="000000"/>
          <w:sz w:val="25"/>
          <w:szCs w:val="25"/>
          <w:lang w:val="nl-NL"/>
        </w:rPr>
      </w:pPr>
      <w:r w:rsidRPr="00F90AED">
        <w:rPr>
          <w:iCs/>
          <w:color w:val="000000"/>
          <w:sz w:val="25"/>
          <w:szCs w:val="25"/>
          <w:lang w:val="nl-NL"/>
        </w:rPr>
        <w:t xml:space="preserve">Bên A thanh toán </w:t>
      </w:r>
      <w:r w:rsidR="00232093" w:rsidRPr="00F90AED">
        <w:rPr>
          <w:iCs/>
          <w:color w:val="000000"/>
          <w:sz w:val="25"/>
          <w:szCs w:val="25"/>
          <w:lang w:val="nl-NL"/>
        </w:rPr>
        <w:t>100% giá trị hợp đồng</w:t>
      </w:r>
      <w:r w:rsidR="00472702" w:rsidRPr="00F90AED">
        <w:rPr>
          <w:iCs/>
          <w:color w:val="000000"/>
          <w:sz w:val="25"/>
          <w:szCs w:val="25"/>
          <w:lang w:val="nl-NL"/>
        </w:rPr>
        <w:t xml:space="preserve"> cho Bên B</w:t>
      </w:r>
      <w:r w:rsidR="008351E3" w:rsidRPr="00F90AED">
        <w:rPr>
          <w:iCs/>
          <w:color w:val="000000"/>
          <w:sz w:val="25"/>
          <w:szCs w:val="25"/>
          <w:lang w:val="nl-NL"/>
        </w:rPr>
        <w:t xml:space="preserve"> trước khi phát hành chứng thư.</w:t>
      </w:r>
    </w:p>
    <w:p w14:paraId="1CCE485C" w14:textId="77777777" w:rsidR="001647A6" w:rsidRPr="00F90AED" w:rsidRDefault="001647A6" w:rsidP="00F90AED">
      <w:pPr>
        <w:spacing w:line="276" w:lineRule="auto"/>
        <w:jc w:val="both"/>
        <w:rPr>
          <w:b/>
          <w:color w:val="000000"/>
          <w:sz w:val="25"/>
          <w:szCs w:val="25"/>
          <w:lang w:val="nl-NL"/>
        </w:rPr>
      </w:pPr>
      <w:r w:rsidRPr="00F90AED">
        <w:rPr>
          <w:b/>
          <w:color w:val="000000"/>
          <w:sz w:val="25"/>
          <w:szCs w:val="25"/>
          <w:u w:val="single"/>
          <w:lang w:val="nl-NL"/>
        </w:rPr>
        <w:t xml:space="preserve">ĐIỀU </w:t>
      </w:r>
      <w:r w:rsidR="00E162E0" w:rsidRPr="00F90AED">
        <w:rPr>
          <w:b/>
          <w:color w:val="000000"/>
          <w:sz w:val="25"/>
          <w:szCs w:val="25"/>
          <w:u w:val="single"/>
          <w:lang w:val="nl-NL"/>
        </w:rPr>
        <w:t>6</w:t>
      </w:r>
      <w:r w:rsidRPr="00F90AED">
        <w:rPr>
          <w:b/>
          <w:color w:val="000000"/>
          <w:sz w:val="25"/>
          <w:szCs w:val="25"/>
          <w:u w:val="single"/>
          <w:lang w:val="nl-NL"/>
        </w:rPr>
        <w:t>:</w:t>
      </w:r>
      <w:r w:rsidR="002A63EC" w:rsidRPr="00F90AED">
        <w:rPr>
          <w:b/>
          <w:color w:val="000000"/>
          <w:sz w:val="25"/>
          <w:szCs w:val="25"/>
          <w:lang w:val="nl-NL"/>
        </w:rPr>
        <w:t xml:space="preserve"> </w:t>
      </w:r>
      <w:r w:rsidRPr="00F90AED">
        <w:rPr>
          <w:b/>
          <w:color w:val="000000"/>
          <w:sz w:val="25"/>
          <w:szCs w:val="25"/>
          <w:lang w:val="nl-NL"/>
        </w:rPr>
        <w:t>QUYỀN VÀ NGHĨA VỤ HAI BÊN</w:t>
      </w:r>
    </w:p>
    <w:p w14:paraId="30BAC27F" w14:textId="77777777" w:rsidR="00D00977" w:rsidRPr="00F90AED" w:rsidRDefault="00E162E0" w:rsidP="00F90AED">
      <w:pPr>
        <w:tabs>
          <w:tab w:val="left" w:pos="90"/>
        </w:tabs>
        <w:spacing w:line="276" w:lineRule="auto"/>
        <w:ind w:left="270" w:hanging="270"/>
        <w:jc w:val="both"/>
        <w:rPr>
          <w:b/>
          <w:i/>
          <w:color w:val="000000"/>
          <w:sz w:val="25"/>
          <w:szCs w:val="25"/>
          <w:lang w:val="nl-NL"/>
        </w:rPr>
      </w:pPr>
      <w:r w:rsidRPr="00F90AED">
        <w:rPr>
          <w:b/>
          <w:i/>
          <w:color w:val="000000"/>
          <w:sz w:val="25"/>
          <w:szCs w:val="25"/>
          <w:lang w:val="nl-NL"/>
        </w:rPr>
        <w:t>6</w:t>
      </w:r>
      <w:r w:rsidR="00D662C0" w:rsidRPr="00F90AED">
        <w:rPr>
          <w:b/>
          <w:i/>
          <w:color w:val="000000"/>
          <w:sz w:val="25"/>
          <w:szCs w:val="25"/>
          <w:lang w:val="nl-NL"/>
        </w:rPr>
        <w:t>.1</w:t>
      </w:r>
      <w:r w:rsidR="00BE440C" w:rsidRPr="00F90AED">
        <w:rPr>
          <w:b/>
          <w:i/>
          <w:color w:val="000000"/>
          <w:sz w:val="25"/>
          <w:szCs w:val="25"/>
          <w:lang w:val="nl-NL"/>
        </w:rPr>
        <w:t xml:space="preserve">- </w:t>
      </w:r>
      <w:r w:rsidR="00D662C0" w:rsidRPr="00F90AED">
        <w:rPr>
          <w:b/>
          <w:i/>
          <w:color w:val="000000"/>
          <w:sz w:val="25"/>
          <w:szCs w:val="25"/>
          <w:lang w:val="nl-NL"/>
        </w:rPr>
        <w:t xml:space="preserve">Quyền và nghĩa vụ của </w:t>
      </w:r>
      <w:r w:rsidR="00117BE7" w:rsidRPr="00F90AED">
        <w:rPr>
          <w:b/>
          <w:i/>
          <w:color w:val="000000"/>
          <w:sz w:val="25"/>
          <w:szCs w:val="25"/>
          <w:lang w:val="nl-NL"/>
        </w:rPr>
        <w:t xml:space="preserve">Bên </w:t>
      </w:r>
      <w:r w:rsidR="007F4A23" w:rsidRPr="00F90AED">
        <w:rPr>
          <w:b/>
          <w:i/>
          <w:color w:val="000000"/>
          <w:sz w:val="25"/>
          <w:szCs w:val="25"/>
          <w:lang w:val="nl-NL"/>
        </w:rPr>
        <w:t>A</w:t>
      </w:r>
      <w:r w:rsidR="00D662C0" w:rsidRPr="00F90AED">
        <w:rPr>
          <w:b/>
          <w:i/>
          <w:color w:val="000000"/>
          <w:sz w:val="25"/>
          <w:szCs w:val="25"/>
          <w:lang w:val="nl-NL"/>
        </w:rPr>
        <w:t>:</w:t>
      </w:r>
    </w:p>
    <w:p w14:paraId="07C44A26" w14:textId="77777777" w:rsidR="007F4A23" w:rsidRPr="00F90AED" w:rsidRDefault="00C27573" w:rsidP="00F90AED">
      <w:pPr>
        <w:numPr>
          <w:ilvl w:val="0"/>
          <w:numId w:val="1"/>
        </w:numPr>
        <w:tabs>
          <w:tab w:val="left" w:pos="180"/>
          <w:tab w:val="num" w:pos="1560"/>
        </w:tabs>
        <w:spacing w:line="276" w:lineRule="auto"/>
        <w:ind w:left="270" w:hanging="270"/>
        <w:jc w:val="both"/>
        <w:rPr>
          <w:color w:val="000000"/>
          <w:sz w:val="25"/>
          <w:szCs w:val="25"/>
          <w:lang w:val="nl-NL"/>
        </w:rPr>
      </w:pPr>
      <w:r w:rsidRPr="00F90AED">
        <w:rPr>
          <w:color w:val="000000"/>
          <w:sz w:val="25"/>
          <w:szCs w:val="25"/>
          <w:lang w:val="nl-NL"/>
        </w:rPr>
        <w:t>Nhận 0</w:t>
      </w:r>
      <w:r w:rsidR="00E47D45" w:rsidRPr="00F90AED">
        <w:rPr>
          <w:color w:val="000000"/>
          <w:sz w:val="25"/>
          <w:szCs w:val="25"/>
          <w:lang w:val="nl-NL"/>
        </w:rPr>
        <w:t>2</w:t>
      </w:r>
      <w:r w:rsidR="007F4A23" w:rsidRPr="00F90AED">
        <w:rPr>
          <w:color w:val="000000"/>
          <w:sz w:val="25"/>
          <w:szCs w:val="25"/>
          <w:lang w:val="nl-NL"/>
        </w:rPr>
        <w:t xml:space="preserve"> bản chính Chứng thư thẩm định </w:t>
      </w:r>
      <w:r w:rsidR="002C7069" w:rsidRPr="00F90AED">
        <w:rPr>
          <w:color w:val="000000"/>
          <w:sz w:val="25"/>
          <w:szCs w:val="25"/>
          <w:lang w:val="nl-NL"/>
        </w:rPr>
        <w:t>tài sản</w:t>
      </w:r>
      <w:r w:rsidR="009F0BE7" w:rsidRPr="00F90AED">
        <w:rPr>
          <w:color w:val="000000"/>
          <w:sz w:val="25"/>
          <w:szCs w:val="25"/>
          <w:lang w:val="nl-NL"/>
        </w:rPr>
        <w:t xml:space="preserve"> và 02</w:t>
      </w:r>
      <w:r w:rsidR="00136B26" w:rsidRPr="00F90AED">
        <w:rPr>
          <w:color w:val="000000"/>
          <w:sz w:val="25"/>
          <w:szCs w:val="25"/>
          <w:lang w:val="nl-NL"/>
        </w:rPr>
        <w:t xml:space="preserve"> </w:t>
      </w:r>
      <w:r w:rsidR="00A72279" w:rsidRPr="00F90AED">
        <w:rPr>
          <w:color w:val="000000"/>
          <w:sz w:val="25"/>
          <w:szCs w:val="25"/>
          <w:lang w:val="nl-NL"/>
        </w:rPr>
        <w:t>B</w:t>
      </w:r>
      <w:r w:rsidR="00136B26" w:rsidRPr="00F90AED">
        <w:rPr>
          <w:color w:val="000000"/>
          <w:sz w:val="25"/>
          <w:szCs w:val="25"/>
          <w:lang w:val="nl-NL"/>
        </w:rPr>
        <w:t>áo cáo thẩm định giá tài sản</w:t>
      </w:r>
      <w:r w:rsidR="007F4A23" w:rsidRPr="00F90AED">
        <w:rPr>
          <w:color w:val="000000"/>
          <w:sz w:val="25"/>
          <w:szCs w:val="25"/>
          <w:lang w:val="nl-NL"/>
        </w:rPr>
        <w:t>.</w:t>
      </w:r>
    </w:p>
    <w:p w14:paraId="105D3646" w14:textId="77777777" w:rsidR="007F4A23" w:rsidRPr="00F90AED" w:rsidRDefault="007F4A23" w:rsidP="00F90AED">
      <w:pPr>
        <w:numPr>
          <w:ilvl w:val="0"/>
          <w:numId w:val="1"/>
        </w:numPr>
        <w:tabs>
          <w:tab w:val="left" w:pos="142"/>
          <w:tab w:val="num" w:pos="1560"/>
        </w:tabs>
        <w:spacing w:line="276" w:lineRule="auto"/>
        <w:ind w:left="0" w:firstLine="0"/>
        <w:jc w:val="both"/>
        <w:rPr>
          <w:color w:val="000000"/>
          <w:sz w:val="25"/>
          <w:szCs w:val="25"/>
          <w:lang w:val="nl-NL"/>
        </w:rPr>
      </w:pPr>
      <w:r w:rsidRPr="00F90AED">
        <w:rPr>
          <w:color w:val="000000"/>
          <w:sz w:val="25"/>
          <w:szCs w:val="25"/>
          <w:lang w:val="nl-NL"/>
        </w:rPr>
        <w:t xml:space="preserve">Cung cấp cho Bên B đầy đủ những thông tin, hồ sơ, tài liệu cần thiết liên quan đến </w:t>
      </w:r>
      <w:r w:rsidR="002C7069" w:rsidRPr="00F90AED">
        <w:rPr>
          <w:color w:val="000000"/>
          <w:sz w:val="25"/>
          <w:szCs w:val="25"/>
          <w:lang w:val="nl-NL"/>
        </w:rPr>
        <w:t xml:space="preserve">tài sản </w:t>
      </w:r>
      <w:r w:rsidRPr="00F90AED">
        <w:rPr>
          <w:color w:val="000000"/>
          <w:sz w:val="25"/>
          <w:szCs w:val="25"/>
          <w:lang w:val="nl-NL"/>
        </w:rPr>
        <w:t>cần thẩm định giá.</w:t>
      </w:r>
    </w:p>
    <w:p w14:paraId="62F7E42F" w14:textId="77777777" w:rsidR="007F4A23" w:rsidRPr="00F90AED" w:rsidRDefault="007F4A23" w:rsidP="00F90AED">
      <w:pPr>
        <w:numPr>
          <w:ilvl w:val="0"/>
          <w:numId w:val="1"/>
        </w:numPr>
        <w:tabs>
          <w:tab w:val="left" w:pos="180"/>
          <w:tab w:val="num" w:pos="1560"/>
        </w:tabs>
        <w:spacing w:line="276" w:lineRule="auto"/>
        <w:ind w:left="0" w:firstLine="0"/>
        <w:jc w:val="both"/>
        <w:rPr>
          <w:color w:val="000000"/>
          <w:sz w:val="25"/>
          <w:szCs w:val="25"/>
          <w:lang w:val="nl-NL"/>
        </w:rPr>
      </w:pPr>
      <w:r w:rsidRPr="00F90AED">
        <w:rPr>
          <w:color w:val="000000"/>
          <w:sz w:val="25"/>
          <w:szCs w:val="25"/>
          <w:lang w:val="nl-NL"/>
        </w:rPr>
        <w:t>Đảm bảo tính chính xác của những thông tin</w:t>
      </w:r>
      <w:r w:rsidR="007B4493" w:rsidRPr="00F90AED">
        <w:rPr>
          <w:color w:val="000000"/>
          <w:sz w:val="25"/>
          <w:szCs w:val="25"/>
          <w:lang w:val="nl-NL"/>
        </w:rPr>
        <w:t>, hồ sơ, tài liệu</w:t>
      </w:r>
      <w:r w:rsidR="004A57D4" w:rsidRPr="00F90AED">
        <w:rPr>
          <w:color w:val="000000"/>
          <w:sz w:val="25"/>
          <w:szCs w:val="25"/>
          <w:lang w:val="nl-NL"/>
        </w:rPr>
        <w:t>,</w:t>
      </w:r>
      <w:r w:rsidRPr="00F90AED">
        <w:rPr>
          <w:color w:val="000000"/>
          <w:sz w:val="25"/>
          <w:szCs w:val="25"/>
          <w:lang w:val="nl-NL"/>
        </w:rPr>
        <w:t xml:space="preserve"> đã cung cấp cho Bên B và tự chịu trách nhiệm pháp lý về </w:t>
      </w:r>
      <w:r w:rsidR="001410DE" w:rsidRPr="00F90AED">
        <w:rPr>
          <w:color w:val="000000"/>
          <w:sz w:val="25"/>
          <w:szCs w:val="25"/>
          <w:lang w:val="nl-NL"/>
        </w:rPr>
        <w:t xml:space="preserve">tính </w:t>
      </w:r>
      <w:r w:rsidRPr="00F90AED">
        <w:rPr>
          <w:color w:val="000000"/>
          <w:sz w:val="25"/>
          <w:szCs w:val="25"/>
          <w:lang w:val="nl-NL"/>
        </w:rPr>
        <w:t>hợp pháp của những thông tin đó.</w:t>
      </w:r>
    </w:p>
    <w:p w14:paraId="5AF9C739" w14:textId="77777777" w:rsidR="007F4A23" w:rsidRPr="00F90AED" w:rsidRDefault="007F4A23" w:rsidP="00314A29">
      <w:pPr>
        <w:numPr>
          <w:ilvl w:val="0"/>
          <w:numId w:val="1"/>
        </w:numPr>
        <w:tabs>
          <w:tab w:val="left" w:pos="142"/>
          <w:tab w:val="num" w:pos="1560"/>
        </w:tabs>
        <w:spacing w:line="276" w:lineRule="auto"/>
        <w:ind w:left="142" w:hanging="142"/>
        <w:jc w:val="both"/>
        <w:rPr>
          <w:color w:val="000000"/>
          <w:sz w:val="25"/>
          <w:szCs w:val="25"/>
          <w:lang w:val="nl-NL"/>
        </w:rPr>
      </w:pPr>
      <w:r w:rsidRPr="00F90AED">
        <w:rPr>
          <w:color w:val="000000"/>
          <w:sz w:val="25"/>
          <w:szCs w:val="25"/>
          <w:lang w:val="nl-NL"/>
        </w:rPr>
        <w:t xml:space="preserve">Tạo mọi điều kiện thuận lợi cho Bên B khi tiến hành kiểm tra, khảo sát </w:t>
      </w:r>
      <w:r w:rsidR="004A57D4" w:rsidRPr="00F90AED">
        <w:rPr>
          <w:color w:val="000000"/>
          <w:sz w:val="25"/>
          <w:szCs w:val="25"/>
          <w:lang w:val="nl-NL"/>
        </w:rPr>
        <w:t xml:space="preserve">thực tế </w:t>
      </w:r>
      <w:r w:rsidR="002C7069" w:rsidRPr="00F90AED">
        <w:rPr>
          <w:color w:val="000000"/>
          <w:sz w:val="25"/>
          <w:szCs w:val="25"/>
          <w:lang w:val="nl-NL"/>
        </w:rPr>
        <w:t>tài sản thẩm định giá</w:t>
      </w:r>
      <w:r w:rsidR="004A57D4" w:rsidRPr="00F90AED">
        <w:rPr>
          <w:color w:val="000000"/>
          <w:sz w:val="25"/>
          <w:szCs w:val="25"/>
          <w:lang w:val="nl-NL"/>
        </w:rPr>
        <w:t xml:space="preserve"> và chịu trách nhiệm về </w:t>
      </w:r>
      <w:r w:rsidR="00FF7F4F" w:rsidRPr="00F90AED">
        <w:rPr>
          <w:color w:val="000000"/>
          <w:sz w:val="25"/>
          <w:szCs w:val="25"/>
          <w:lang w:val="nl-NL"/>
        </w:rPr>
        <w:t xml:space="preserve">tính chính xác, </w:t>
      </w:r>
      <w:r w:rsidR="006600EC" w:rsidRPr="00F90AED">
        <w:rPr>
          <w:color w:val="000000"/>
          <w:sz w:val="25"/>
          <w:szCs w:val="25"/>
          <w:lang w:val="nl-NL"/>
        </w:rPr>
        <w:t xml:space="preserve">trung thực, </w:t>
      </w:r>
      <w:r w:rsidR="004A57D4" w:rsidRPr="00F90AED">
        <w:rPr>
          <w:color w:val="000000"/>
          <w:sz w:val="25"/>
          <w:szCs w:val="25"/>
          <w:lang w:val="nl-NL"/>
        </w:rPr>
        <w:t>các nội dung, thông tin đã cung cấp cho</w:t>
      </w:r>
      <w:r w:rsidR="00FF7F4F" w:rsidRPr="00F90AED">
        <w:rPr>
          <w:color w:val="000000"/>
          <w:sz w:val="25"/>
          <w:szCs w:val="25"/>
          <w:lang w:val="nl-NL"/>
        </w:rPr>
        <w:t xml:space="preserve"> bên B trong quá trình khảo sát.</w:t>
      </w:r>
    </w:p>
    <w:p w14:paraId="3B5CC1FB" w14:textId="77777777" w:rsidR="007F4A23" w:rsidRPr="00F90AED" w:rsidRDefault="007F4A23" w:rsidP="00F90AED">
      <w:pPr>
        <w:numPr>
          <w:ilvl w:val="0"/>
          <w:numId w:val="1"/>
        </w:numPr>
        <w:tabs>
          <w:tab w:val="left" w:pos="180"/>
          <w:tab w:val="num" w:pos="1560"/>
        </w:tabs>
        <w:spacing w:line="276" w:lineRule="auto"/>
        <w:ind w:left="270" w:hanging="270"/>
        <w:jc w:val="both"/>
        <w:rPr>
          <w:color w:val="000000"/>
          <w:sz w:val="25"/>
          <w:szCs w:val="25"/>
          <w:lang w:val="nl-NL"/>
        </w:rPr>
      </w:pPr>
      <w:r w:rsidRPr="00F90AED">
        <w:rPr>
          <w:color w:val="000000"/>
          <w:sz w:val="25"/>
          <w:szCs w:val="25"/>
          <w:lang w:val="nl-NL"/>
        </w:rPr>
        <w:t>Thanh toán phí thẩm định cho Bên B đúng như Điều 4.</w:t>
      </w:r>
    </w:p>
    <w:p w14:paraId="708A7FB7" w14:textId="77777777" w:rsidR="006C552F" w:rsidRPr="00F90AED" w:rsidRDefault="007F4A23" w:rsidP="00F90AED">
      <w:pPr>
        <w:numPr>
          <w:ilvl w:val="0"/>
          <w:numId w:val="1"/>
        </w:numPr>
        <w:tabs>
          <w:tab w:val="left" w:pos="180"/>
          <w:tab w:val="num" w:pos="1560"/>
        </w:tabs>
        <w:spacing w:line="276" w:lineRule="auto"/>
        <w:ind w:left="270" w:hanging="270"/>
        <w:jc w:val="both"/>
        <w:rPr>
          <w:color w:val="000000"/>
          <w:sz w:val="25"/>
          <w:szCs w:val="25"/>
          <w:lang w:val="nl-NL"/>
        </w:rPr>
      </w:pPr>
      <w:r w:rsidRPr="00F90AED">
        <w:rPr>
          <w:color w:val="000000"/>
          <w:sz w:val="25"/>
          <w:szCs w:val="25"/>
          <w:lang w:val="nl-NL"/>
        </w:rPr>
        <w:t>Sử dụng kết quả thẩm định giá đúng mục đích ghi t</w:t>
      </w:r>
      <w:r w:rsidR="002A63EC" w:rsidRPr="00F90AED">
        <w:rPr>
          <w:color w:val="000000"/>
          <w:sz w:val="25"/>
          <w:szCs w:val="25"/>
          <w:lang w:val="nl-NL"/>
        </w:rPr>
        <w:t xml:space="preserve">rong Hợp đồng và Chứng thư thẩm </w:t>
      </w:r>
      <w:r w:rsidRPr="00F90AED">
        <w:rPr>
          <w:color w:val="000000"/>
          <w:sz w:val="25"/>
          <w:szCs w:val="25"/>
          <w:lang w:val="nl-NL"/>
        </w:rPr>
        <w:t>định giá.</w:t>
      </w:r>
    </w:p>
    <w:p w14:paraId="0C527EE7" w14:textId="77777777" w:rsidR="00A767D6" w:rsidRPr="00F90AED" w:rsidRDefault="00E162E0" w:rsidP="00F90AED">
      <w:pPr>
        <w:tabs>
          <w:tab w:val="left" w:pos="90"/>
        </w:tabs>
        <w:spacing w:line="276" w:lineRule="auto"/>
        <w:ind w:left="270" w:hanging="270"/>
        <w:jc w:val="both"/>
        <w:rPr>
          <w:b/>
          <w:i/>
          <w:color w:val="000000"/>
          <w:sz w:val="25"/>
          <w:szCs w:val="25"/>
          <w:lang w:val="nl-NL"/>
        </w:rPr>
      </w:pPr>
      <w:r w:rsidRPr="00F90AED">
        <w:rPr>
          <w:b/>
          <w:i/>
          <w:color w:val="000000"/>
          <w:sz w:val="25"/>
          <w:szCs w:val="25"/>
          <w:lang w:val="nl-NL"/>
        </w:rPr>
        <w:t>6</w:t>
      </w:r>
      <w:r w:rsidR="003832C1" w:rsidRPr="00F90AED">
        <w:rPr>
          <w:b/>
          <w:i/>
          <w:color w:val="000000"/>
          <w:sz w:val="25"/>
          <w:szCs w:val="25"/>
          <w:lang w:val="nl-NL"/>
        </w:rPr>
        <w:t>.2</w:t>
      </w:r>
      <w:r w:rsidR="00DF3417" w:rsidRPr="00F90AED">
        <w:rPr>
          <w:b/>
          <w:i/>
          <w:color w:val="000000"/>
          <w:sz w:val="25"/>
          <w:szCs w:val="25"/>
          <w:lang w:val="nl-NL"/>
        </w:rPr>
        <w:t xml:space="preserve">- </w:t>
      </w:r>
      <w:r w:rsidR="003832C1" w:rsidRPr="00F90AED">
        <w:rPr>
          <w:b/>
          <w:i/>
          <w:color w:val="000000"/>
          <w:sz w:val="25"/>
          <w:szCs w:val="25"/>
          <w:lang w:val="nl-NL"/>
        </w:rPr>
        <w:t xml:space="preserve">Quyền và nghĩa vụ của </w:t>
      </w:r>
      <w:r w:rsidR="00117BE7" w:rsidRPr="00F90AED">
        <w:rPr>
          <w:b/>
          <w:i/>
          <w:color w:val="000000"/>
          <w:sz w:val="25"/>
          <w:szCs w:val="25"/>
          <w:lang w:val="nl-NL"/>
        </w:rPr>
        <w:t xml:space="preserve">Bên </w:t>
      </w:r>
      <w:r w:rsidR="007F4A23" w:rsidRPr="00F90AED">
        <w:rPr>
          <w:b/>
          <w:i/>
          <w:color w:val="000000"/>
          <w:sz w:val="25"/>
          <w:szCs w:val="25"/>
          <w:lang w:val="nl-NL"/>
        </w:rPr>
        <w:t>B</w:t>
      </w:r>
      <w:r w:rsidR="00A767D6" w:rsidRPr="00F90AED">
        <w:rPr>
          <w:b/>
          <w:i/>
          <w:color w:val="000000"/>
          <w:sz w:val="25"/>
          <w:szCs w:val="25"/>
          <w:lang w:val="nl-NL"/>
        </w:rPr>
        <w:t>:</w:t>
      </w:r>
    </w:p>
    <w:p w14:paraId="53DB1B4A" w14:textId="77777777" w:rsidR="007F4A23" w:rsidRPr="00F90AED" w:rsidRDefault="007F4A23" w:rsidP="00F90AED">
      <w:pPr>
        <w:numPr>
          <w:ilvl w:val="0"/>
          <w:numId w:val="1"/>
        </w:numPr>
        <w:tabs>
          <w:tab w:val="left" w:pos="180"/>
          <w:tab w:val="num" w:pos="1560"/>
        </w:tabs>
        <w:spacing w:line="276" w:lineRule="auto"/>
        <w:ind w:left="0" w:firstLine="0"/>
        <w:jc w:val="both"/>
        <w:rPr>
          <w:color w:val="000000"/>
          <w:sz w:val="25"/>
          <w:szCs w:val="25"/>
          <w:lang w:val="nl-NL"/>
        </w:rPr>
      </w:pPr>
      <w:r w:rsidRPr="00F90AED">
        <w:rPr>
          <w:color w:val="000000"/>
          <w:sz w:val="25"/>
          <w:szCs w:val="25"/>
          <w:lang w:val="nl-NL"/>
        </w:rPr>
        <w:t xml:space="preserve">Hoàn thành công việc theo quy định tại Điều 1 và Điều </w:t>
      </w:r>
      <w:r w:rsidR="00E162E0" w:rsidRPr="00F90AED">
        <w:rPr>
          <w:color w:val="000000"/>
          <w:sz w:val="25"/>
          <w:szCs w:val="25"/>
          <w:lang w:val="nl-NL"/>
        </w:rPr>
        <w:t>4</w:t>
      </w:r>
      <w:r w:rsidRPr="00F90AED">
        <w:rPr>
          <w:color w:val="000000"/>
          <w:sz w:val="25"/>
          <w:szCs w:val="25"/>
          <w:lang w:val="nl-NL"/>
        </w:rPr>
        <w:t>.</w:t>
      </w:r>
    </w:p>
    <w:p w14:paraId="17B2C8A4" w14:textId="77777777" w:rsidR="007F4A23" w:rsidRPr="00F90AED" w:rsidRDefault="007F4A23" w:rsidP="00F90AED">
      <w:pPr>
        <w:numPr>
          <w:ilvl w:val="0"/>
          <w:numId w:val="1"/>
        </w:numPr>
        <w:tabs>
          <w:tab w:val="left" w:pos="180"/>
          <w:tab w:val="num" w:pos="1560"/>
        </w:tabs>
        <w:spacing w:line="276" w:lineRule="auto"/>
        <w:ind w:left="0" w:firstLine="0"/>
        <w:jc w:val="both"/>
        <w:rPr>
          <w:color w:val="000000"/>
          <w:sz w:val="25"/>
          <w:szCs w:val="25"/>
          <w:lang w:val="nl-NL"/>
        </w:rPr>
      </w:pPr>
      <w:r w:rsidRPr="00F90AED">
        <w:rPr>
          <w:color w:val="000000"/>
          <w:sz w:val="25"/>
          <w:szCs w:val="25"/>
          <w:lang w:val="nl-NL"/>
        </w:rPr>
        <w:t>Cung cấp 0</w:t>
      </w:r>
      <w:r w:rsidR="00223E7C" w:rsidRPr="00F90AED">
        <w:rPr>
          <w:color w:val="000000"/>
          <w:sz w:val="25"/>
          <w:szCs w:val="25"/>
          <w:lang w:val="nl-NL"/>
        </w:rPr>
        <w:t>2</w:t>
      </w:r>
      <w:r w:rsidRPr="00F90AED">
        <w:rPr>
          <w:color w:val="000000"/>
          <w:sz w:val="25"/>
          <w:szCs w:val="25"/>
          <w:lang w:val="nl-NL"/>
        </w:rPr>
        <w:t xml:space="preserve"> bản chính Chứng thư thẩm định giá</w:t>
      </w:r>
      <w:r w:rsidR="00D8282C" w:rsidRPr="00F90AED">
        <w:rPr>
          <w:color w:val="000000"/>
          <w:sz w:val="25"/>
          <w:szCs w:val="25"/>
          <w:lang w:val="nl-NL"/>
        </w:rPr>
        <w:t xml:space="preserve"> </w:t>
      </w:r>
      <w:r w:rsidR="00223E7C" w:rsidRPr="00F90AED">
        <w:rPr>
          <w:color w:val="000000"/>
          <w:sz w:val="25"/>
          <w:szCs w:val="25"/>
          <w:lang w:val="nl-NL"/>
        </w:rPr>
        <w:t>và 02</w:t>
      </w:r>
      <w:r w:rsidR="00D8282C" w:rsidRPr="00F90AED">
        <w:rPr>
          <w:color w:val="000000"/>
          <w:sz w:val="25"/>
          <w:szCs w:val="25"/>
          <w:lang w:val="nl-NL"/>
        </w:rPr>
        <w:t xml:space="preserve"> </w:t>
      </w:r>
      <w:r w:rsidR="00A72279" w:rsidRPr="00F90AED">
        <w:rPr>
          <w:color w:val="000000"/>
          <w:sz w:val="25"/>
          <w:szCs w:val="25"/>
          <w:lang w:val="nl-NL"/>
        </w:rPr>
        <w:t>B</w:t>
      </w:r>
      <w:r w:rsidR="00D8282C" w:rsidRPr="00F90AED">
        <w:rPr>
          <w:color w:val="000000"/>
          <w:sz w:val="25"/>
          <w:szCs w:val="25"/>
          <w:lang w:val="nl-NL"/>
        </w:rPr>
        <w:t>áo cáo thẩm định giá tài sản</w:t>
      </w:r>
      <w:r w:rsidRPr="00F90AED">
        <w:rPr>
          <w:color w:val="000000"/>
          <w:sz w:val="25"/>
          <w:szCs w:val="25"/>
          <w:lang w:val="nl-NL"/>
        </w:rPr>
        <w:t xml:space="preserve"> cho Bên A.</w:t>
      </w:r>
    </w:p>
    <w:p w14:paraId="40C7FE7D" w14:textId="77777777" w:rsidR="007F4A23" w:rsidRPr="00F90AED" w:rsidRDefault="007F4A23" w:rsidP="00F90AED">
      <w:pPr>
        <w:numPr>
          <w:ilvl w:val="0"/>
          <w:numId w:val="1"/>
        </w:numPr>
        <w:tabs>
          <w:tab w:val="left" w:pos="180"/>
          <w:tab w:val="num" w:pos="1560"/>
        </w:tabs>
        <w:spacing w:line="276" w:lineRule="auto"/>
        <w:ind w:left="270" w:hanging="270"/>
        <w:jc w:val="both"/>
        <w:rPr>
          <w:color w:val="000000"/>
          <w:sz w:val="25"/>
          <w:szCs w:val="25"/>
          <w:lang w:val="nl-NL"/>
        </w:rPr>
      </w:pPr>
      <w:r w:rsidRPr="00F90AED">
        <w:rPr>
          <w:color w:val="000000"/>
          <w:sz w:val="25"/>
          <w:szCs w:val="25"/>
          <w:lang w:val="nl-NL"/>
        </w:rPr>
        <w:t xml:space="preserve">Được thanh toán phí theo quy định tại Điều </w:t>
      </w:r>
      <w:r w:rsidR="00E162E0" w:rsidRPr="00F90AED">
        <w:rPr>
          <w:color w:val="000000"/>
          <w:sz w:val="25"/>
          <w:szCs w:val="25"/>
          <w:lang w:val="nl-NL"/>
        </w:rPr>
        <w:t>5</w:t>
      </w:r>
      <w:r w:rsidRPr="00F90AED">
        <w:rPr>
          <w:color w:val="000000"/>
          <w:sz w:val="25"/>
          <w:szCs w:val="25"/>
          <w:lang w:val="nl-NL"/>
        </w:rPr>
        <w:t>.</w:t>
      </w:r>
    </w:p>
    <w:p w14:paraId="537AE31E" w14:textId="77777777" w:rsidR="00697777" w:rsidRPr="00F90AED" w:rsidRDefault="007F4A23" w:rsidP="00F90AED">
      <w:pPr>
        <w:numPr>
          <w:ilvl w:val="0"/>
          <w:numId w:val="1"/>
        </w:numPr>
        <w:tabs>
          <w:tab w:val="left" w:pos="180"/>
          <w:tab w:val="num" w:pos="1560"/>
        </w:tabs>
        <w:spacing w:line="276" w:lineRule="auto"/>
        <w:ind w:left="0" w:firstLine="0"/>
        <w:jc w:val="both"/>
        <w:rPr>
          <w:color w:val="000000"/>
          <w:sz w:val="25"/>
          <w:szCs w:val="25"/>
          <w:lang w:val="nl-NL"/>
        </w:rPr>
      </w:pPr>
      <w:r w:rsidRPr="00F90AED">
        <w:rPr>
          <w:color w:val="000000"/>
          <w:sz w:val="25"/>
          <w:szCs w:val="25"/>
          <w:lang w:val="nl-NL"/>
        </w:rPr>
        <w:t>Có quyền</w:t>
      </w:r>
      <w:r w:rsidR="006F76E0" w:rsidRPr="00F90AED">
        <w:rPr>
          <w:color w:val="000000"/>
          <w:sz w:val="25"/>
          <w:szCs w:val="25"/>
          <w:lang w:val="nl-NL"/>
        </w:rPr>
        <w:t xml:space="preserve"> đơn phương chấm dứt hợp đồng</w:t>
      </w:r>
      <w:r w:rsidR="00626F7D" w:rsidRPr="00F90AED">
        <w:rPr>
          <w:color w:val="000000"/>
          <w:sz w:val="25"/>
          <w:szCs w:val="25"/>
          <w:lang w:val="nl-NL"/>
        </w:rPr>
        <w:t xml:space="preserve"> (Hợp đồng thẩm định giá vô hiệu)</w:t>
      </w:r>
      <w:r w:rsidR="006F76E0" w:rsidRPr="00F90AED">
        <w:rPr>
          <w:color w:val="000000"/>
          <w:sz w:val="25"/>
          <w:szCs w:val="25"/>
          <w:lang w:val="nl-NL"/>
        </w:rPr>
        <w:t xml:space="preserve"> và</w:t>
      </w:r>
      <w:r w:rsidR="0038603D" w:rsidRPr="00F90AED">
        <w:rPr>
          <w:color w:val="000000"/>
          <w:sz w:val="25"/>
          <w:szCs w:val="25"/>
          <w:lang w:val="nl-NL"/>
        </w:rPr>
        <w:t xml:space="preserve"> </w:t>
      </w:r>
      <w:r w:rsidRPr="00F90AED">
        <w:rPr>
          <w:color w:val="000000"/>
          <w:sz w:val="25"/>
          <w:szCs w:val="25"/>
          <w:lang w:val="nl-NL"/>
        </w:rPr>
        <w:t xml:space="preserve">hủy kết quả thẩm định </w:t>
      </w:r>
      <w:r w:rsidR="006F76E0" w:rsidRPr="00F90AED">
        <w:rPr>
          <w:color w:val="000000"/>
          <w:sz w:val="25"/>
          <w:szCs w:val="25"/>
          <w:lang w:val="nl-NL"/>
        </w:rPr>
        <w:t>giá</w:t>
      </w:r>
      <w:r w:rsidR="0024711C" w:rsidRPr="00F90AED">
        <w:rPr>
          <w:color w:val="000000"/>
          <w:sz w:val="25"/>
          <w:szCs w:val="25"/>
          <w:lang w:val="nl-NL"/>
        </w:rPr>
        <w:t xml:space="preserve"> (Chứng thư thẩm định giá vô hiệu)</w:t>
      </w:r>
      <w:r w:rsidR="006F76E0" w:rsidRPr="00F90AED">
        <w:rPr>
          <w:color w:val="000000"/>
          <w:sz w:val="25"/>
          <w:szCs w:val="25"/>
          <w:lang w:val="nl-NL"/>
        </w:rPr>
        <w:t xml:space="preserve"> </w:t>
      </w:r>
      <w:r w:rsidRPr="00F90AED">
        <w:rPr>
          <w:color w:val="000000"/>
          <w:sz w:val="25"/>
          <w:szCs w:val="25"/>
          <w:lang w:val="nl-NL"/>
        </w:rPr>
        <w:t xml:space="preserve">sau </w:t>
      </w:r>
      <w:r w:rsidR="006F76E0" w:rsidRPr="00F90AED">
        <w:rPr>
          <w:color w:val="000000"/>
          <w:sz w:val="25"/>
          <w:szCs w:val="25"/>
          <w:lang w:val="nl-NL"/>
        </w:rPr>
        <w:t>15</w:t>
      </w:r>
      <w:r w:rsidRPr="00F90AED">
        <w:rPr>
          <w:color w:val="000000"/>
          <w:sz w:val="25"/>
          <w:szCs w:val="25"/>
          <w:lang w:val="nl-NL"/>
        </w:rPr>
        <w:t xml:space="preserve"> (</w:t>
      </w:r>
      <w:r w:rsidR="006F76E0" w:rsidRPr="00F90AED">
        <w:rPr>
          <w:color w:val="000000"/>
          <w:sz w:val="25"/>
          <w:szCs w:val="25"/>
          <w:lang w:val="nl-NL"/>
        </w:rPr>
        <w:t>mười lăm</w:t>
      </w:r>
      <w:r w:rsidR="00F855BA" w:rsidRPr="00F90AED">
        <w:rPr>
          <w:color w:val="000000"/>
          <w:sz w:val="25"/>
          <w:szCs w:val="25"/>
          <w:lang w:val="nl-NL"/>
        </w:rPr>
        <w:t xml:space="preserve">) ngày kể từ ngày </w:t>
      </w:r>
      <w:r w:rsidR="00453217" w:rsidRPr="00F90AED">
        <w:rPr>
          <w:color w:val="000000"/>
          <w:sz w:val="25"/>
          <w:szCs w:val="25"/>
          <w:lang w:val="nl-NL"/>
        </w:rPr>
        <w:t>Chứng thư thẩm định giá có hiệu lực</w:t>
      </w:r>
      <w:r w:rsidR="00F855BA" w:rsidRPr="00F90AED">
        <w:rPr>
          <w:color w:val="000000"/>
          <w:sz w:val="25"/>
          <w:szCs w:val="25"/>
          <w:lang w:val="nl-NL"/>
        </w:rPr>
        <w:t xml:space="preserve"> </w:t>
      </w:r>
      <w:r w:rsidR="00245F4D" w:rsidRPr="00F90AED">
        <w:rPr>
          <w:color w:val="000000"/>
          <w:sz w:val="25"/>
          <w:szCs w:val="25"/>
          <w:lang w:val="nl-NL"/>
        </w:rPr>
        <w:t>mà Bên A không đến nhận</w:t>
      </w:r>
      <w:r w:rsidR="00AA4E75" w:rsidRPr="00F90AED">
        <w:rPr>
          <w:color w:val="000000"/>
          <w:sz w:val="25"/>
          <w:szCs w:val="25"/>
          <w:lang w:val="nl-NL"/>
        </w:rPr>
        <w:t xml:space="preserve"> hoặc bên A chưa</w:t>
      </w:r>
      <w:r w:rsidR="00245F4D" w:rsidRPr="00F90AED">
        <w:rPr>
          <w:color w:val="000000"/>
          <w:sz w:val="25"/>
          <w:szCs w:val="25"/>
          <w:lang w:val="nl-NL"/>
        </w:rPr>
        <w:t xml:space="preserve"> hoàn thành nghĩa vụ thanh toán các khoản phí theo quy định tại Điều </w:t>
      </w:r>
      <w:r w:rsidR="00E162E0" w:rsidRPr="00F90AED">
        <w:rPr>
          <w:color w:val="000000"/>
          <w:sz w:val="25"/>
          <w:szCs w:val="25"/>
          <w:lang w:val="nl-NL"/>
        </w:rPr>
        <w:t>5</w:t>
      </w:r>
      <w:r w:rsidR="00245F4D" w:rsidRPr="00F90AED">
        <w:rPr>
          <w:color w:val="000000"/>
          <w:sz w:val="25"/>
          <w:szCs w:val="25"/>
          <w:lang w:val="nl-NL"/>
        </w:rPr>
        <w:t>.</w:t>
      </w:r>
    </w:p>
    <w:p w14:paraId="2C67CA58" w14:textId="77777777" w:rsidR="0060747E" w:rsidRPr="00065C0D" w:rsidRDefault="004C0382" w:rsidP="00175174">
      <w:pPr>
        <w:numPr>
          <w:ilvl w:val="0"/>
          <w:numId w:val="1"/>
        </w:numPr>
        <w:tabs>
          <w:tab w:val="left" w:pos="180"/>
          <w:tab w:val="num" w:pos="1560"/>
        </w:tabs>
        <w:spacing w:line="276" w:lineRule="auto"/>
        <w:ind w:left="0" w:firstLine="0"/>
        <w:jc w:val="both"/>
        <w:rPr>
          <w:b/>
          <w:bCs/>
          <w:color w:val="000000"/>
          <w:sz w:val="25"/>
          <w:szCs w:val="25"/>
          <w:u w:val="single"/>
        </w:rPr>
      </w:pPr>
      <w:r w:rsidRPr="00BC2A9F">
        <w:rPr>
          <w:color w:val="000000"/>
          <w:spacing w:val="-4"/>
          <w:sz w:val="25"/>
          <w:szCs w:val="25"/>
          <w:lang w:val="nl-NL"/>
        </w:rPr>
        <w:t>Trong trường hợp bên A đơn phương hủy hợp đồng</w:t>
      </w:r>
      <w:r w:rsidR="00A132AE" w:rsidRPr="00BC2A9F">
        <w:rPr>
          <w:color w:val="000000"/>
          <w:spacing w:val="-4"/>
          <w:sz w:val="25"/>
          <w:szCs w:val="25"/>
          <w:lang w:val="nl-NL"/>
        </w:rPr>
        <w:t xml:space="preserve"> vì bất cứ lý do gì</w:t>
      </w:r>
      <w:r w:rsidRPr="00BC2A9F">
        <w:rPr>
          <w:color w:val="000000"/>
          <w:spacing w:val="-4"/>
          <w:sz w:val="25"/>
          <w:szCs w:val="25"/>
          <w:lang w:val="nl-NL"/>
        </w:rPr>
        <w:t>, bên B sẽ không có trách nhiệm hoàn trả các khoản tạm ứng để bù đ</w:t>
      </w:r>
      <w:r w:rsidR="006E7615" w:rsidRPr="00BC2A9F">
        <w:rPr>
          <w:color w:val="000000"/>
          <w:spacing w:val="-4"/>
          <w:sz w:val="25"/>
          <w:szCs w:val="25"/>
          <w:lang w:val="nl-NL"/>
        </w:rPr>
        <w:t>ắ</w:t>
      </w:r>
      <w:r w:rsidRPr="00BC2A9F">
        <w:rPr>
          <w:color w:val="000000"/>
          <w:spacing w:val="-4"/>
          <w:sz w:val="25"/>
          <w:szCs w:val="25"/>
          <w:lang w:val="nl-NL"/>
        </w:rPr>
        <w:t>p các chi phí thẩm định đã phát sinh.</w:t>
      </w:r>
    </w:p>
    <w:p w14:paraId="24CA60A5" w14:textId="77777777" w:rsidR="00754122" w:rsidRPr="00F90AED" w:rsidRDefault="00754122" w:rsidP="00F90AED">
      <w:pPr>
        <w:tabs>
          <w:tab w:val="left" w:pos="851"/>
          <w:tab w:val="left" w:leader="dot" w:pos="9788"/>
        </w:tabs>
        <w:spacing w:line="276" w:lineRule="auto"/>
        <w:jc w:val="both"/>
        <w:rPr>
          <w:color w:val="000000"/>
          <w:sz w:val="25"/>
          <w:szCs w:val="25"/>
          <w:lang w:val="vi-VN"/>
        </w:rPr>
      </w:pPr>
      <w:r w:rsidRPr="00F90AED">
        <w:rPr>
          <w:b/>
          <w:bCs/>
          <w:color w:val="000000"/>
          <w:sz w:val="25"/>
          <w:szCs w:val="25"/>
          <w:u w:val="single"/>
          <w:lang w:val="vi-VN"/>
        </w:rPr>
        <w:t xml:space="preserve">ĐIỀU </w:t>
      </w:r>
      <w:r w:rsidR="00E162E0" w:rsidRPr="00F90AED">
        <w:rPr>
          <w:b/>
          <w:bCs/>
          <w:color w:val="000000"/>
          <w:sz w:val="25"/>
          <w:szCs w:val="25"/>
          <w:u w:val="single"/>
        </w:rPr>
        <w:t>7</w:t>
      </w:r>
      <w:r w:rsidRPr="00F90AED">
        <w:rPr>
          <w:b/>
          <w:bCs/>
          <w:color w:val="000000"/>
          <w:sz w:val="25"/>
          <w:szCs w:val="25"/>
          <w:lang w:val="vi-VN"/>
        </w:rPr>
        <w:t xml:space="preserve">: ĐIỀU KHOẢN BẢO MẬT </w:t>
      </w:r>
    </w:p>
    <w:p w14:paraId="02EA6925" w14:textId="77777777" w:rsidR="00754122" w:rsidRPr="00F90AED" w:rsidRDefault="00754122" w:rsidP="00F90AED">
      <w:pPr>
        <w:numPr>
          <w:ilvl w:val="0"/>
          <w:numId w:val="1"/>
        </w:numPr>
        <w:tabs>
          <w:tab w:val="left" w:pos="180"/>
          <w:tab w:val="num" w:pos="1560"/>
        </w:tabs>
        <w:spacing w:line="276" w:lineRule="auto"/>
        <w:ind w:left="0" w:firstLine="0"/>
        <w:jc w:val="both"/>
        <w:rPr>
          <w:color w:val="000000"/>
          <w:sz w:val="25"/>
          <w:szCs w:val="25"/>
          <w:lang w:val="vi-VN"/>
        </w:rPr>
      </w:pPr>
      <w:r w:rsidRPr="00F90AED">
        <w:rPr>
          <w:color w:val="000000"/>
          <w:sz w:val="25"/>
          <w:szCs w:val="25"/>
          <w:lang w:val="vi-VN"/>
        </w:rPr>
        <w:t xml:space="preserve">Bên B có trách nhiệm bảo vệ, không được sử dụng </w:t>
      </w:r>
      <w:r w:rsidR="003E03A0" w:rsidRPr="00F90AED">
        <w:rPr>
          <w:color w:val="000000"/>
          <w:sz w:val="25"/>
          <w:szCs w:val="25"/>
          <w:lang w:val="vi-VN"/>
        </w:rPr>
        <w:t>các</w:t>
      </w:r>
      <w:r w:rsidRPr="00F90AED">
        <w:rPr>
          <w:color w:val="000000"/>
          <w:sz w:val="25"/>
          <w:szCs w:val="25"/>
          <w:lang w:val="vi-VN"/>
        </w:rPr>
        <w:t xml:space="preserve"> thông tin, tài liệu được bên A cung cấp/xuất trình ngoài mục đích để cung cấp dịch vụ cho Bên A. </w:t>
      </w:r>
    </w:p>
    <w:p w14:paraId="75D063B0" w14:textId="77777777" w:rsidR="00754122" w:rsidRPr="00F90AED" w:rsidRDefault="00754122" w:rsidP="00F90AED">
      <w:pPr>
        <w:numPr>
          <w:ilvl w:val="0"/>
          <w:numId w:val="1"/>
        </w:numPr>
        <w:tabs>
          <w:tab w:val="left" w:pos="180"/>
          <w:tab w:val="num" w:pos="1560"/>
        </w:tabs>
        <w:spacing w:line="276" w:lineRule="auto"/>
        <w:ind w:left="0" w:firstLine="0"/>
        <w:jc w:val="both"/>
        <w:rPr>
          <w:color w:val="000000"/>
          <w:sz w:val="25"/>
          <w:szCs w:val="25"/>
          <w:lang w:val="vi-VN"/>
        </w:rPr>
      </w:pPr>
      <w:r w:rsidRPr="00F90AED">
        <w:rPr>
          <w:color w:val="000000"/>
          <w:sz w:val="25"/>
          <w:szCs w:val="25"/>
          <w:lang w:val="vi-VN"/>
        </w:rPr>
        <w:t>Bên B có trách nhiệm bảo mật tất cả các thông tin về Bên A mà Bên B có được trong quá trình thực hiện Hợp đồng này trừ trường hợp được sự</w:t>
      </w:r>
      <w:r w:rsidR="00E04277" w:rsidRPr="00F90AED">
        <w:rPr>
          <w:color w:val="000000"/>
          <w:sz w:val="25"/>
          <w:szCs w:val="25"/>
          <w:lang w:val="vi-VN"/>
        </w:rPr>
        <w:t xml:space="preserve"> đồng ý bằng văn bản của Bên A hoặc </w:t>
      </w:r>
      <w:r w:rsidR="00E04277" w:rsidRPr="00F90AED">
        <w:rPr>
          <w:color w:val="000000"/>
          <w:sz w:val="25"/>
          <w:szCs w:val="25"/>
          <w:lang w:val="vi-VN"/>
        </w:rPr>
        <w:lastRenderedPageBreak/>
        <w:t xml:space="preserve">có sự chỉ đạo bằng văn bản của các tổ chức, cơ quan </w:t>
      </w:r>
      <w:r w:rsidR="008C7F10" w:rsidRPr="00F90AED">
        <w:rPr>
          <w:color w:val="000000"/>
          <w:sz w:val="25"/>
          <w:szCs w:val="25"/>
          <w:lang w:val="vi-VN"/>
        </w:rPr>
        <w:t>đại diện nhà nước có thẩm quyền theo quy định pháp luật.</w:t>
      </w:r>
    </w:p>
    <w:p w14:paraId="568D606F" w14:textId="77777777" w:rsidR="00754122" w:rsidRPr="00F90AED" w:rsidRDefault="00754122" w:rsidP="00F90AED">
      <w:pPr>
        <w:numPr>
          <w:ilvl w:val="0"/>
          <w:numId w:val="1"/>
        </w:numPr>
        <w:tabs>
          <w:tab w:val="left" w:pos="180"/>
          <w:tab w:val="num" w:pos="1560"/>
        </w:tabs>
        <w:spacing w:line="276" w:lineRule="auto"/>
        <w:ind w:left="0" w:firstLine="0"/>
        <w:jc w:val="both"/>
        <w:rPr>
          <w:color w:val="000000"/>
          <w:sz w:val="25"/>
          <w:szCs w:val="25"/>
          <w:lang w:val="vi-VN"/>
        </w:rPr>
      </w:pPr>
      <w:r w:rsidRPr="00F90AED">
        <w:rPr>
          <w:color w:val="000000"/>
          <w:sz w:val="25"/>
          <w:szCs w:val="25"/>
          <w:lang w:val="vi-VN"/>
        </w:rPr>
        <w:t>Bên B không được sử dụng bất kỳ thông tin nào để xâm phạm quyền, lợi ích hợp pháp của bên A</w:t>
      </w:r>
      <w:r w:rsidR="001F4067" w:rsidRPr="00F90AED">
        <w:rPr>
          <w:color w:val="000000"/>
          <w:sz w:val="25"/>
          <w:szCs w:val="25"/>
          <w:lang w:val="vi-VN"/>
        </w:rPr>
        <w:t xml:space="preserve"> và ngược lại</w:t>
      </w:r>
      <w:r w:rsidRPr="00F90AED">
        <w:rPr>
          <w:color w:val="000000"/>
          <w:sz w:val="25"/>
          <w:szCs w:val="25"/>
          <w:lang w:val="vi-VN"/>
        </w:rPr>
        <w:t>;</w:t>
      </w:r>
    </w:p>
    <w:p w14:paraId="08B958B8" w14:textId="77777777" w:rsidR="00A767D6" w:rsidRPr="00F90AED" w:rsidRDefault="00A767D6" w:rsidP="00F90AED">
      <w:pPr>
        <w:spacing w:line="276" w:lineRule="auto"/>
        <w:jc w:val="both"/>
        <w:rPr>
          <w:b/>
          <w:color w:val="000000"/>
          <w:sz w:val="25"/>
          <w:szCs w:val="25"/>
        </w:rPr>
      </w:pPr>
      <w:r w:rsidRPr="00F90AED">
        <w:rPr>
          <w:b/>
          <w:color w:val="000000"/>
          <w:sz w:val="25"/>
          <w:szCs w:val="25"/>
          <w:u w:val="single"/>
        </w:rPr>
        <w:t xml:space="preserve">ĐIỀU </w:t>
      </w:r>
      <w:r w:rsidR="002A63EC" w:rsidRPr="00F90AED">
        <w:rPr>
          <w:b/>
          <w:color w:val="000000"/>
          <w:sz w:val="25"/>
          <w:szCs w:val="25"/>
          <w:u w:val="single"/>
        </w:rPr>
        <w:t>8:</w:t>
      </w:r>
      <w:r w:rsidR="002A63EC" w:rsidRPr="00F90AED">
        <w:rPr>
          <w:b/>
          <w:color w:val="000000"/>
          <w:sz w:val="25"/>
          <w:szCs w:val="25"/>
        </w:rPr>
        <w:t xml:space="preserve"> </w:t>
      </w:r>
      <w:r w:rsidRPr="00F90AED">
        <w:rPr>
          <w:b/>
          <w:color w:val="000000"/>
          <w:sz w:val="25"/>
          <w:szCs w:val="25"/>
        </w:rPr>
        <w:t>ĐIỀU KHOẢN CHUNG</w:t>
      </w:r>
    </w:p>
    <w:p w14:paraId="498D4EE1" w14:textId="77777777" w:rsidR="001E594F" w:rsidRPr="00F90AED" w:rsidRDefault="001E594F" w:rsidP="00F90AED">
      <w:pPr>
        <w:numPr>
          <w:ilvl w:val="0"/>
          <w:numId w:val="1"/>
        </w:numPr>
        <w:tabs>
          <w:tab w:val="left" w:pos="180"/>
          <w:tab w:val="num" w:pos="1560"/>
        </w:tabs>
        <w:spacing w:line="276" w:lineRule="auto"/>
        <w:ind w:left="0" w:firstLine="0"/>
        <w:jc w:val="both"/>
        <w:rPr>
          <w:color w:val="000000"/>
          <w:sz w:val="25"/>
          <w:szCs w:val="25"/>
        </w:rPr>
      </w:pPr>
      <w:r w:rsidRPr="00F90AED">
        <w:rPr>
          <w:color w:val="000000"/>
          <w:sz w:val="25"/>
          <w:szCs w:val="25"/>
        </w:rPr>
        <w:t xml:space="preserve">Hai bên cam kết thực hiện đầy đủ các điều khoản đã ghi trong hợp đồng. Trong quá trình thực hiện nếu có khó khăn vướng mắc phát sinh </w:t>
      </w:r>
      <w:r w:rsidR="00991A95" w:rsidRPr="00F90AED">
        <w:rPr>
          <w:color w:val="000000"/>
          <w:sz w:val="25"/>
          <w:szCs w:val="25"/>
        </w:rPr>
        <w:t>hai</w:t>
      </w:r>
      <w:r w:rsidRPr="00F90AED">
        <w:rPr>
          <w:color w:val="000000"/>
          <w:sz w:val="25"/>
          <w:szCs w:val="25"/>
        </w:rPr>
        <w:t xml:space="preserve"> bên cùng nhau thương lượng giải quyết trên tinh thần hợp tác cùng có lợi. Trường hợp hai bên không tự giải quyết được thì thống nhất chuyển vụ việc đến </w:t>
      </w:r>
      <w:r w:rsidR="00DF3417" w:rsidRPr="00F90AED">
        <w:rPr>
          <w:color w:val="000000"/>
          <w:sz w:val="25"/>
          <w:szCs w:val="25"/>
        </w:rPr>
        <w:t>Tòa án</w:t>
      </w:r>
      <w:r w:rsidR="00C110F9" w:rsidRPr="00F90AED">
        <w:rPr>
          <w:color w:val="000000"/>
          <w:sz w:val="25"/>
          <w:szCs w:val="25"/>
        </w:rPr>
        <w:t xml:space="preserve"> có thẩm quyền</w:t>
      </w:r>
      <w:r w:rsidRPr="00F90AED">
        <w:rPr>
          <w:color w:val="000000"/>
          <w:sz w:val="25"/>
          <w:szCs w:val="25"/>
        </w:rPr>
        <w:t xml:space="preserve"> để giải quyết.</w:t>
      </w:r>
    </w:p>
    <w:p w14:paraId="4D17E4E1" w14:textId="77777777" w:rsidR="00D12D4E" w:rsidRPr="00F90AED" w:rsidRDefault="00D12D4E" w:rsidP="00F90AED">
      <w:pPr>
        <w:numPr>
          <w:ilvl w:val="0"/>
          <w:numId w:val="1"/>
        </w:numPr>
        <w:tabs>
          <w:tab w:val="left" w:pos="180"/>
          <w:tab w:val="num" w:pos="1560"/>
        </w:tabs>
        <w:spacing w:line="276" w:lineRule="auto"/>
        <w:ind w:left="0" w:firstLine="0"/>
        <w:jc w:val="both"/>
        <w:rPr>
          <w:color w:val="000000"/>
          <w:sz w:val="25"/>
          <w:szCs w:val="25"/>
        </w:rPr>
      </w:pPr>
      <w:r w:rsidRPr="00F90AED">
        <w:rPr>
          <w:color w:val="000000"/>
          <w:sz w:val="25"/>
          <w:szCs w:val="25"/>
        </w:rPr>
        <w:t>Trong quá trình thực hiện, tất cả các Phụ lục, sửa đổi nào liên quan đến Hợp đồng này đều phải được lập thành văn bản, và các nội dung liên quan đến việc thay thế, sửa đổi, bổ sung chỉ có hiệu lực khi được đại diện có thẩm quyền của mỗi bên ký.</w:t>
      </w:r>
    </w:p>
    <w:p w14:paraId="28B46F18" w14:textId="77777777" w:rsidR="001E594F" w:rsidRPr="00F90AED" w:rsidRDefault="001E594F" w:rsidP="00F90AED">
      <w:pPr>
        <w:numPr>
          <w:ilvl w:val="0"/>
          <w:numId w:val="1"/>
        </w:numPr>
        <w:tabs>
          <w:tab w:val="left" w:pos="180"/>
          <w:tab w:val="num" w:pos="1560"/>
        </w:tabs>
        <w:spacing w:line="276" w:lineRule="auto"/>
        <w:ind w:left="0" w:firstLine="0"/>
        <w:jc w:val="both"/>
        <w:rPr>
          <w:color w:val="000000"/>
          <w:sz w:val="25"/>
          <w:szCs w:val="25"/>
        </w:rPr>
      </w:pPr>
      <w:r w:rsidRPr="00F90AED">
        <w:rPr>
          <w:color w:val="000000"/>
          <w:sz w:val="25"/>
          <w:szCs w:val="25"/>
        </w:rPr>
        <w:t>Hợp đồng này có hiệu</w:t>
      </w:r>
      <w:r w:rsidR="000627A5" w:rsidRPr="00F90AED">
        <w:rPr>
          <w:color w:val="000000"/>
          <w:sz w:val="25"/>
          <w:szCs w:val="25"/>
        </w:rPr>
        <w:t xml:space="preserve"> lực kể từ ngày hai bên cùng ký.</w:t>
      </w:r>
    </w:p>
    <w:p w14:paraId="2D16C004" w14:textId="77777777" w:rsidR="008C1655" w:rsidRPr="00F90AED" w:rsidRDefault="008C1655" w:rsidP="00F90AED">
      <w:pPr>
        <w:numPr>
          <w:ilvl w:val="0"/>
          <w:numId w:val="1"/>
        </w:numPr>
        <w:tabs>
          <w:tab w:val="left" w:pos="180"/>
          <w:tab w:val="num" w:pos="1560"/>
        </w:tabs>
        <w:spacing w:line="276" w:lineRule="auto"/>
        <w:ind w:left="0" w:firstLine="0"/>
        <w:jc w:val="both"/>
        <w:rPr>
          <w:color w:val="000000"/>
          <w:sz w:val="25"/>
          <w:szCs w:val="25"/>
        </w:rPr>
      </w:pPr>
      <w:r w:rsidRPr="00F90AED">
        <w:rPr>
          <w:color w:val="000000"/>
          <w:sz w:val="25"/>
          <w:szCs w:val="25"/>
        </w:rPr>
        <w:t>Hợp đồng này được soạn thảo bằng tiếng Việt. Trong trường hợp Hợp đồng này được dịch sang một ngôn ngữ khác, bản tiếng Việt sẽ có giá trị áp dụng</w:t>
      </w:r>
      <w:r w:rsidR="006F76E0" w:rsidRPr="00F90AED">
        <w:rPr>
          <w:color w:val="000000"/>
          <w:sz w:val="25"/>
          <w:szCs w:val="25"/>
        </w:rPr>
        <w:t>.</w:t>
      </w:r>
    </w:p>
    <w:p w14:paraId="5CD11A31" w14:textId="77777777" w:rsidR="00515E74" w:rsidRPr="00F90AED" w:rsidRDefault="00515E74" w:rsidP="00F90AED">
      <w:pPr>
        <w:numPr>
          <w:ilvl w:val="0"/>
          <w:numId w:val="1"/>
        </w:numPr>
        <w:tabs>
          <w:tab w:val="left" w:pos="180"/>
          <w:tab w:val="num" w:pos="1560"/>
        </w:tabs>
        <w:spacing w:line="276" w:lineRule="auto"/>
        <w:ind w:left="0" w:firstLine="0"/>
        <w:jc w:val="both"/>
        <w:rPr>
          <w:iCs/>
          <w:color w:val="000000"/>
          <w:sz w:val="25"/>
          <w:szCs w:val="25"/>
        </w:rPr>
      </w:pPr>
      <w:r w:rsidRPr="00F90AED">
        <w:rPr>
          <w:iCs/>
          <w:color w:val="000000"/>
          <w:sz w:val="25"/>
          <w:szCs w:val="25"/>
        </w:rPr>
        <w:t xml:space="preserve">Hợp đồng này sẽ </w:t>
      </w:r>
      <w:r w:rsidRPr="00F90AED">
        <w:rPr>
          <w:color w:val="000000"/>
          <w:sz w:val="25"/>
          <w:szCs w:val="25"/>
        </w:rPr>
        <w:t>tự</w:t>
      </w:r>
      <w:r w:rsidRPr="00F90AED">
        <w:rPr>
          <w:iCs/>
          <w:color w:val="000000"/>
          <w:sz w:val="25"/>
          <w:szCs w:val="25"/>
        </w:rPr>
        <w:t xml:space="preserve"> thanh lý hợp đồng ngay sau khi hai bên đã hoàn thành các nghĩa vụ ký kết và Bên A thanh toán đầy đủ phí dịch vụ cho bên B.</w:t>
      </w:r>
    </w:p>
    <w:p w14:paraId="5CE6A13E" w14:textId="77777777" w:rsidR="00093A76" w:rsidRPr="00F90AED" w:rsidRDefault="001E594F" w:rsidP="00F90AED">
      <w:pPr>
        <w:numPr>
          <w:ilvl w:val="0"/>
          <w:numId w:val="1"/>
        </w:numPr>
        <w:tabs>
          <w:tab w:val="left" w:pos="180"/>
          <w:tab w:val="num" w:pos="1560"/>
        </w:tabs>
        <w:spacing w:line="276" w:lineRule="auto"/>
        <w:ind w:left="0" w:firstLine="0"/>
        <w:jc w:val="both"/>
        <w:rPr>
          <w:color w:val="000000"/>
          <w:sz w:val="25"/>
          <w:szCs w:val="25"/>
        </w:rPr>
      </w:pPr>
      <w:r w:rsidRPr="00F90AED">
        <w:rPr>
          <w:color w:val="000000"/>
          <w:sz w:val="25"/>
          <w:szCs w:val="25"/>
        </w:rPr>
        <w:t>Hợp đồng này được lập thành 0</w:t>
      </w:r>
      <w:r w:rsidR="00E703BC" w:rsidRPr="00F90AED">
        <w:rPr>
          <w:color w:val="000000"/>
          <w:sz w:val="25"/>
          <w:szCs w:val="25"/>
        </w:rPr>
        <w:t>3</w:t>
      </w:r>
      <w:r w:rsidRPr="00F90AED">
        <w:rPr>
          <w:color w:val="000000"/>
          <w:sz w:val="25"/>
          <w:szCs w:val="25"/>
        </w:rPr>
        <w:t xml:space="preserve"> (</w:t>
      </w:r>
      <w:r w:rsidR="00E703BC" w:rsidRPr="00F90AED">
        <w:rPr>
          <w:color w:val="000000"/>
          <w:sz w:val="25"/>
          <w:szCs w:val="25"/>
        </w:rPr>
        <w:t>b</w:t>
      </w:r>
      <w:r w:rsidR="00E479C5" w:rsidRPr="00F90AED">
        <w:rPr>
          <w:color w:val="000000"/>
          <w:sz w:val="25"/>
          <w:szCs w:val="25"/>
        </w:rPr>
        <w:t>a</w:t>
      </w:r>
      <w:r w:rsidRPr="00F90AED">
        <w:rPr>
          <w:color w:val="000000"/>
          <w:sz w:val="25"/>
          <w:szCs w:val="25"/>
        </w:rPr>
        <w:t xml:space="preserve">) bản có giá trị pháp lý như nhau. </w:t>
      </w:r>
      <w:r w:rsidR="00E703BC" w:rsidRPr="00F90AED">
        <w:rPr>
          <w:color w:val="000000"/>
          <w:sz w:val="25"/>
          <w:szCs w:val="25"/>
        </w:rPr>
        <w:t xml:space="preserve">Bên A giữ </w:t>
      </w:r>
      <w:r w:rsidR="000E6B4B" w:rsidRPr="00F90AED">
        <w:rPr>
          <w:color w:val="000000"/>
          <w:sz w:val="25"/>
          <w:szCs w:val="25"/>
        </w:rPr>
        <w:t>0</w:t>
      </w:r>
      <w:r w:rsidR="00EC3996" w:rsidRPr="00F90AED">
        <w:rPr>
          <w:color w:val="000000"/>
          <w:sz w:val="25"/>
          <w:szCs w:val="25"/>
        </w:rPr>
        <w:t>1 (một) bản</w:t>
      </w:r>
      <w:r w:rsidR="00E703BC" w:rsidRPr="00F90AED">
        <w:rPr>
          <w:color w:val="000000"/>
          <w:sz w:val="25"/>
          <w:szCs w:val="25"/>
        </w:rPr>
        <w:t>, bên B gi</w:t>
      </w:r>
      <w:r w:rsidR="000E6B4B" w:rsidRPr="00F90AED">
        <w:rPr>
          <w:color w:val="000000"/>
          <w:sz w:val="25"/>
          <w:szCs w:val="25"/>
        </w:rPr>
        <w:t>ữ 0</w:t>
      </w:r>
      <w:r w:rsidR="00E703BC" w:rsidRPr="00F90AED">
        <w:rPr>
          <w:color w:val="000000"/>
          <w:sz w:val="25"/>
          <w:szCs w:val="25"/>
        </w:rPr>
        <w:t xml:space="preserve">2 (hai) bản </w:t>
      </w:r>
      <w:r w:rsidRPr="00F90AED">
        <w:rPr>
          <w:color w:val="000000"/>
          <w:sz w:val="25"/>
          <w:szCs w:val="25"/>
        </w:rPr>
        <w:t xml:space="preserve">để </w:t>
      </w:r>
      <w:r w:rsidR="008B6B5F" w:rsidRPr="00F90AED">
        <w:rPr>
          <w:color w:val="000000"/>
          <w:sz w:val="25"/>
          <w:szCs w:val="25"/>
        </w:rPr>
        <w:t>thực hiện</w:t>
      </w:r>
      <w:r w:rsidRPr="00F90AED">
        <w:rPr>
          <w:color w:val="000000"/>
          <w:sz w:val="25"/>
          <w:szCs w:val="25"/>
        </w:rPr>
        <w:t>.</w:t>
      </w:r>
    </w:p>
    <w:tbl>
      <w:tblPr>
        <w:tblW w:w="5000" w:type="pct"/>
        <w:tblLook w:val="04A0" w:firstRow="1" w:lastRow="0" w:firstColumn="1" w:lastColumn="0" w:noHBand="0" w:noVBand="1"/>
      </w:tblPr>
      <w:tblGrid>
        <w:gridCol w:w="4764"/>
        <w:gridCol w:w="4416"/>
      </w:tblGrid>
      <w:tr w:rsidR="00726EA2" w:rsidRPr="00F90AED" w14:paraId="0FBD86E8" w14:textId="77777777" w:rsidTr="00C46518">
        <w:trPr>
          <w:trHeight w:val="80"/>
        </w:trPr>
        <w:tc>
          <w:tcPr>
            <w:tcW w:w="2595" w:type="pct"/>
          </w:tcPr>
          <w:p w14:paraId="16C4A064" w14:textId="77777777" w:rsidR="00726EA2" w:rsidRPr="00F90AED" w:rsidRDefault="00726EA2" w:rsidP="00F90AED">
            <w:pPr>
              <w:tabs>
                <w:tab w:val="center" w:pos="1800"/>
                <w:tab w:val="center" w:pos="7920"/>
              </w:tabs>
              <w:spacing w:line="276" w:lineRule="auto"/>
              <w:jc w:val="center"/>
              <w:rPr>
                <w:b/>
                <w:color w:val="000000"/>
                <w:sz w:val="26"/>
                <w:szCs w:val="26"/>
              </w:rPr>
            </w:pPr>
            <w:r w:rsidRPr="00F90AED">
              <w:rPr>
                <w:b/>
                <w:color w:val="000000"/>
                <w:sz w:val="26"/>
                <w:szCs w:val="26"/>
              </w:rPr>
              <w:t xml:space="preserve">ĐẠI DIỆN </w:t>
            </w:r>
            <w:r w:rsidR="00117BE7" w:rsidRPr="00F90AED">
              <w:rPr>
                <w:b/>
                <w:color w:val="000000"/>
                <w:sz w:val="26"/>
                <w:szCs w:val="26"/>
              </w:rPr>
              <w:t xml:space="preserve">BÊN </w:t>
            </w:r>
            <w:r w:rsidR="000C3829" w:rsidRPr="00F90AED">
              <w:rPr>
                <w:b/>
                <w:color w:val="000000"/>
                <w:sz w:val="26"/>
                <w:szCs w:val="26"/>
              </w:rPr>
              <w:t>A</w:t>
            </w:r>
          </w:p>
          <w:p w14:paraId="1049E024" w14:textId="77777777" w:rsidR="005A42EB" w:rsidRPr="00F90AED" w:rsidRDefault="005A42EB" w:rsidP="00F90AED">
            <w:pPr>
              <w:tabs>
                <w:tab w:val="center" w:pos="1800"/>
                <w:tab w:val="center" w:pos="7920"/>
              </w:tabs>
              <w:spacing w:line="276" w:lineRule="auto"/>
              <w:rPr>
                <w:b/>
                <w:color w:val="000000"/>
                <w:sz w:val="26"/>
                <w:szCs w:val="26"/>
              </w:rPr>
            </w:pPr>
          </w:p>
        </w:tc>
        <w:tc>
          <w:tcPr>
            <w:tcW w:w="2405" w:type="pct"/>
          </w:tcPr>
          <w:p w14:paraId="7D288750" w14:textId="77777777" w:rsidR="00726EA2" w:rsidRPr="00F90AED" w:rsidRDefault="00726EA2" w:rsidP="00F90AED">
            <w:pPr>
              <w:tabs>
                <w:tab w:val="center" w:pos="1800"/>
                <w:tab w:val="center" w:pos="7920"/>
              </w:tabs>
              <w:spacing w:line="276" w:lineRule="auto"/>
              <w:jc w:val="center"/>
              <w:rPr>
                <w:b/>
                <w:color w:val="000000"/>
                <w:sz w:val="26"/>
                <w:szCs w:val="26"/>
              </w:rPr>
            </w:pPr>
            <w:r w:rsidRPr="00F90AED">
              <w:rPr>
                <w:b/>
                <w:color w:val="000000"/>
                <w:sz w:val="26"/>
                <w:szCs w:val="26"/>
              </w:rPr>
              <w:t xml:space="preserve">ĐẠI DIỆN </w:t>
            </w:r>
            <w:r w:rsidR="00117BE7" w:rsidRPr="00F90AED">
              <w:rPr>
                <w:b/>
                <w:color w:val="000000"/>
                <w:sz w:val="26"/>
                <w:szCs w:val="26"/>
              </w:rPr>
              <w:t xml:space="preserve">BÊN </w:t>
            </w:r>
            <w:r w:rsidR="007F4A23" w:rsidRPr="00F90AED">
              <w:rPr>
                <w:b/>
                <w:color w:val="000000"/>
                <w:sz w:val="26"/>
                <w:szCs w:val="26"/>
              </w:rPr>
              <w:t>B</w:t>
            </w:r>
          </w:p>
          <w:p w14:paraId="16DBF7C9" w14:textId="77777777" w:rsidR="005A42EB" w:rsidRPr="00F90AED" w:rsidRDefault="005A42EB" w:rsidP="00F90AED">
            <w:pPr>
              <w:tabs>
                <w:tab w:val="center" w:pos="1800"/>
                <w:tab w:val="center" w:pos="7920"/>
              </w:tabs>
              <w:spacing w:line="276" w:lineRule="auto"/>
              <w:jc w:val="center"/>
              <w:rPr>
                <w:color w:val="000000"/>
                <w:sz w:val="26"/>
                <w:szCs w:val="26"/>
              </w:rPr>
            </w:pPr>
          </w:p>
        </w:tc>
      </w:tr>
    </w:tbl>
    <w:p w14:paraId="74ED1E30" w14:textId="77777777" w:rsidR="008F3438" w:rsidRPr="00EF005B" w:rsidRDefault="008F3438" w:rsidP="00B64C19">
      <w:pPr>
        <w:spacing w:line="312" w:lineRule="auto"/>
        <w:rPr>
          <w:color w:val="000000"/>
        </w:rPr>
      </w:pPr>
    </w:p>
    <w:sectPr w:rsidR="008F3438" w:rsidRPr="00EF005B" w:rsidSect="00EA3AAF">
      <w:footerReference w:type="even" r:id="rId8"/>
      <w:footerReference w:type="default" r:id="rId9"/>
      <w:footerReference w:type="first" r:id="rId10"/>
      <w:pgSz w:w="11907" w:h="16840" w:code="9"/>
      <w:pgMar w:top="864" w:right="1197" w:bottom="1135" w:left="1530" w:header="720" w:footer="39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3C852" w14:textId="77777777" w:rsidR="005E34CF" w:rsidRDefault="005E34CF">
      <w:r>
        <w:separator/>
      </w:r>
    </w:p>
  </w:endnote>
  <w:endnote w:type="continuationSeparator" w:id="0">
    <w:p w14:paraId="7B927A59" w14:textId="77777777" w:rsidR="005E34CF" w:rsidRDefault="005E3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VnTime">
    <w:altName w:val="Times New Roman"/>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Times">
    <w:panose1 w:val="020B0604020202020204"/>
    <w:charset w:val="00"/>
    <w:family w:val="auto"/>
    <w:pitch w:val="variable"/>
    <w:sig w:usb0="00000007" w:usb1="00000000" w:usb2="00000000" w:usb3="00000000" w:csb0="00000013" w:csb1="00000000"/>
  </w:font>
  <w:font w:name="Wingdings 2">
    <w:panose1 w:val="050201020105070707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2F54F" w14:textId="77777777" w:rsidR="004D09D1" w:rsidRDefault="004D09D1" w:rsidP="00A767D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sidR="0012574D">
      <w:rPr>
        <w:rStyle w:val="PageNumber"/>
      </w:rPr>
      <w:fldChar w:fldCharType="separate"/>
    </w:r>
    <w:r w:rsidR="00042EE4">
      <w:rPr>
        <w:rStyle w:val="PageNumber"/>
        <w:noProof/>
      </w:rPr>
      <w:t>2</w:t>
    </w:r>
    <w:r>
      <w:rPr>
        <w:rStyle w:val="PageNumber"/>
      </w:rPr>
      <w:fldChar w:fldCharType="end"/>
    </w:r>
  </w:p>
  <w:p w14:paraId="2709B596" w14:textId="77777777" w:rsidR="004D09D1" w:rsidRDefault="004D09D1" w:rsidP="00D00977">
    <w:pPr>
      <w:pStyle w:val="Footer"/>
      <w:ind w:right="360"/>
    </w:pPr>
  </w:p>
  <w:p w14:paraId="3A8805D2" w14:textId="77777777" w:rsidR="00BE797E" w:rsidRDefault="00BE79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86E3F" w14:textId="77777777" w:rsidR="004D09D1" w:rsidRPr="000C3829" w:rsidRDefault="000C3829" w:rsidP="000C3829">
    <w:pPr>
      <w:pStyle w:val="Footer"/>
      <w:jc w:val="right"/>
    </w:pPr>
    <w:r>
      <w:fldChar w:fldCharType="begin"/>
    </w:r>
    <w:r>
      <w:instrText xml:space="preserve"> PAGE   \* MERGEFORMAT </w:instrText>
    </w:r>
    <w:r>
      <w:fldChar w:fldCharType="separate"/>
    </w:r>
    <w:r w:rsidR="00042EE4">
      <w:rPr>
        <w:noProof/>
      </w:rPr>
      <w:t>3</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C6B6" w14:textId="77777777" w:rsidR="000C3829" w:rsidRDefault="000C3829">
    <w:pPr>
      <w:pStyle w:val="Footer"/>
      <w:jc w:val="right"/>
    </w:pPr>
    <w:r>
      <w:fldChar w:fldCharType="begin"/>
    </w:r>
    <w:r>
      <w:instrText xml:space="preserve"> PAGE   \* MERGEFORMAT </w:instrText>
    </w:r>
    <w:r>
      <w:fldChar w:fldCharType="separate"/>
    </w:r>
    <w:r w:rsidR="00042EE4">
      <w:rPr>
        <w:noProof/>
      </w:rPr>
      <w:t>1</w:t>
    </w:r>
    <w:r>
      <w:rPr>
        <w:noProof/>
      </w:rPr>
      <w:fldChar w:fldCharType="end"/>
    </w:r>
  </w:p>
  <w:p w14:paraId="07180711" w14:textId="77777777" w:rsidR="000C3829" w:rsidRDefault="000C3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280CC" w14:textId="77777777" w:rsidR="005E34CF" w:rsidRDefault="005E34CF">
      <w:r>
        <w:separator/>
      </w:r>
    </w:p>
  </w:footnote>
  <w:footnote w:type="continuationSeparator" w:id="0">
    <w:p w14:paraId="428846DD" w14:textId="77777777" w:rsidR="005E34CF" w:rsidRDefault="005E3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981"/>
    <w:multiLevelType w:val="hybridMultilevel"/>
    <w:tmpl w:val="28BAF500"/>
    <w:lvl w:ilvl="0" w:tplc="8C02BEFA">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15:restartNumberingAfterBreak="0">
    <w:nsid w:val="03A742DF"/>
    <w:multiLevelType w:val="hybridMultilevel"/>
    <w:tmpl w:val="41469660"/>
    <w:lvl w:ilvl="0" w:tplc="04090005">
      <w:start w:val="1"/>
      <w:numFmt w:val="bullet"/>
      <w:lvlText w:val=""/>
      <w:lvlJc w:val="left"/>
      <w:pPr>
        <w:tabs>
          <w:tab w:val="num" w:pos="780"/>
        </w:tabs>
        <w:ind w:left="780" w:hanging="360"/>
      </w:pPr>
      <w:rPr>
        <w:rFonts w:ascii="Wingdings" w:hAnsi="Wingdings"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47E09DE"/>
    <w:multiLevelType w:val="hybridMultilevel"/>
    <w:tmpl w:val="1D0CC4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223F4"/>
    <w:multiLevelType w:val="hybridMultilevel"/>
    <w:tmpl w:val="E70A0AFA"/>
    <w:lvl w:ilvl="0" w:tplc="A1A49CF6">
      <w:start w:val="1"/>
      <w:numFmt w:val="upperRoman"/>
      <w:lvlText w:val="%1-"/>
      <w:lvlJc w:val="left"/>
      <w:pPr>
        <w:ind w:left="1080" w:hanging="720"/>
      </w:pPr>
      <w:rPr>
        <w:rFonts w:hint="default"/>
        <w:b/>
        <w:i w:val="0"/>
        <w:color w:val="auto"/>
      </w:rPr>
    </w:lvl>
    <w:lvl w:ilvl="1" w:tplc="F934CDB6">
      <w:start w:val="1"/>
      <w:numFmt w:val="decimal"/>
      <w:lvlText w:val="%2."/>
      <w:lvlJc w:val="left"/>
      <w:pPr>
        <w:ind w:left="1440" w:hanging="360"/>
      </w:pPr>
      <w:rPr>
        <w:rFonts w:hint="eastAsia"/>
        <w:b w:val="0"/>
        <w:color w:val="auto"/>
      </w:rPr>
    </w:lvl>
    <w:lvl w:ilvl="2" w:tplc="70D6479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F7125B"/>
    <w:multiLevelType w:val="hybridMultilevel"/>
    <w:tmpl w:val="68306DA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B145171"/>
    <w:multiLevelType w:val="hybridMultilevel"/>
    <w:tmpl w:val="71AC6EC4"/>
    <w:lvl w:ilvl="0" w:tplc="8A647F7E">
      <w:numFmt w:val="bullet"/>
      <w:lvlText w:val="-"/>
      <w:lvlJc w:val="left"/>
      <w:pPr>
        <w:tabs>
          <w:tab w:val="num" w:pos="720"/>
        </w:tabs>
        <w:ind w:left="720" w:hanging="360"/>
      </w:pPr>
      <w:rPr>
        <w:rFonts w:ascii=".VnTime" w:eastAsia="Times New Roman" w:hAnsi=".VnTime"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71319F"/>
    <w:multiLevelType w:val="multilevel"/>
    <w:tmpl w:val="B588CD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0BD7A69"/>
    <w:multiLevelType w:val="hybridMultilevel"/>
    <w:tmpl w:val="DD22239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41E8F"/>
    <w:multiLevelType w:val="hybridMultilevel"/>
    <w:tmpl w:val="E9CE1BC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46C166F"/>
    <w:multiLevelType w:val="hybridMultilevel"/>
    <w:tmpl w:val="3CE81F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1E676E"/>
    <w:multiLevelType w:val="hybridMultilevel"/>
    <w:tmpl w:val="6DB4F2E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1347784"/>
    <w:multiLevelType w:val="multilevel"/>
    <w:tmpl w:val="281C3954"/>
    <w:lvl w:ilvl="0">
      <w:start w:val="8"/>
      <w:numFmt w:val="decimal"/>
      <w:lvlText w:val="%1."/>
      <w:lvlJc w:val="left"/>
      <w:pPr>
        <w:ind w:left="390" w:hanging="390"/>
      </w:pPr>
      <w:rPr>
        <w:rFonts w:hint="default"/>
      </w:rPr>
    </w:lvl>
    <w:lvl w:ilvl="1">
      <w:start w:val="1"/>
      <w:numFmt w:val="decimal"/>
      <w:lvlText w:val="%1.%2."/>
      <w:lvlJc w:val="left"/>
      <w:pPr>
        <w:ind w:left="720" w:hanging="720"/>
      </w:pPr>
      <w:rPr>
        <w:rFonts w:hint="default"/>
        <w:b/>
        <w:i/>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9A4E89"/>
    <w:multiLevelType w:val="hybridMultilevel"/>
    <w:tmpl w:val="B98E2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7C6C94"/>
    <w:multiLevelType w:val="hybridMultilevel"/>
    <w:tmpl w:val="6352C0DE"/>
    <w:lvl w:ilvl="0" w:tplc="8C02BEF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69474">
    <w:abstractNumId w:val="0"/>
  </w:num>
  <w:num w:numId="2" w16cid:durableId="283267115">
    <w:abstractNumId w:val="4"/>
  </w:num>
  <w:num w:numId="3" w16cid:durableId="1225530251">
    <w:abstractNumId w:val="8"/>
  </w:num>
  <w:num w:numId="4" w16cid:durableId="1249122172">
    <w:abstractNumId w:val="5"/>
  </w:num>
  <w:num w:numId="5" w16cid:durableId="907812699">
    <w:abstractNumId w:val="10"/>
  </w:num>
  <w:num w:numId="6" w16cid:durableId="635063641">
    <w:abstractNumId w:val="1"/>
  </w:num>
  <w:num w:numId="7" w16cid:durableId="462037149">
    <w:abstractNumId w:val="3"/>
  </w:num>
  <w:num w:numId="8" w16cid:durableId="1387684228">
    <w:abstractNumId w:val="13"/>
  </w:num>
  <w:num w:numId="9" w16cid:durableId="1313439394">
    <w:abstractNumId w:val="11"/>
  </w:num>
  <w:num w:numId="10" w16cid:durableId="1530265838">
    <w:abstractNumId w:val="7"/>
  </w:num>
  <w:num w:numId="11" w16cid:durableId="1290477498">
    <w:abstractNumId w:val="12"/>
  </w:num>
  <w:num w:numId="12" w16cid:durableId="1698197061">
    <w:abstractNumId w:val="2"/>
  </w:num>
  <w:num w:numId="13" w16cid:durableId="348718647">
    <w:abstractNumId w:val="9"/>
  </w:num>
  <w:num w:numId="14" w16cid:durableId="755176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US" w:vendorID="64" w:dllVersion="131078" w:nlCheck="1" w:checkStyle="0"/>
  <w:activeWritingStyle w:appName="MSWord" w:lang="en-US" w:vendorID="64" w:dllVersion="4096" w:nlCheck="1" w:checkStyle="0"/>
  <w:activeWritingStyle w:appName="MSWord" w:lang="en-US" w:vendorID="64" w:dllVersion="0" w:nlCheck="1" w:checkStyle="0"/>
  <w:activeWritingStyle w:appName="MSWord" w:lang="nl-NL" w:vendorID="64" w:dllVersion="4096" w:nlCheck="1" w:checkStyle="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117"/>
    <w:rsid w:val="00000D01"/>
    <w:rsid w:val="00002758"/>
    <w:rsid w:val="00002A25"/>
    <w:rsid w:val="00004302"/>
    <w:rsid w:val="00004756"/>
    <w:rsid w:val="00004767"/>
    <w:rsid w:val="00005010"/>
    <w:rsid w:val="000058CA"/>
    <w:rsid w:val="00006861"/>
    <w:rsid w:val="00006870"/>
    <w:rsid w:val="00006E9E"/>
    <w:rsid w:val="000103CB"/>
    <w:rsid w:val="00010FC4"/>
    <w:rsid w:val="00011BC9"/>
    <w:rsid w:val="00011C42"/>
    <w:rsid w:val="00011FE5"/>
    <w:rsid w:val="00014161"/>
    <w:rsid w:val="00014323"/>
    <w:rsid w:val="000152F5"/>
    <w:rsid w:val="00015AA8"/>
    <w:rsid w:val="00016710"/>
    <w:rsid w:val="00016D9B"/>
    <w:rsid w:val="000171DA"/>
    <w:rsid w:val="0001773B"/>
    <w:rsid w:val="000213B2"/>
    <w:rsid w:val="000232F5"/>
    <w:rsid w:val="0002369C"/>
    <w:rsid w:val="0002386B"/>
    <w:rsid w:val="00023E42"/>
    <w:rsid w:val="00023FAE"/>
    <w:rsid w:val="000261AC"/>
    <w:rsid w:val="0002620B"/>
    <w:rsid w:val="00027048"/>
    <w:rsid w:val="00030224"/>
    <w:rsid w:val="000311DD"/>
    <w:rsid w:val="0003293E"/>
    <w:rsid w:val="0003386A"/>
    <w:rsid w:val="00035C8A"/>
    <w:rsid w:val="00036362"/>
    <w:rsid w:val="00036C0B"/>
    <w:rsid w:val="00037A85"/>
    <w:rsid w:val="000409F7"/>
    <w:rsid w:val="00040AA7"/>
    <w:rsid w:val="00040B12"/>
    <w:rsid w:val="00041AB9"/>
    <w:rsid w:val="000423EA"/>
    <w:rsid w:val="00042EE4"/>
    <w:rsid w:val="00043B90"/>
    <w:rsid w:val="00043D75"/>
    <w:rsid w:val="000449A4"/>
    <w:rsid w:val="00044DC9"/>
    <w:rsid w:val="00046F3E"/>
    <w:rsid w:val="000503F1"/>
    <w:rsid w:val="00050C69"/>
    <w:rsid w:val="0005232D"/>
    <w:rsid w:val="000524A6"/>
    <w:rsid w:val="00052FB1"/>
    <w:rsid w:val="00053AA0"/>
    <w:rsid w:val="0005421C"/>
    <w:rsid w:val="00054A26"/>
    <w:rsid w:val="000554EA"/>
    <w:rsid w:val="00055B1C"/>
    <w:rsid w:val="000568FC"/>
    <w:rsid w:val="00057A27"/>
    <w:rsid w:val="00057B95"/>
    <w:rsid w:val="00060373"/>
    <w:rsid w:val="000609EF"/>
    <w:rsid w:val="00060AC6"/>
    <w:rsid w:val="00060F90"/>
    <w:rsid w:val="00060FFC"/>
    <w:rsid w:val="00061044"/>
    <w:rsid w:val="00061473"/>
    <w:rsid w:val="000621D1"/>
    <w:rsid w:val="000627A5"/>
    <w:rsid w:val="000639F2"/>
    <w:rsid w:val="00064090"/>
    <w:rsid w:val="00064777"/>
    <w:rsid w:val="000654A6"/>
    <w:rsid w:val="00065C0D"/>
    <w:rsid w:val="0006764B"/>
    <w:rsid w:val="00067650"/>
    <w:rsid w:val="00067B14"/>
    <w:rsid w:val="00067CDB"/>
    <w:rsid w:val="000708AC"/>
    <w:rsid w:val="0007104D"/>
    <w:rsid w:val="00071185"/>
    <w:rsid w:val="00071459"/>
    <w:rsid w:val="00072635"/>
    <w:rsid w:val="00072EDE"/>
    <w:rsid w:val="000732B9"/>
    <w:rsid w:val="00073968"/>
    <w:rsid w:val="0007397C"/>
    <w:rsid w:val="00073FCB"/>
    <w:rsid w:val="00074DCA"/>
    <w:rsid w:val="00074E3E"/>
    <w:rsid w:val="00076898"/>
    <w:rsid w:val="00076A06"/>
    <w:rsid w:val="000805F6"/>
    <w:rsid w:val="0008070B"/>
    <w:rsid w:val="00080D9E"/>
    <w:rsid w:val="00081E92"/>
    <w:rsid w:val="00081F5E"/>
    <w:rsid w:val="0008291B"/>
    <w:rsid w:val="00082D7E"/>
    <w:rsid w:val="00083053"/>
    <w:rsid w:val="000839C2"/>
    <w:rsid w:val="00083AC2"/>
    <w:rsid w:val="00083C24"/>
    <w:rsid w:val="00084244"/>
    <w:rsid w:val="0008457C"/>
    <w:rsid w:val="0008624E"/>
    <w:rsid w:val="00086629"/>
    <w:rsid w:val="000903CF"/>
    <w:rsid w:val="000906A9"/>
    <w:rsid w:val="000909F1"/>
    <w:rsid w:val="00092A00"/>
    <w:rsid w:val="0009331D"/>
    <w:rsid w:val="00093A76"/>
    <w:rsid w:val="00094856"/>
    <w:rsid w:val="00095AF1"/>
    <w:rsid w:val="00095DBD"/>
    <w:rsid w:val="00096B81"/>
    <w:rsid w:val="00097829"/>
    <w:rsid w:val="000A22F5"/>
    <w:rsid w:val="000A37E2"/>
    <w:rsid w:val="000A3E52"/>
    <w:rsid w:val="000A477B"/>
    <w:rsid w:val="000A4797"/>
    <w:rsid w:val="000A4996"/>
    <w:rsid w:val="000A5B61"/>
    <w:rsid w:val="000A6526"/>
    <w:rsid w:val="000A6A46"/>
    <w:rsid w:val="000A6B05"/>
    <w:rsid w:val="000A6EF5"/>
    <w:rsid w:val="000A6FEA"/>
    <w:rsid w:val="000A7CAD"/>
    <w:rsid w:val="000B035E"/>
    <w:rsid w:val="000B1117"/>
    <w:rsid w:val="000B20F3"/>
    <w:rsid w:val="000B27CC"/>
    <w:rsid w:val="000B2F20"/>
    <w:rsid w:val="000B66AC"/>
    <w:rsid w:val="000B6B65"/>
    <w:rsid w:val="000B71C8"/>
    <w:rsid w:val="000C02FB"/>
    <w:rsid w:val="000C03C2"/>
    <w:rsid w:val="000C0CDF"/>
    <w:rsid w:val="000C11C0"/>
    <w:rsid w:val="000C171C"/>
    <w:rsid w:val="000C2C7E"/>
    <w:rsid w:val="000C33BD"/>
    <w:rsid w:val="000C3829"/>
    <w:rsid w:val="000C42AD"/>
    <w:rsid w:val="000C6469"/>
    <w:rsid w:val="000C7B87"/>
    <w:rsid w:val="000D061A"/>
    <w:rsid w:val="000D114A"/>
    <w:rsid w:val="000D21BB"/>
    <w:rsid w:val="000D4D75"/>
    <w:rsid w:val="000D6A55"/>
    <w:rsid w:val="000D7A4F"/>
    <w:rsid w:val="000E21AE"/>
    <w:rsid w:val="000E4233"/>
    <w:rsid w:val="000E446F"/>
    <w:rsid w:val="000E4BBE"/>
    <w:rsid w:val="000E54AA"/>
    <w:rsid w:val="000E5A2B"/>
    <w:rsid w:val="000E663D"/>
    <w:rsid w:val="000E6B4B"/>
    <w:rsid w:val="000E7911"/>
    <w:rsid w:val="000F0839"/>
    <w:rsid w:val="000F1C83"/>
    <w:rsid w:val="000F21E7"/>
    <w:rsid w:val="000F2876"/>
    <w:rsid w:val="000F32BE"/>
    <w:rsid w:val="000F3C4F"/>
    <w:rsid w:val="000F4A0E"/>
    <w:rsid w:val="000F5CC3"/>
    <w:rsid w:val="000F5E81"/>
    <w:rsid w:val="000F6BC1"/>
    <w:rsid w:val="000F702C"/>
    <w:rsid w:val="000F7231"/>
    <w:rsid w:val="001009FE"/>
    <w:rsid w:val="001015C4"/>
    <w:rsid w:val="00103079"/>
    <w:rsid w:val="00103178"/>
    <w:rsid w:val="001040D9"/>
    <w:rsid w:val="0010773B"/>
    <w:rsid w:val="00110BE0"/>
    <w:rsid w:val="001111D6"/>
    <w:rsid w:val="00113413"/>
    <w:rsid w:val="00113661"/>
    <w:rsid w:val="001147BB"/>
    <w:rsid w:val="00117BE7"/>
    <w:rsid w:val="001213A9"/>
    <w:rsid w:val="0012210C"/>
    <w:rsid w:val="001234DD"/>
    <w:rsid w:val="0012574D"/>
    <w:rsid w:val="00127D63"/>
    <w:rsid w:val="001317E2"/>
    <w:rsid w:val="00131948"/>
    <w:rsid w:val="00131BF2"/>
    <w:rsid w:val="00132281"/>
    <w:rsid w:val="001327B3"/>
    <w:rsid w:val="00132EAB"/>
    <w:rsid w:val="001334A4"/>
    <w:rsid w:val="00134322"/>
    <w:rsid w:val="00134341"/>
    <w:rsid w:val="0013459E"/>
    <w:rsid w:val="001345D6"/>
    <w:rsid w:val="0013463A"/>
    <w:rsid w:val="00134DDC"/>
    <w:rsid w:val="00135D35"/>
    <w:rsid w:val="00136548"/>
    <w:rsid w:val="00136B26"/>
    <w:rsid w:val="001377EE"/>
    <w:rsid w:val="00137CBF"/>
    <w:rsid w:val="00137DF9"/>
    <w:rsid w:val="00140615"/>
    <w:rsid w:val="00140F85"/>
    <w:rsid w:val="001410DE"/>
    <w:rsid w:val="001447E3"/>
    <w:rsid w:val="001451F6"/>
    <w:rsid w:val="00145372"/>
    <w:rsid w:val="0014550C"/>
    <w:rsid w:val="00145ABC"/>
    <w:rsid w:val="00146200"/>
    <w:rsid w:val="00147AC2"/>
    <w:rsid w:val="00147C8D"/>
    <w:rsid w:val="00150652"/>
    <w:rsid w:val="00150EE8"/>
    <w:rsid w:val="00151402"/>
    <w:rsid w:val="00151536"/>
    <w:rsid w:val="00152B45"/>
    <w:rsid w:val="001537CD"/>
    <w:rsid w:val="0015396A"/>
    <w:rsid w:val="00153C08"/>
    <w:rsid w:val="001541FD"/>
    <w:rsid w:val="001565A2"/>
    <w:rsid w:val="001569A2"/>
    <w:rsid w:val="0015719D"/>
    <w:rsid w:val="00157988"/>
    <w:rsid w:val="00157FA6"/>
    <w:rsid w:val="00160829"/>
    <w:rsid w:val="00160C0B"/>
    <w:rsid w:val="00160DDF"/>
    <w:rsid w:val="00161FF8"/>
    <w:rsid w:val="00162F45"/>
    <w:rsid w:val="0016457A"/>
    <w:rsid w:val="001647A6"/>
    <w:rsid w:val="00164B31"/>
    <w:rsid w:val="00164D5E"/>
    <w:rsid w:val="00165631"/>
    <w:rsid w:val="00165AAD"/>
    <w:rsid w:val="001667DE"/>
    <w:rsid w:val="001676DB"/>
    <w:rsid w:val="0017010B"/>
    <w:rsid w:val="00170203"/>
    <w:rsid w:val="001710B3"/>
    <w:rsid w:val="001716ED"/>
    <w:rsid w:val="0017246C"/>
    <w:rsid w:val="001733F5"/>
    <w:rsid w:val="0017351C"/>
    <w:rsid w:val="00173640"/>
    <w:rsid w:val="00174A3B"/>
    <w:rsid w:val="00175174"/>
    <w:rsid w:val="00175A22"/>
    <w:rsid w:val="00176124"/>
    <w:rsid w:val="00176763"/>
    <w:rsid w:val="001773AC"/>
    <w:rsid w:val="00177569"/>
    <w:rsid w:val="00180BC0"/>
    <w:rsid w:val="00181028"/>
    <w:rsid w:val="00181C59"/>
    <w:rsid w:val="001823B9"/>
    <w:rsid w:val="0018292A"/>
    <w:rsid w:val="0018407A"/>
    <w:rsid w:val="00184C10"/>
    <w:rsid w:val="00184E7B"/>
    <w:rsid w:val="001861E1"/>
    <w:rsid w:val="00186BE7"/>
    <w:rsid w:val="0018791F"/>
    <w:rsid w:val="00187D27"/>
    <w:rsid w:val="0019158F"/>
    <w:rsid w:val="00192CAD"/>
    <w:rsid w:val="00194F35"/>
    <w:rsid w:val="00196E89"/>
    <w:rsid w:val="001A03C5"/>
    <w:rsid w:val="001A05BE"/>
    <w:rsid w:val="001A09A0"/>
    <w:rsid w:val="001A2166"/>
    <w:rsid w:val="001A2534"/>
    <w:rsid w:val="001A25EB"/>
    <w:rsid w:val="001A3E54"/>
    <w:rsid w:val="001A43E2"/>
    <w:rsid w:val="001A4659"/>
    <w:rsid w:val="001A55F3"/>
    <w:rsid w:val="001A69BA"/>
    <w:rsid w:val="001A7359"/>
    <w:rsid w:val="001B063C"/>
    <w:rsid w:val="001B0F88"/>
    <w:rsid w:val="001B28AB"/>
    <w:rsid w:val="001B37A3"/>
    <w:rsid w:val="001B59A7"/>
    <w:rsid w:val="001B6749"/>
    <w:rsid w:val="001B7068"/>
    <w:rsid w:val="001B7C8A"/>
    <w:rsid w:val="001C03CD"/>
    <w:rsid w:val="001C0CDD"/>
    <w:rsid w:val="001C2FA8"/>
    <w:rsid w:val="001C39A2"/>
    <w:rsid w:val="001C5038"/>
    <w:rsid w:val="001C57CF"/>
    <w:rsid w:val="001C75D7"/>
    <w:rsid w:val="001D052D"/>
    <w:rsid w:val="001D0A25"/>
    <w:rsid w:val="001D226D"/>
    <w:rsid w:val="001D2964"/>
    <w:rsid w:val="001D2C2A"/>
    <w:rsid w:val="001D3DE7"/>
    <w:rsid w:val="001D4958"/>
    <w:rsid w:val="001D4A29"/>
    <w:rsid w:val="001D615A"/>
    <w:rsid w:val="001D6908"/>
    <w:rsid w:val="001D7214"/>
    <w:rsid w:val="001E0E38"/>
    <w:rsid w:val="001E1216"/>
    <w:rsid w:val="001E1682"/>
    <w:rsid w:val="001E38F2"/>
    <w:rsid w:val="001E4477"/>
    <w:rsid w:val="001E4D8E"/>
    <w:rsid w:val="001E594F"/>
    <w:rsid w:val="001E60C3"/>
    <w:rsid w:val="001F00E6"/>
    <w:rsid w:val="001F0BF8"/>
    <w:rsid w:val="001F19C6"/>
    <w:rsid w:val="001F1E90"/>
    <w:rsid w:val="001F2064"/>
    <w:rsid w:val="001F20AF"/>
    <w:rsid w:val="001F3878"/>
    <w:rsid w:val="001F3E93"/>
    <w:rsid w:val="001F4067"/>
    <w:rsid w:val="001F4172"/>
    <w:rsid w:val="001F4A78"/>
    <w:rsid w:val="001F5883"/>
    <w:rsid w:val="001F6074"/>
    <w:rsid w:val="001F6C21"/>
    <w:rsid w:val="001F71CF"/>
    <w:rsid w:val="001F7539"/>
    <w:rsid w:val="001F7617"/>
    <w:rsid w:val="001F7A08"/>
    <w:rsid w:val="001F7B24"/>
    <w:rsid w:val="00200866"/>
    <w:rsid w:val="002022EA"/>
    <w:rsid w:val="0020237A"/>
    <w:rsid w:val="00202966"/>
    <w:rsid w:val="00202BA8"/>
    <w:rsid w:val="002031EA"/>
    <w:rsid w:val="00203584"/>
    <w:rsid w:val="00204151"/>
    <w:rsid w:val="00204CCA"/>
    <w:rsid w:val="002055CD"/>
    <w:rsid w:val="002056E0"/>
    <w:rsid w:val="00206072"/>
    <w:rsid w:val="0020657C"/>
    <w:rsid w:val="00206580"/>
    <w:rsid w:val="0020785B"/>
    <w:rsid w:val="002109ED"/>
    <w:rsid w:val="00211179"/>
    <w:rsid w:val="002114ED"/>
    <w:rsid w:val="002129B4"/>
    <w:rsid w:val="00213B9E"/>
    <w:rsid w:val="002142EC"/>
    <w:rsid w:val="00214772"/>
    <w:rsid w:val="0021523B"/>
    <w:rsid w:val="002171A4"/>
    <w:rsid w:val="00220B38"/>
    <w:rsid w:val="00220CB1"/>
    <w:rsid w:val="00220CCC"/>
    <w:rsid w:val="00221B1F"/>
    <w:rsid w:val="00221FE2"/>
    <w:rsid w:val="00222126"/>
    <w:rsid w:val="00222A3F"/>
    <w:rsid w:val="00223542"/>
    <w:rsid w:val="00223E7C"/>
    <w:rsid w:val="00223F7B"/>
    <w:rsid w:val="002241E7"/>
    <w:rsid w:val="00224890"/>
    <w:rsid w:val="002256CA"/>
    <w:rsid w:val="00225FCF"/>
    <w:rsid w:val="002268DA"/>
    <w:rsid w:val="0022742F"/>
    <w:rsid w:val="00230FB5"/>
    <w:rsid w:val="00231D61"/>
    <w:rsid w:val="00232093"/>
    <w:rsid w:val="00232EBD"/>
    <w:rsid w:val="00234475"/>
    <w:rsid w:val="002351BA"/>
    <w:rsid w:val="00235B89"/>
    <w:rsid w:val="002362EF"/>
    <w:rsid w:val="00236358"/>
    <w:rsid w:val="00236386"/>
    <w:rsid w:val="00237405"/>
    <w:rsid w:val="0024001C"/>
    <w:rsid w:val="00241274"/>
    <w:rsid w:val="00241A1E"/>
    <w:rsid w:val="002427D0"/>
    <w:rsid w:val="0024321F"/>
    <w:rsid w:val="00245F4D"/>
    <w:rsid w:val="00246856"/>
    <w:rsid w:val="00246A9B"/>
    <w:rsid w:val="0024711C"/>
    <w:rsid w:val="00247B30"/>
    <w:rsid w:val="002507DB"/>
    <w:rsid w:val="00250871"/>
    <w:rsid w:val="00251B5E"/>
    <w:rsid w:val="00251D96"/>
    <w:rsid w:val="00253412"/>
    <w:rsid w:val="0025416F"/>
    <w:rsid w:val="00254730"/>
    <w:rsid w:val="00254E6D"/>
    <w:rsid w:val="00255356"/>
    <w:rsid w:val="00257B31"/>
    <w:rsid w:val="002609D1"/>
    <w:rsid w:val="00261691"/>
    <w:rsid w:val="00261DA9"/>
    <w:rsid w:val="00262B3B"/>
    <w:rsid w:val="00263BED"/>
    <w:rsid w:val="00263E9A"/>
    <w:rsid w:val="002652CC"/>
    <w:rsid w:val="00266092"/>
    <w:rsid w:val="0026659E"/>
    <w:rsid w:val="00266B57"/>
    <w:rsid w:val="00266D4B"/>
    <w:rsid w:val="00266FAD"/>
    <w:rsid w:val="00267916"/>
    <w:rsid w:val="00270059"/>
    <w:rsid w:val="002705C2"/>
    <w:rsid w:val="00272A2B"/>
    <w:rsid w:val="00273195"/>
    <w:rsid w:val="00273230"/>
    <w:rsid w:val="002738A2"/>
    <w:rsid w:val="00275116"/>
    <w:rsid w:val="0027519C"/>
    <w:rsid w:val="00276102"/>
    <w:rsid w:val="00276A03"/>
    <w:rsid w:val="00276B37"/>
    <w:rsid w:val="00276C55"/>
    <w:rsid w:val="00276F32"/>
    <w:rsid w:val="002779AB"/>
    <w:rsid w:val="00281F86"/>
    <w:rsid w:val="0028366A"/>
    <w:rsid w:val="0028519B"/>
    <w:rsid w:val="0028527E"/>
    <w:rsid w:val="0028585D"/>
    <w:rsid w:val="00285ED9"/>
    <w:rsid w:val="002867FD"/>
    <w:rsid w:val="00286FF1"/>
    <w:rsid w:val="00287359"/>
    <w:rsid w:val="00287DB3"/>
    <w:rsid w:val="00287E5F"/>
    <w:rsid w:val="0029084C"/>
    <w:rsid w:val="002937A7"/>
    <w:rsid w:val="00293956"/>
    <w:rsid w:val="002941DD"/>
    <w:rsid w:val="00294270"/>
    <w:rsid w:val="00294CC6"/>
    <w:rsid w:val="00294D04"/>
    <w:rsid w:val="0029548E"/>
    <w:rsid w:val="002954F4"/>
    <w:rsid w:val="00295C1D"/>
    <w:rsid w:val="00296D7C"/>
    <w:rsid w:val="002A0759"/>
    <w:rsid w:val="002A23B5"/>
    <w:rsid w:val="002A271D"/>
    <w:rsid w:val="002A2D4F"/>
    <w:rsid w:val="002A3CB0"/>
    <w:rsid w:val="002A462D"/>
    <w:rsid w:val="002A4A07"/>
    <w:rsid w:val="002A5B67"/>
    <w:rsid w:val="002A5F4D"/>
    <w:rsid w:val="002A63EC"/>
    <w:rsid w:val="002B02C1"/>
    <w:rsid w:val="002B0614"/>
    <w:rsid w:val="002B0FE3"/>
    <w:rsid w:val="002B2230"/>
    <w:rsid w:val="002B247C"/>
    <w:rsid w:val="002B25FC"/>
    <w:rsid w:val="002B430B"/>
    <w:rsid w:val="002B51D3"/>
    <w:rsid w:val="002B6D8D"/>
    <w:rsid w:val="002B6E07"/>
    <w:rsid w:val="002B742F"/>
    <w:rsid w:val="002B750B"/>
    <w:rsid w:val="002C107A"/>
    <w:rsid w:val="002C14DD"/>
    <w:rsid w:val="002C1572"/>
    <w:rsid w:val="002C3CAC"/>
    <w:rsid w:val="002C6BEA"/>
    <w:rsid w:val="002C7069"/>
    <w:rsid w:val="002C77DB"/>
    <w:rsid w:val="002C7982"/>
    <w:rsid w:val="002C7DA6"/>
    <w:rsid w:val="002C7FE6"/>
    <w:rsid w:val="002D02A8"/>
    <w:rsid w:val="002D0866"/>
    <w:rsid w:val="002D1009"/>
    <w:rsid w:val="002D303F"/>
    <w:rsid w:val="002D314B"/>
    <w:rsid w:val="002D3321"/>
    <w:rsid w:val="002D33CF"/>
    <w:rsid w:val="002D54A9"/>
    <w:rsid w:val="002D7653"/>
    <w:rsid w:val="002D78B3"/>
    <w:rsid w:val="002E37FF"/>
    <w:rsid w:val="002E3E22"/>
    <w:rsid w:val="002E4112"/>
    <w:rsid w:val="002E7969"/>
    <w:rsid w:val="002F0C36"/>
    <w:rsid w:val="002F1DB7"/>
    <w:rsid w:val="002F1F98"/>
    <w:rsid w:val="002F236F"/>
    <w:rsid w:val="002F2399"/>
    <w:rsid w:val="002F34E2"/>
    <w:rsid w:val="002F3A7A"/>
    <w:rsid w:val="002F5EB3"/>
    <w:rsid w:val="003007A9"/>
    <w:rsid w:val="00300850"/>
    <w:rsid w:val="00300DA4"/>
    <w:rsid w:val="003014B3"/>
    <w:rsid w:val="00301717"/>
    <w:rsid w:val="00301736"/>
    <w:rsid w:val="00301E39"/>
    <w:rsid w:val="00302010"/>
    <w:rsid w:val="003020F9"/>
    <w:rsid w:val="00302475"/>
    <w:rsid w:val="00302A8A"/>
    <w:rsid w:val="0030315C"/>
    <w:rsid w:val="00303C19"/>
    <w:rsid w:val="00303EEB"/>
    <w:rsid w:val="00304246"/>
    <w:rsid w:val="00304ABA"/>
    <w:rsid w:val="00304BB6"/>
    <w:rsid w:val="00305D24"/>
    <w:rsid w:val="00306829"/>
    <w:rsid w:val="003105C1"/>
    <w:rsid w:val="003105CE"/>
    <w:rsid w:val="0031142A"/>
    <w:rsid w:val="003130A5"/>
    <w:rsid w:val="00313439"/>
    <w:rsid w:val="00313B79"/>
    <w:rsid w:val="003149FB"/>
    <w:rsid w:val="00314A29"/>
    <w:rsid w:val="00314CC2"/>
    <w:rsid w:val="00315073"/>
    <w:rsid w:val="00315C1F"/>
    <w:rsid w:val="0031638C"/>
    <w:rsid w:val="00316AA0"/>
    <w:rsid w:val="00316B1C"/>
    <w:rsid w:val="0031747C"/>
    <w:rsid w:val="00317D20"/>
    <w:rsid w:val="00317F0C"/>
    <w:rsid w:val="00320542"/>
    <w:rsid w:val="00321303"/>
    <w:rsid w:val="0032171E"/>
    <w:rsid w:val="003247E7"/>
    <w:rsid w:val="00324FFA"/>
    <w:rsid w:val="003256A2"/>
    <w:rsid w:val="0032644F"/>
    <w:rsid w:val="003314C9"/>
    <w:rsid w:val="00332161"/>
    <w:rsid w:val="003327D3"/>
    <w:rsid w:val="00332D09"/>
    <w:rsid w:val="00333894"/>
    <w:rsid w:val="003340A4"/>
    <w:rsid w:val="0033446B"/>
    <w:rsid w:val="0033561B"/>
    <w:rsid w:val="00336A80"/>
    <w:rsid w:val="00336EC0"/>
    <w:rsid w:val="00337A9D"/>
    <w:rsid w:val="00340AAC"/>
    <w:rsid w:val="00341531"/>
    <w:rsid w:val="00341AE3"/>
    <w:rsid w:val="00341E69"/>
    <w:rsid w:val="00342590"/>
    <w:rsid w:val="00342B56"/>
    <w:rsid w:val="00344085"/>
    <w:rsid w:val="00344170"/>
    <w:rsid w:val="003442F0"/>
    <w:rsid w:val="00347162"/>
    <w:rsid w:val="003471BC"/>
    <w:rsid w:val="00347674"/>
    <w:rsid w:val="00350257"/>
    <w:rsid w:val="003502F3"/>
    <w:rsid w:val="003504CD"/>
    <w:rsid w:val="003504FE"/>
    <w:rsid w:val="00350FC9"/>
    <w:rsid w:val="00351B76"/>
    <w:rsid w:val="00351CD9"/>
    <w:rsid w:val="00351E10"/>
    <w:rsid w:val="0035221F"/>
    <w:rsid w:val="00352AA3"/>
    <w:rsid w:val="00352FF9"/>
    <w:rsid w:val="0035322C"/>
    <w:rsid w:val="00353835"/>
    <w:rsid w:val="00353DB9"/>
    <w:rsid w:val="00353F0D"/>
    <w:rsid w:val="00354885"/>
    <w:rsid w:val="00355294"/>
    <w:rsid w:val="00355554"/>
    <w:rsid w:val="00355A6F"/>
    <w:rsid w:val="0035783D"/>
    <w:rsid w:val="00361502"/>
    <w:rsid w:val="0036153C"/>
    <w:rsid w:val="003633BC"/>
    <w:rsid w:val="00364A7A"/>
    <w:rsid w:val="00365E28"/>
    <w:rsid w:val="003678D5"/>
    <w:rsid w:val="003705B0"/>
    <w:rsid w:val="0037097E"/>
    <w:rsid w:val="00370F1F"/>
    <w:rsid w:val="00370F59"/>
    <w:rsid w:val="003710CA"/>
    <w:rsid w:val="0037150E"/>
    <w:rsid w:val="0037198E"/>
    <w:rsid w:val="00371AA4"/>
    <w:rsid w:val="00373DBD"/>
    <w:rsid w:val="0037405B"/>
    <w:rsid w:val="00375063"/>
    <w:rsid w:val="003758DE"/>
    <w:rsid w:val="003762CC"/>
    <w:rsid w:val="003814CB"/>
    <w:rsid w:val="00382BEF"/>
    <w:rsid w:val="00382ED1"/>
    <w:rsid w:val="00383150"/>
    <w:rsid w:val="003832C1"/>
    <w:rsid w:val="00383CC7"/>
    <w:rsid w:val="00383D11"/>
    <w:rsid w:val="00383E19"/>
    <w:rsid w:val="003845F2"/>
    <w:rsid w:val="0038578B"/>
    <w:rsid w:val="0038603D"/>
    <w:rsid w:val="003872CF"/>
    <w:rsid w:val="00390EBB"/>
    <w:rsid w:val="00391147"/>
    <w:rsid w:val="003914A8"/>
    <w:rsid w:val="0039164A"/>
    <w:rsid w:val="0039253C"/>
    <w:rsid w:val="00393472"/>
    <w:rsid w:val="003936FC"/>
    <w:rsid w:val="00394176"/>
    <w:rsid w:val="003946A4"/>
    <w:rsid w:val="0039549A"/>
    <w:rsid w:val="003961BF"/>
    <w:rsid w:val="003966F7"/>
    <w:rsid w:val="00396B0C"/>
    <w:rsid w:val="003A040B"/>
    <w:rsid w:val="003A05EF"/>
    <w:rsid w:val="003A086F"/>
    <w:rsid w:val="003A1A24"/>
    <w:rsid w:val="003A1DCE"/>
    <w:rsid w:val="003A1F49"/>
    <w:rsid w:val="003A20E0"/>
    <w:rsid w:val="003A254F"/>
    <w:rsid w:val="003A2E06"/>
    <w:rsid w:val="003A39C7"/>
    <w:rsid w:val="003A3D23"/>
    <w:rsid w:val="003A4E78"/>
    <w:rsid w:val="003A52FD"/>
    <w:rsid w:val="003A535F"/>
    <w:rsid w:val="003A54B0"/>
    <w:rsid w:val="003A55B8"/>
    <w:rsid w:val="003A57F6"/>
    <w:rsid w:val="003A5C56"/>
    <w:rsid w:val="003A5FE8"/>
    <w:rsid w:val="003A607D"/>
    <w:rsid w:val="003A678A"/>
    <w:rsid w:val="003B0A25"/>
    <w:rsid w:val="003B0A9A"/>
    <w:rsid w:val="003B2119"/>
    <w:rsid w:val="003B3883"/>
    <w:rsid w:val="003B3BAC"/>
    <w:rsid w:val="003B3BBD"/>
    <w:rsid w:val="003B5D0B"/>
    <w:rsid w:val="003B5F4B"/>
    <w:rsid w:val="003B6607"/>
    <w:rsid w:val="003B6972"/>
    <w:rsid w:val="003B6A4C"/>
    <w:rsid w:val="003B702A"/>
    <w:rsid w:val="003B74D7"/>
    <w:rsid w:val="003C0724"/>
    <w:rsid w:val="003C0F51"/>
    <w:rsid w:val="003C0F68"/>
    <w:rsid w:val="003C1E1C"/>
    <w:rsid w:val="003C1EDC"/>
    <w:rsid w:val="003C2315"/>
    <w:rsid w:val="003C289A"/>
    <w:rsid w:val="003C3585"/>
    <w:rsid w:val="003C3AD9"/>
    <w:rsid w:val="003C5826"/>
    <w:rsid w:val="003C5D7F"/>
    <w:rsid w:val="003C6F0A"/>
    <w:rsid w:val="003D60D1"/>
    <w:rsid w:val="003D6444"/>
    <w:rsid w:val="003D6A05"/>
    <w:rsid w:val="003D7EC5"/>
    <w:rsid w:val="003E03A0"/>
    <w:rsid w:val="003E227A"/>
    <w:rsid w:val="003E2616"/>
    <w:rsid w:val="003E26DF"/>
    <w:rsid w:val="003E2BFD"/>
    <w:rsid w:val="003E430D"/>
    <w:rsid w:val="003E468A"/>
    <w:rsid w:val="003E4C0C"/>
    <w:rsid w:val="003E5226"/>
    <w:rsid w:val="003E527E"/>
    <w:rsid w:val="003E565A"/>
    <w:rsid w:val="003E56A8"/>
    <w:rsid w:val="003E65B2"/>
    <w:rsid w:val="003E71CF"/>
    <w:rsid w:val="003E7C8D"/>
    <w:rsid w:val="003F055C"/>
    <w:rsid w:val="003F06A2"/>
    <w:rsid w:val="003F13DF"/>
    <w:rsid w:val="003F1915"/>
    <w:rsid w:val="003F2895"/>
    <w:rsid w:val="003F3207"/>
    <w:rsid w:val="003F5BC2"/>
    <w:rsid w:val="003F5F9E"/>
    <w:rsid w:val="003F6744"/>
    <w:rsid w:val="003F6831"/>
    <w:rsid w:val="003F6FF6"/>
    <w:rsid w:val="003F7118"/>
    <w:rsid w:val="003F7B19"/>
    <w:rsid w:val="003F7D13"/>
    <w:rsid w:val="0040033E"/>
    <w:rsid w:val="00400597"/>
    <w:rsid w:val="004018C6"/>
    <w:rsid w:val="00401B47"/>
    <w:rsid w:val="004023C8"/>
    <w:rsid w:val="00403300"/>
    <w:rsid w:val="00404336"/>
    <w:rsid w:val="00405A8B"/>
    <w:rsid w:val="004060AE"/>
    <w:rsid w:val="00406446"/>
    <w:rsid w:val="00406535"/>
    <w:rsid w:val="0041014D"/>
    <w:rsid w:val="00411670"/>
    <w:rsid w:val="00412127"/>
    <w:rsid w:val="004123D0"/>
    <w:rsid w:val="004128F4"/>
    <w:rsid w:val="00412D4D"/>
    <w:rsid w:val="00412F4F"/>
    <w:rsid w:val="00413D3F"/>
    <w:rsid w:val="004141F4"/>
    <w:rsid w:val="00414284"/>
    <w:rsid w:val="00414709"/>
    <w:rsid w:val="00414917"/>
    <w:rsid w:val="00414E4A"/>
    <w:rsid w:val="00415476"/>
    <w:rsid w:val="00416459"/>
    <w:rsid w:val="00417939"/>
    <w:rsid w:val="0041795B"/>
    <w:rsid w:val="00417B45"/>
    <w:rsid w:val="00417D84"/>
    <w:rsid w:val="0042152C"/>
    <w:rsid w:val="00421F5A"/>
    <w:rsid w:val="004229FA"/>
    <w:rsid w:val="00422F1B"/>
    <w:rsid w:val="0042310C"/>
    <w:rsid w:val="0042367E"/>
    <w:rsid w:val="00423958"/>
    <w:rsid w:val="004241AE"/>
    <w:rsid w:val="004243FF"/>
    <w:rsid w:val="00426F9C"/>
    <w:rsid w:val="004277BE"/>
    <w:rsid w:val="00427F9E"/>
    <w:rsid w:val="00430D78"/>
    <w:rsid w:val="00431E76"/>
    <w:rsid w:val="00432137"/>
    <w:rsid w:val="00432F42"/>
    <w:rsid w:val="00433109"/>
    <w:rsid w:val="0043522D"/>
    <w:rsid w:val="004356D3"/>
    <w:rsid w:val="00436E37"/>
    <w:rsid w:val="0043748A"/>
    <w:rsid w:val="004374E6"/>
    <w:rsid w:val="00437AF6"/>
    <w:rsid w:val="00437CE3"/>
    <w:rsid w:val="0044029A"/>
    <w:rsid w:val="004416DB"/>
    <w:rsid w:val="00441AA0"/>
    <w:rsid w:val="0044222A"/>
    <w:rsid w:val="00442839"/>
    <w:rsid w:val="004433C1"/>
    <w:rsid w:val="00445A84"/>
    <w:rsid w:val="00446DCA"/>
    <w:rsid w:val="004478A6"/>
    <w:rsid w:val="00450308"/>
    <w:rsid w:val="00451171"/>
    <w:rsid w:val="004511E5"/>
    <w:rsid w:val="00452099"/>
    <w:rsid w:val="00453217"/>
    <w:rsid w:val="004538EC"/>
    <w:rsid w:val="0045488A"/>
    <w:rsid w:val="00454A1C"/>
    <w:rsid w:val="00461763"/>
    <w:rsid w:val="00462F4D"/>
    <w:rsid w:val="004633DB"/>
    <w:rsid w:val="00463C3C"/>
    <w:rsid w:val="00463F4B"/>
    <w:rsid w:val="004657BD"/>
    <w:rsid w:val="0046791B"/>
    <w:rsid w:val="004726C0"/>
    <w:rsid w:val="00472702"/>
    <w:rsid w:val="00473669"/>
    <w:rsid w:val="00475B33"/>
    <w:rsid w:val="00475EA8"/>
    <w:rsid w:val="00476C05"/>
    <w:rsid w:val="00476D0D"/>
    <w:rsid w:val="00481C6C"/>
    <w:rsid w:val="00482DFC"/>
    <w:rsid w:val="004831EC"/>
    <w:rsid w:val="0048343D"/>
    <w:rsid w:val="00484F9D"/>
    <w:rsid w:val="00485199"/>
    <w:rsid w:val="004859C2"/>
    <w:rsid w:val="004860CC"/>
    <w:rsid w:val="0048794D"/>
    <w:rsid w:val="00487B72"/>
    <w:rsid w:val="0049010F"/>
    <w:rsid w:val="0049059B"/>
    <w:rsid w:val="004909DB"/>
    <w:rsid w:val="00490AD3"/>
    <w:rsid w:val="00490D46"/>
    <w:rsid w:val="00491154"/>
    <w:rsid w:val="00491C4E"/>
    <w:rsid w:val="004933AF"/>
    <w:rsid w:val="0049469D"/>
    <w:rsid w:val="00494ADA"/>
    <w:rsid w:val="00496460"/>
    <w:rsid w:val="004964A1"/>
    <w:rsid w:val="004A07EC"/>
    <w:rsid w:val="004A0B60"/>
    <w:rsid w:val="004A0B86"/>
    <w:rsid w:val="004A1826"/>
    <w:rsid w:val="004A1925"/>
    <w:rsid w:val="004A1B0D"/>
    <w:rsid w:val="004A2A90"/>
    <w:rsid w:val="004A3797"/>
    <w:rsid w:val="004A3D43"/>
    <w:rsid w:val="004A45D9"/>
    <w:rsid w:val="004A5278"/>
    <w:rsid w:val="004A57D4"/>
    <w:rsid w:val="004A5961"/>
    <w:rsid w:val="004A5F36"/>
    <w:rsid w:val="004A674E"/>
    <w:rsid w:val="004A73AE"/>
    <w:rsid w:val="004A7AA9"/>
    <w:rsid w:val="004A7B6B"/>
    <w:rsid w:val="004B2906"/>
    <w:rsid w:val="004B2A45"/>
    <w:rsid w:val="004B2DB3"/>
    <w:rsid w:val="004B39BD"/>
    <w:rsid w:val="004B3A9C"/>
    <w:rsid w:val="004B6991"/>
    <w:rsid w:val="004B6AD1"/>
    <w:rsid w:val="004B771B"/>
    <w:rsid w:val="004C0382"/>
    <w:rsid w:val="004C09A6"/>
    <w:rsid w:val="004C1D70"/>
    <w:rsid w:val="004C1F03"/>
    <w:rsid w:val="004C24BF"/>
    <w:rsid w:val="004C252C"/>
    <w:rsid w:val="004C3398"/>
    <w:rsid w:val="004C43CB"/>
    <w:rsid w:val="004C47E4"/>
    <w:rsid w:val="004C5A80"/>
    <w:rsid w:val="004C5CDC"/>
    <w:rsid w:val="004C6018"/>
    <w:rsid w:val="004C7508"/>
    <w:rsid w:val="004C7E76"/>
    <w:rsid w:val="004D09D1"/>
    <w:rsid w:val="004D11A0"/>
    <w:rsid w:val="004D1A63"/>
    <w:rsid w:val="004D2BAB"/>
    <w:rsid w:val="004D43EC"/>
    <w:rsid w:val="004D4681"/>
    <w:rsid w:val="004D4871"/>
    <w:rsid w:val="004D4972"/>
    <w:rsid w:val="004D52AD"/>
    <w:rsid w:val="004D6236"/>
    <w:rsid w:val="004D6370"/>
    <w:rsid w:val="004E0095"/>
    <w:rsid w:val="004E137A"/>
    <w:rsid w:val="004E1946"/>
    <w:rsid w:val="004E39C9"/>
    <w:rsid w:val="004E3AE5"/>
    <w:rsid w:val="004E419E"/>
    <w:rsid w:val="004E462A"/>
    <w:rsid w:val="004E62C6"/>
    <w:rsid w:val="004E6D77"/>
    <w:rsid w:val="004E78D5"/>
    <w:rsid w:val="004F0295"/>
    <w:rsid w:val="004F04E7"/>
    <w:rsid w:val="004F14EE"/>
    <w:rsid w:val="004F16F6"/>
    <w:rsid w:val="004F2D52"/>
    <w:rsid w:val="004F363B"/>
    <w:rsid w:val="004F4027"/>
    <w:rsid w:val="004F4976"/>
    <w:rsid w:val="004F55DB"/>
    <w:rsid w:val="004F5DBD"/>
    <w:rsid w:val="004F627A"/>
    <w:rsid w:val="004F767D"/>
    <w:rsid w:val="004F7804"/>
    <w:rsid w:val="004F7DB5"/>
    <w:rsid w:val="00501129"/>
    <w:rsid w:val="005012B7"/>
    <w:rsid w:val="005018C6"/>
    <w:rsid w:val="00501F0E"/>
    <w:rsid w:val="00502B2A"/>
    <w:rsid w:val="005035AD"/>
    <w:rsid w:val="00503F93"/>
    <w:rsid w:val="00504484"/>
    <w:rsid w:val="00506158"/>
    <w:rsid w:val="005065DE"/>
    <w:rsid w:val="00506944"/>
    <w:rsid w:val="005072A2"/>
    <w:rsid w:val="005079D5"/>
    <w:rsid w:val="00511270"/>
    <w:rsid w:val="0051164C"/>
    <w:rsid w:val="00512839"/>
    <w:rsid w:val="00512A07"/>
    <w:rsid w:val="00512D2F"/>
    <w:rsid w:val="00512DD6"/>
    <w:rsid w:val="00513941"/>
    <w:rsid w:val="005140B7"/>
    <w:rsid w:val="00514BE4"/>
    <w:rsid w:val="00515E74"/>
    <w:rsid w:val="0051656E"/>
    <w:rsid w:val="00517852"/>
    <w:rsid w:val="00517B73"/>
    <w:rsid w:val="00520A83"/>
    <w:rsid w:val="00520C0B"/>
    <w:rsid w:val="00520C49"/>
    <w:rsid w:val="00521FBD"/>
    <w:rsid w:val="005230E4"/>
    <w:rsid w:val="005300EF"/>
    <w:rsid w:val="00530154"/>
    <w:rsid w:val="005325EE"/>
    <w:rsid w:val="00532636"/>
    <w:rsid w:val="005327E0"/>
    <w:rsid w:val="00535C0B"/>
    <w:rsid w:val="00536819"/>
    <w:rsid w:val="0053717A"/>
    <w:rsid w:val="00537FD1"/>
    <w:rsid w:val="00541EAB"/>
    <w:rsid w:val="005434FC"/>
    <w:rsid w:val="00543A71"/>
    <w:rsid w:val="00543A77"/>
    <w:rsid w:val="00544B14"/>
    <w:rsid w:val="00544F79"/>
    <w:rsid w:val="0054583E"/>
    <w:rsid w:val="00547491"/>
    <w:rsid w:val="00550788"/>
    <w:rsid w:val="00551794"/>
    <w:rsid w:val="00552AE9"/>
    <w:rsid w:val="00555504"/>
    <w:rsid w:val="00555AF2"/>
    <w:rsid w:val="00556F9C"/>
    <w:rsid w:val="00557757"/>
    <w:rsid w:val="005616A7"/>
    <w:rsid w:val="005623FA"/>
    <w:rsid w:val="0056269B"/>
    <w:rsid w:val="00562AC2"/>
    <w:rsid w:val="00563F14"/>
    <w:rsid w:val="00564420"/>
    <w:rsid w:val="005651E7"/>
    <w:rsid w:val="00565FB0"/>
    <w:rsid w:val="00566CE3"/>
    <w:rsid w:val="00567916"/>
    <w:rsid w:val="0056793B"/>
    <w:rsid w:val="00567AEB"/>
    <w:rsid w:val="005715B5"/>
    <w:rsid w:val="005725CA"/>
    <w:rsid w:val="00572DA7"/>
    <w:rsid w:val="00574849"/>
    <w:rsid w:val="005748D3"/>
    <w:rsid w:val="005754DA"/>
    <w:rsid w:val="00575E21"/>
    <w:rsid w:val="00575F52"/>
    <w:rsid w:val="005760D7"/>
    <w:rsid w:val="00576AD3"/>
    <w:rsid w:val="00576E98"/>
    <w:rsid w:val="005771A1"/>
    <w:rsid w:val="0057776A"/>
    <w:rsid w:val="00580128"/>
    <w:rsid w:val="00580546"/>
    <w:rsid w:val="00580641"/>
    <w:rsid w:val="00580745"/>
    <w:rsid w:val="00580BE3"/>
    <w:rsid w:val="005829C8"/>
    <w:rsid w:val="00582E59"/>
    <w:rsid w:val="00582EAC"/>
    <w:rsid w:val="00582F40"/>
    <w:rsid w:val="00584BFE"/>
    <w:rsid w:val="00585E52"/>
    <w:rsid w:val="0058615F"/>
    <w:rsid w:val="00587650"/>
    <w:rsid w:val="005877C5"/>
    <w:rsid w:val="00587828"/>
    <w:rsid w:val="00591590"/>
    <w:rsid w:val="0059249D"/>
    <w:rsid w:val="00592B06"/>
    <w:rsid w:val="00592D35"/>
    <w:rsid w:val="00593C91"/>
    <w:rsid w:val="00593F16"/>
    <w:rsid w:val="005944A6"/>
    <w:rsid w:val="0059463E"/>
    <w:rsid w:val="005969C6"/>
    <w:rsid w:val="0059703B"/>
    <w:rsid w:val="005A0374"/>
    <w:rsid w:val="005A0757"/>
    <w:rsid w:val="005A1594"/>
    <w:rsid w:val="005A1A32"/>
    <w:rsid w:val="005A22E3"/>
    <w:rsid w:val="005A42EB"/>
    <w:rsid w:val="005A4A87"/>
    <w:rsid w:val="005A53F5"/>
    <w:rsid w:val="005A58DA"/>
    <w:rsid w:val="005A59E4"/>
    <w:rsid w:val="005A6F0A"/>
    <w:rsid w:val="005B1626"/>
    <w:rsid w:val="005B32CC"/>
    <w:rsid w:val="005B465C"/>
    <w:rsid w:val="005B4A24"/>
    <w:rsid w:val="005B4FDA"/>
    <w:rsid w:val="005B52DB"/>
    <w:rsid w:val="005B5932"/>
    <w:rsid w:val="005B658C"/>
    <w:rsid w:val="005C0017"/>
    <w:rsid w:val="005C1782"/>
    <w:rsid w:val="005C1B10"/>
    <w:rsid w:val="005C25CC"/>
    <w:rsid w:val="005C302D"/>
    <w:rsid w:val="005C3719"/>
    <w:rsid w:val="005C381A"/>
    <w:rsid w:val="005C4095"/>
    <w:rsid w:val="005C4105"/>
    <w:rsid w:val="005C55C1"/>
    <w:rsid w:val="005C5B4A"/>
    <w:rsid w:val="005C69B0"/>
    <w:rsid w:val="005C7A2E"/>
    <w:rsid w:val="005C7EE3"/>
    <w:rsid w:val="005C7FF3"/>
    <w:rsid w:val="005D18D2"/>
    <w:rsid w:val="005D1D7B"/>
    <w:rsid w:val="005D3288"/>
    <w:rsid w:val="005D52AB"/>
    <w:rsid w:val="005D7394"/>
    <w:rsid w:val="005D7598"/>
    <w:rsid w:val="005D7A82"/>
    <w:rsid w:val="005D7CBF"/>
    <w:rsid w:val="005E0157"/>
    <w:rsid w:val="005E0F71"/>
    <w:rsid w:val="005E1945"/>
    <w:rsid w:val="005E1F87"/>
    <w:rsid w:val="005E2A79"/>
    <w:rsid w:val="005E2BD6"/>
    <w:rsid w:val="005E34CF"/>
    <w:rsid w:val="005E3F3F"/>
    <w:rsid w:val="005E4BB7"/>
    <w:rsid w:val="005E6FCB"/>
    <w:rsid w:val="005F1064"/>
    <w:rsid w:val="005F115F"/>
    <w:rsid w:val="005F1FC6"/>
    <w:rsid w:val="005F2E25"/>
    <w:rsid w:val="005F373D"/>
    <w:rsid w:val="005F5611"/>
    <w:rsid w:val="005F5B06"/>
    <w:rsid w:val="005F6163"/>
    <w:rsid w:val="005F7601"/>
    <w:rsid w:val="006003B6"/>
    <w:rsid w:val="00600457"/>
    <w:rsid w:val="0060103B"/>
    <w:rsid w:val="006015C9"/>
    <w:rsid w:val="00601884"/>
    <w:rsid w:val="00601976"/>
    <w:rsid w:val="006019B5"/>
    <w:rsid w:val="0060283B"/>
    <w:rsid w:val="00604B7A"/>
    <w:rsid w:val="00604F9B"/>
    <w:rsid w:val="006060E0"/>
    <w:rsid w:val="00606E47"/>
    <w:rsid w:val="0060747E"/>
    <w:rsid w:val="00607CD3"/>
    <w:rsid w:val="00611785"/>
    <w:rsid w:val="006121B9"/>
    <w:rsid w:val="00612379"/>
    <w:rsid w:val="00612DD1"/>
    <w:rsid w:val="00614EE6"/>
    <w:rsid w:val="006151B6"/>
    <w:rsid w:val="00615ED1"/>
    <w:rsid w:val="00617299"/>
    <w:rsid w:val="006174D1"/>
    <w:rsid w:val="0062041F"/>
    <w:rsid w:val="00620452"/>
    <w:rsid w:val="00620D75"/>
    <w:rsid w:val="0062186E"/>
    <w:rsid w:val="00621EB4"/>
    <w:rsid w:val="0062255B"/>
    <w:rsid w:val="00622A06"/>
    <w:rsid w:val="006231D4"/>
    <w:rsid w:val="00623330"/>
    <w:rsid w:val="0062340C"/>
    <w:rsid w:val="00623B94"/>
    <w:rsid w:val="0062459E"/>
    <w:rsid w:val="00624C19"/>
    <w:rsid w:val="006253E4"/>
    <w:rsid w:val="00625EB4"/>
    <w:rsid w:val="006267B1"/>
    <w:rsid w:val="00626F7D"/>
    <w:rsid w:val="006279A4"/>
    <w:rsid w:val="00630071"/>
    <w:rsid w:val="00630270"/>
    <w:rsid w:val="00630422"/>
    <w:rsid w:val="00631025"/>
    <w:rsid w:val="00631C7A"/>
    <w:rsid w:val="00631CDE"/>
    <w:rsid w:val="006322DB"/>
    <w:rsid w:val="00633280"/>
    <w:rsid w:val="00633CE4"/>
    <w:rsid w:val="00633D50"/>
    <w:rsid w:val="0063470D"/>
    <w:rsid w:val="00634B7B"/>
    <w:rsid w:val="00637558"/>
    <w:rsid w:val="00637FD6"/>
    <w:rsid w:val="0064018D"/>
    <w:rsid w:val="00640A7A"/>
    <w:rsid w:val="00640B16"/>
    <w:rsid w:val="0064399D"/>
    <w:rsid w:val="006442D0"/>
    <w:rsid w:val="0064478B"/>
    <w:rsid w:val="00645FD6"/>
    <w:rsid w:val="00646E91"/>
    <w:rsid w:val="00646F76"/>
    <w:rsid w:val="00646FC5"/>
    <w:rsid w:val="00647203"/>
    <w:rsid w:val="00647F2A"/>
    <w:rsid w:val="00652273"/>
    <w:rsid w:val="006528A8"/>
    <w:rsid w:val="006531FD"/>
    <w:rsid w:val="00653841"/>
    <w:rsid w:val="00653B3F"/>
    <w:rsid w:val="0065470A"/>
    <w:rsid w:val="006549E7"/>
    <w:rsid w:val="006549F9"/>
    <w:rsid w:val="006559E7"/>
    <w:rsid w:val="00655A46"/>
    <w:rsid w:val="0065645C"/>
    <w:rsid w:val="00660060"/>
    <w:rsid w:val="006600EC"/>
    <w:rsid w:val="006611A1"/>
    <w:rsid w:val="00662EAD"/>
    <w:rsid w:val="006636FB"/>
    <w:rsid w:val="00663DD2"/>
    <w:rsid w:val="00664087"/>
    <w:rsid w:val="00664A03"/>
    <w:rsid w:val="00665781"/>
    <w:rsid w:val="00665E5F"/>
    <w:rsid w:val="00666751"/>
    <w:rsid w:val="0066765C"/>
    <w:rsid w:val="00667799"/>
    <w:rsid w:val="0067258B"/>
    <w:rsid w:val="00673C0F"/>
    <w:rsid w:val="006755F0"/>
    <w:rsid w:val="0067626F"/>
    <w:rsid w:val="00676DCC"/>
    <w:rsid w:val="00677457"/>
    <w:rsid w:val="006802C5"/>
    <w:rsid w:val="0068188C"/>
    <w:rsid w:val="00681CB5"/>
    <w:rsid w:val="00682E09"/>
    <w:rsid w:val="006833CC"/>
    <w:rsid w:val="00683A5A"/>
    <w:rsid w:val="00684E14"/>
    <w:rsid w:val="00685767"/>
    <w:rsid w:val="00685A25"/>
    <w:rsid w:val="00686EF8"/>
    <w:rsid w:val="00686FC9"/>
    <w:rsid w:val="0069132B"/>
    <w:rsid w:val="00691F2E"/>
    <w:rsid w:val="00692327"/>
    <w:rsid w:val="00694339"/>
    <w:rsid w:val="00694CA3"/>
    <w:rsid w:val="00696259"/>
    <w:rsid w:val="006965B6"/>
    <w:rsid w:val="00697777"/>
    <w:rsid w:val="0069777E"/>
    <w:rsid w:val="006A011E"/>
    <w:rsid w:val="006A0917"/>
    <w:rsid w:val="006A2C84"/>
    <w:rsid w:val="006A347D"/>
    <w:rsid w:val="006A3AE9"/>
    <w:rsid w:val="006A3CBF"/>
    <w:rsid w:val="006A420E"/>
    <w:rsid w:val="006A4344"/>
    <w:rsid w:val="006A4AFE"/>
    <w:rsid w:val="006A4D91"/>
    <w:rsid w:val="006A4F16"/>
    <w:rsid w:val="006A5184"/>
    <w:rsid w:val="006A5A87"/>
    <w:rsid w:val="006A5AF5"/>
    <w:rsid w:val="006A5BD4"/>
    <w:rsid w:val="006A5FC7"/>
    <w:rsid w:val="006A6064"/>
    <w:rsid w:val="006A67D5"/>
    <w:rsid w:val="006A6CF9"/>
    <w:rsid w:val="006A7836"/>
    <w:rsid w:val="006B172D"/>
    <w:rsid w:val="006B2104"/>
    <w:rsid w:val="006B2217"/>
    <w:rsid w:val="006B23C9"/>
    <w:rsid w:val="006B37E0"/>
    <w:rsid w:val="006B386F"/>
    <w:rsid w:val="006B4461"/>
    <w:rsid w:val="006B66A2"/>
    <w:rsid w:val="006B6F14"/>
    <w:rsid w:val="006B7ED5"/>
    <w:rsid w:val="006C0C7D"/>
    <w:rsid w:val="006C1737"/>
    <w:rsid w:val="006C27FC"/>
    <w:rsid w:val="006C30BB"/>
    <w:rsid w:val="006C31FD"/>
    <w:rsid w:val="006C3258"/>
    <w:rsid w:val="006C3F33"/>
    <w:rsid w:val="006C52F4"/>
    <w:rsid w:val="006C53CF"/>
    <w:rsid w:val="006C552F"/>
    <w:rsid w:val="006C5546"/>
    <w:rsid w:val="006C55A7"/>
    <w:rsid w:val="006C68F4"/>
    <w:rsid w:val="006C69B8"/>
    <w:rsid w:val="006C6B3A"/>
    <w:rsid w:val="006D0A01"/>
    <w:rsid w:val="006D0B34"/>
    <w:rsid w:val="006D0C9D"/>
    <w:rsid w:val="006D15B9"/>
    <w:rsid w:val="006D1A93"/>
    <w:rsid w:val="006D347C"/>
    <w:rsid w:val="006D38A9"/>
    <w:rsid w:val="006D3E82"/>
    <w:rsid w:val="006D3EBC"/>
    <w:rsid w:val="006D5809"/>
    <w:rsid w:val="006D592E"/>
    <w:rsid w:val="006D59CA"/>
    <w:rsid w:val="006D5FB9"/>
    <w:rsid w:val="006D76E8"/>
    <w:rsid w:val="006D790E"/>
    <w:rsid w:val="006E0214"/>
    <w:rsid w:val="006E07C1"/>
    <w:rsid w:val="006E0D51"/>
    <w:rsid w:val="006E1232"/>
    <w:rsid w:val="006E3403"/>
    <w:rsid w:val="006E3724"/>
    <w:rsid w:val="006E38BB"/>
    <w:rsid w:val="006E3F98"/>
    <w:rsid w:val="006E45D2"/>
    <w:rsid w:val="006E5393"/>
    <w:rsid w:val="006E5638"/>
    <w:rsid w:val="006E57B3"/>
    <w:rsid w:val="006E5EC5"/>
    <w:rsid w:val="006E6A3C"/>
    <w:rsid w:val="006E6E51"/>
    <w:rsid w:val="006E7615"/>
    <w:rsid w:val="006F01E9"/>
    <w:rsid w:val="006F07AC"/>
    <w:rsid w:val="006F0980"/>
    <w:rsid w:val="006F0F6D"/>
    <w:rsid w:val="006F1555"/>
    <w:rsid w:val="006F17E7"/>
    <w:rsid w:val="006F2A60"/>
    <w:rsid w:val="006F2CA5"/>
    <w:rsid w:val="006F2D8E"/>
    <w:rsid w:val="006F3DA1"/>
    <w:rsid w:val="006F3DDD"/>
    <w:rsid w:val="006F4584"/>
    <w:rsid w:val="006F47A5"/>
    <w:rsid w:val="006F4A1A"/>
    <w:rsid w:val="006F4BD0"/>
    <w:rsid w:val="006F63A0"/>
    <w:rsid w:val="006F76E0"/>
    <w:rsid w:val="006F772B"/>
    <w:rsid w:val="006F79EE"/>
    <w:rsid w:val="006F7A90"/>
    <w:rsid w:val="006F7DB1"/>
    <w:rsid w:val="006F7ED6"/>
    <w:rsid w:val="0070017D"/>
    <w:rsid w:val="00701192"/>
    <w:rsid w:val="00701D56"/>
    <w:rsid w:val="007031E0"/>
    <w:rsid w:val="00703682"/>
    <w:rsid w:val="007056E0"/>
    <w:rsid w:val="007066DA"/>
    <w:rsid w:val="00706844"/>
    <w:rsid w:val="00706B39"/>
    <w:rsid w:val="007078F4"/>
    <w:rsid w:val="0070790B"/>
    <w:rsid w:val="00710447"/>
    <w:rsid w:val="00710CD5"/>
    <w:rsid w:val="00711DA3"/>
    <w:rsid w:val="00711F91"/>
    <w:rsid w:val="00712003"/>
    <w:rsid w:val="00712F3F"/>
    <w:rsid w:val="007135CF"/>
    <w:rsid w:val="00713CCD"/>
    <w:rsid w:val="007143E7"/>
    <w:rsid w:val="00714530"/>
    <w:rsid w:val="00714D26"/>
    <w:rsid w:val="00715343"/>
    <w:rsid w:val="00715C49"/>
    <w:rsid w:val="00716573"/>
    <w:rsid w:val="00716918"/>
    <w:rsid w:val="0071717C"/>
    <w:rsid w:val="0071795E"/>
    <w:rsid w:val="00717E08"/>
    <w:rsid w:val="00720701"/>
    <w:rsid w:val="007216B5"/>
    <w:rsid w:val="0072203F"/>
    <w:rsid w:val="007240FA"/>
    <w:rsid w:val="0072412D"/>
    <w:rsid w:val="00726EA2"/>
    <w:rsid w:val="007273A5"/>
    <w:rsid w:val="00727A09"/>
    <w:rsid w:val="00727C9A"/>
    <w:rsid w:val="0073086F"/>
    <w:rsid w:val="007309E8"/>
    <w:rsid w:val="00731AFA"/>
    <w:rsid w:val="00731C5D"/>
    <w:rsid w:val="00731FC8"/>
    <w:rsid w:val="007346BB"/>
    <w:rsid w:val="00734E8F"/>
    <w:rsid w:val="00735CB8"/>
    <w:rsid w:val="00736398"/>
    <w:rsid w:val="007412D9"/>
    <w:rsid w:val="0074498B"/>
    <w:rsid w:val="007460B7"/>
    <w:rsid w:val="007469FE"/>
    <w:rsid w:val="00746C1D"/>
    <w:rsid w:val="007470A9"/>
    <w:rsid w:val="00747187"/>
    <w:rsid w:val="00747367"/>
    <w:rsid w:val="007479E5"/>
    <w:rsid w:val="007501DB"/>
    <w:rsid w:val="00750731"/>
    <w:rsid w:val="00750BE2"/>
    <w:rsid w:val="0075262B"/>
    <w:rsid w:val="00752E92"/>
    <w:rsid w:val="007532AB"/>
    <w:rsid w:val="00753AB7"/>
    <w:rsid w:val="00753BDB"/>
    <w:rsid w:val="00753EEB"/>
    <w:rsid w:val="00754122"/>
    <w:rsid w:val="0075417E"/>
    <w:rsid w:val="007550B6"/>
    <w:rsid w:val="0075608F"/>
    <w:rsid w:val="00756580"/>
    <w:rsid w:val="00757991"/>
    <w:rsid w:val="00760513"/>
    <w:rsid w:val="00760726"/>
    <w:rsid w:val="007608E5"/>
    <w:rsid w:val="00761122"/>
    <w:rsid w:val="00762B34"/>
    <w:rsid w:val="00764032"/>
    <w:rsid w:val="00765CCD"/>
    <w:rsid w:val="0076635E"/>
    <w:rsid w:val="00766DCD"/>
    <w:rsid w:val="0076716D"/>
    <w:rsid w:val="007673ED"/>
    <w:rsid w:val="007677F5"/>
    <w:rsid w:val="0077096A"/>
    <w:rsid w:val="007718D4"/>
    <w:rsid w:val="00771ADC"/>
    <w:rsid w:val="0077229B"/>
    <w:rsid w:val="007724B0"/>
    <w:rsid w:val="007724F2"/>
    <w:rsid w:val="0077366F"/>
    <w:rsid w:val="007738DA"/>
    <w:rsid w:val="00774522"/>
    <w:rsid w:val="00774EB9"/>
    <w:rsid w:val="00776DE6"/>
    <w:rsid w:val="00777DFB"/>
    <w:rsid w:val="00781371"/>
    <w:rsid w:val="007814E4"/>
    <w:rsid w:val="007818A2"/>
    <w:rsid w:val="00781F85"/>
    <w:rsid w:val="00782D71"/>
    <w:rsid w:val="0078452D"/>
    <w:rsid w:val="0078457C"/>
    <w:rsid w:val="00785CFD"/>
    <w:rsid w:val="00786653"/>
    <w:rsid w:val="00786B99"/>
    <w:rsid w:val="00786F99"/>
    <w:rsid w:val="007879C2"/>
    <w:rsid w:val="00792577"/>
    <w:rsid w:val="00792635"/>
    <w:rsid w:val="00792AB2"/>
    <w:rsid w:val="00792CD6"/>
    <w:rsid w:val="00794590"/>
    <w:rsid w:val="007945C5"/>
    <w:rsid w:val="007946D6"/>
    <w:rsid w:val="00796AC4"/>
    <w:rsid w:val="007971CD"/>
    <w:rsid w:val="00797B65"/>
    <w:rsid w:val="00797D1D"/>
    <w:rsid w:val="007A0356"/>
    <w:rsid w:val="007A08AC"/>
    <w:rsid w:val="007A48AB"/>
    <w:rsid w:val="007A57D0"/>
    <w:rsid w:val="007A5FE6"/>
    <w:rsid w:val="007A7631"/>
    <w:rsid w:val="007B07A4"/>
    <w:rsid w:val="007B0C51"/>
    <w:rsid w:val="007B0F8B"/>
    <w:rsid w:val="007B1286"/>
    <w:rsid w:val="007B17E2"/>
    <w:rsid w:val="007B2419"/>
    <w:rsid w:val="007B2A6F"/>
    <w:rsid w:val="007B2DF8"/>
    <w:rsid w:val="007B409A"/>
    <w:rsid w:val="007B4493"/>
    <w:rsid w:val="007B4730"/>
    <w:rsid w:val="007B5CA2"/>
    <w:rsid w:val="007B6D50"/>
    <w:rsid w:val="007B74A6"/>
    <w:rsid w:val="007C010F"/>
    <w:rsid w:val="007C1360"/>
    <w:rsid w:val="007C1645"/>
    <w:rsid w:val="007C242B"/>
    <w:rsid w:val="007C247C"/>
    <w:rsid w:val="007C2EC0"/>
    <w:rsid w:val="007C3A3B"/>
    <w:rsid w:val="007C480C"/>
    <w:rsid w:val="007C4E0F"/>
    <w:rsid w:val="007C6463"/>
    <w:rsid w:val="007D0EB1"/>
    <w:rsid w:val="007D11FC"/>
    <w:rsid w:val="007D1A51"/>
    <w:rsid w:val="007D1F9C"/>
    <w:rsid w:val="007D27D9"/>
    <w:rsid w:val="007D2A7B"/>
    <w:rsid w:val="007D3594"/>
    <w:rsid w:val="007D3E2E"/>
    <w:rsid w:val="007D4F0B"/>
    <w:rsid w:val="007D5CF5"/>
    <w:rsid w:val="007D5D27"/>
    <w:rsid w:val="007D63A3"/>
    <w:rsid w:val="007D6D51"/>
    <w:rsid w:val="007D777A"/>
    <w:rsid w:val="007E1B8D"/>
    <w:rsid w:val="007E1FFA"/>
    <w:rsid w:val="007E3478"/>
    <w:rsid w:val="007E4C40"/>
    <w:rsid w:val="007E521B"/>
    <w:rsid w:val="007E5681"/>
    <w:rsid w:val="007E5BFA"/>
    <w:rsid w:val="007E6A94"/>
    <w:rsid w:val="007E7B3D"/>
    <w:rsid w:val="007E7C92"/>
    <w:rsid w:val="007E7C97"/>
    <w:rsid w:val="007F2077"/>
    <w:rsid w:val="007F30F4"/>
    <w:rsid w:val="007F337D"/>
    <w:rsid w:val="007F38D0"/>
    <w:rsid w:val="007F43AF"/>
    <w:rsid w:val="007F4A23"/>
    <w:rsid w:val="007F58A5"/>
    <w:rsid w:val="007F59E7"/>
    <w:rsid w:val="007F7C41"/>
    <w:rsid w:val="00800F4B"/>
    <w:rsid w:val="00801323"/>
    <w:rsid w:val="00801521"/>
    <w:rsid w:val="00801936"/>
    <w:rsid w:val="00801B19"/>
    <w:rsid w:val="00801DBE"/>
    <w:rsid w:val="00803AAA"/>
    <w:rsid w:val="00803F9A"/>
    <w:rsid w:val="00804A74"/>
    <w:rsid w:val="008057E2"/>
    <w:rsid w:val="00805AEC"/>
    <w:rsid w:val="00805BAE"/>
    <w:rsid w:val="00807259"/>
    <w:rsid w:val="008078B9"/>
    <w:rsid w:val="00807B1D"/>
    <w:rsid w:val="00810058"/>
    <w:rsid w:val="00810321"/>
    <w:rsid w:val="00810D95"/>
    <w:rsid w:val="00810D97"/>
    <w:rsid w:val="00811F7E"/>
    <w:rsid w:val="008121EE"/>
    <w:rsid w:val="00812C5D"/>
    <w:rsid w:val="00813283"/>
    <w:rsid w:val="00813FE9"/>
    <w:rsid w:val="0081478E"/>
    <w:rsid w:val="00815371"/>
    <w:rsid w:val="0081568A"/>
    <w:rsid w:val="00816CE5"/>
    <w:rsid w:val="0081733C"/>
    <w:rsid w:val="008174B4"/>
    <w:rsid w:val="00817C1D"/>
    <w:rsid w:val="00820A3B"/>
    <w:rsid w:val="0082212C"/>
    <w:rsid w:val="00822585"/>
    <w:rsid w:val="00823653"/>
    <w:rsid w:val="00823745"/>
    <w:rsid w:val="008257F9"/>
    <w:rsid w:val="0082604B"/>
    <w:rsid w:val="008267B1"/>
    <w:rsid w:val="00827011"/>
    <w:rsid w:val="0082742F"/>
    <w:rsid w:val="00827635"/>
    <w:rsid w:val="00830BA3"/>
    <w:rsid w:val="008322E2"/>
    <w:rsid w:val="008322ED"/>
    <w:rsid w:val="00832AE8"/>
    <w:rsid w:val="00832C58"/>
    <w:rsid w:val="00832E52"/>
    <w:rsid w:val="00833608"/>
    <w:rsid w:val="00833AD0"/>
    <w:rsid w:val="00833F45"/>
    <w:rsid w:val="0083492F"/>
    <w:rsid w:val="008351E3"/>
    <w:rsid w:val="00835F5E"/>
    <w:rsid w:val="0083748A"/>
    <w:rsid w:val="00837FC3"/>
    <w:rsid w:val="00841C44"/>
    <w:rsid w:val="00841CD9"/>
    <w:rsid w:val="00844560"/>
    <w:rsid w:val="008455B6"/>
    <w:rsid w:val="008512AE"/>
    <w:rsid w:val="00852C85"/>
    <w:rsid w:val="0085335A"/>
    <w:rsid w:val="008541A0"/>
    <w:rsid w:val="00856CAC"/>
    <w:rsid w:val="00862E8D"/>
    <w:rsid w:val="00863F0F"/>
    <w:rsid w:val="0086517B"/>
    <w:rsid w:val="00866867"/>
    <w:rsid w:val="00866D2C"/>
    <w:rsid w:val="00867144"/>
    <w:rsid w:val="00867382"/>
    <w:rsid w:val="00870493"/>
    <w:rsid w:val="0087059C"/>
    <w:rsid w:val="008707E3"/>
    <w:rsid w:val="008710DC"/>
    <w:rsid w:val="00871E2B"/>
    <w:rsid w:val="008731B3"/>
    <w:rsid w:val="00873C9A"/>
    <w:rsid w:val="0087415A"/>
    <w:rsid w:val="0087483D"/>
    <w:rsid w:val="00874AA4"/>
    <w:rsid w:val="00874EFC"/>
    <w:rsid w:val="00875048"/>
    <w:rsid w:val="00875992"/>
    <w:rsid w:val="00875C2A"/>
    <w:rsid w:val="0087647F"/>
    <w:rsid w:val="00876A14"/>
    <w:rsid w:val="00876ACC"/>
    <w:rsid w:val="00876E2E"/>
    <w:rsid w:val="00877CE4"/>
    <w:rsid w:val="00880561"/>
    <w:rsid w:val="00880843"/>
    <w:rsid w:val="00881243"/>
    <w:rsid w:val="00881CA8"/>
    <w:rsid w:val="00882E69"/>
    <w:rsid w:val="008831C9"/>
    <w:rsid w:val="008834A3"/>
    <w:rsid w:val="0088425C"/>
    <w:rsid w:val="008848FA"/>
    <w:rsid w:val="0088604B"/>
    <w:rsid w:val="00886256"/>
    <w:rsid w:val="008869CD"/>
    <w:rsid w:val="008870A8"/>
    <w:rsid w:val="0089115F"/>
    <w:rsid w:val="008920BB"/>
    <w:rsid w:val="008926E2"/>
    <w:rsid w:val="00892CEF"/>
    <w:rsid w:val="00892D02"/>
    <w:rsid w:val="008935A2"/>
    <w:rsid w:val="00893E8F"/>
    <w:rsid w:val="00895E90"/>
    <w:rsid w:val="008963DD"/>
    <w:rsid w:val="00896A6A"/>
    <w:rsid w:val="008977AF"/>
    <w:rsid w:val="008A0004"/>
    <w:rsid w:val="008A2CE2"/>
    <w:rsid w:val="008A33B6"/>
    <w:rsid w:val="008A3E25"/>
    <w:rsid w:val="008A3EEC"/>
    <w:rsid w:val="008A3F6A"/>
    <w:rsid w:val="008A4D30"/>
    <w:rsid w:val="008A5648"/>
    <w:rsid w:val="008A5CCA"/>
    <w:rsid w:val="008A69EF"/>
    <w:rsid w:val="008A6C91"/>
    <w:rsid w:val="008B03E5"/>
    <w:rsid w:val="008B2E4F"/>
    <w:rsid w:val="008B3630"/>
    <w:rsid w:val="008B47B7"/>
    <w:rsid w:val="008B5322"/>
    <w:rsid w:val="008B696D"/>
    <w:rsid w:val="008B6B5F"/>
    <w:rsid w:val="008B76BE"/>
    <w:rsid w:val="008B776D"/>
    <w:rsid w:val="008C1077"/>
    <w:rsid w:val="008C1490"/>
    <w:rsid w:val="008C1655"/>
    <w:rsid w:val="008C295E"/>
    <w:rsid w:val="008C2CA9"/>
    <w:rsid w:val="008C485A"/>
    <w:rsid w:val="008C4F0E"/>
    <w:rsid w:val="008C5705"/>
    <w:rsid w:val="008C5C50"/>
    <w:rsid w:val="008C7F10"/>
    <w:rsid w:val="008D0512"/>
    <w:rsid w:val="008D0A62"/>
    <w:rsid w:val="008D0D8D"/>
    <w:rsid w:val="008D0EDB"/>
    <w:rsid w:val="008D101B"/>
    <w:rsid w:val="008D1D06"/>
    <w:rsid w:val="008D3BF0"/>
    <w:rsid w:val="008D69DE"/>
    <w:rsid w:val="008D6EA1"/>
    <w:rsid w:val="008D7707"/>
    <w:rsid w:val="008D79F7"/>
    <w:rsid w:val="008E0AFE"/>
    <w:rsid w:val="008E1BEE"/>
    <w:rsid w:val="008E23AB"/>
    <w:rsid w:val="008E2BC5"/>
    <w:rsid w:val="008E2C4E"/>
    <w:rsid w:val="008E3ACC"/>
    <w:rsid w:val="008E478A"/>
    <w:rsid w:val="008E5282"/>
    <w:rsid w:val="008E52A7"/>
    <w:rsid w:val="008E633F"/>
    <w:rsid w:val="008E689F"/>
    <w:rsid w:val="008E7254"/>
    <w:rsid w:val="008E789E"/>
    <w:rsid w:val="008F1269"/>
    <w:rsid w:val="008F14B8"/>
    <w:rsid w:val="008F2014"/>
    <w:rsid w:val="008F2AA5"/>
    <w:rsid w:val="008F31CB"/>
    <w:rsid w:val="008F3438"/>
    <w:rsid w:val="008F3CA7"/>
    <w:rsid w:val="008F5FBD"/>
    <w:rsid w:val="008F65E2"/>
    <w:rsid w:val="008F6660"/>
    <w:rsid w:val="008F705B"/>
    <w:rsid w:val="009002EC"/>
    <w:rsid w:val="0090086D"/>
    <w:rsid w:val="00901D58"/>
    <w:rsid w:val="00901E4F"/>
    <w:rsid w:val="009023B4"/>
    <w:rsid w:val="009023DD"/>
    <w:rsid w:val="00902594"/>
    <w:rsid w:val="00902B94"/>
    <w:rsid w:val="00902DF3"/>
    <w:rsid w:val="00903333"/>
    <w:rsid w:val="00905396"/>
    <w:rsid w:val="00905522"/>
    <w:rsid w:val="009055D7"/>
    <w:rsid w:val="0090613F"/>
    <w:rsid w:val="00906A3B"/>
    <w:rsid w:val="00907726"/>
    <w:rsid w:val="009100EA"/>
    <w:rsid w:val="009106C5"/>
    <w:rsid w:val="009113FF"/>
    <w:rsid w:val="009121EA"/>
    <w:rsid w:val="0091273F"/>
    <w:rsid w:val="00913936"/>
    <w:rsid w:val="00913AA6"/>
    <w:rsid w:val="00914021"/>
    <w:rsid w:val="00915C2F"/>
    <w:rsid w:val="00917BFC"/>
    <w:rsid w:val="00917F10"/>
    <w:rsid w:val="00917F24"/>
    <w:rsid w:val="0092033D"/>
    <w:rsid w:val="00920721"/>
    <w:rsid w:val="009208E6"/>
    <w:rsid w:val="009215EA"/>
    <w:rsid w:val="00921F06"/>
    <w:rsid w:val="009241AA"/>
    <w:rsid w:val="00925033"/>
    <w:rsid w:val="00927261"/>
    <w:rsid w:val="009278DE"/>
    <w:rsid w:val="0093024B"/>
    <w:rsid w:val="00930E57"/>
    <w:rsid w:val="00931A9E"/>
    <w:rsid w:val="00932381"/>
    <w:rsid w:val="009325DB"/>
    <w:rsid w:val="00934824"/>
    <w:rsid w:val="00934D5A"/>
    <w:rsid w:val="00934F47"/>
    <w:rsid w:val="00935215"/>
    <w:rsid w:val="00935B58"/>
    <w:rsid w:val="009364C6"/>
    <w:rsid w:val="00937003"/>
    <w:rsid w:val="0093710E"/>
    <w:rsid w:val="009405B0"/>
    <w:rsid w:val="00940938"/>
    <w:rsid w:val="0094106F"/>
    <w:rsid w:val="00941D39"/>
    <w:rsid w:val="00942430"/>
    <w:rsid w:val="00942F50"/>
    <w:rsid w:val="009439B2"/>
    <w:rsid w:val="00944D02"/>
    <w:rsid w:val="00944F8A"/>
    <w:rsid w:val="00944FE5"/>
    <w:rsid w:val="009466FB"/>
    <w:rsid w:val="0094726E"/>
    <w:rsid w:val="009477E8"/>
    <w:rsid w:val="00947A5A"/>
    <w:rsid w:val="00950743"/>
    <w:rsid w:val="00951BBB"/>
    <w:rsid w:val="00952E5D"/>
    <w:rsid w:val="0095586C"/>
    <w:rsid w:val="00955A76"/>
    <w:rsid w:val="00956025"/>
    <w:rsid w:val="0095664D"/>
    <w:rsid w:val="009604DA"/>
    <w:rsid w:val="00960615"/>
    <w:rsid w:val="00960E57"/>
    <w:rsid w:val="00960FB7"/>
    <w:rsid w:val="00960FFB"/>
    <w:rsid w:val="009612FE"/>
    <w:rsid w:val="00961C33"/>
    <w:rsid w:val="00962EF8"/>
    <w:rsid w:val="00962FA4"/>
    <w:rsid w:val="00963006"/>
    <w:rsid w:val="00963353"/>
    <w:rsid w:val="00963A56"/>
    <w:rsid w:val="009652B4"/>
    <w:rsid w:val="00965F9F"/>
    <w:rsid w:val="009661D2"/>
    <w:rsid w:val="009664E1"/>
    <w:rsid w:val="0096694B"/>
    <w:rsid w:val="00967B03"/>
    <w:rsid w:val="00967B54"/>
    <w:rsid w:val="009704A4"/>
    <w:rsid w:val="00970F3A"/>
    <w:rsid w:val="0097148B"/>
    <w:rsid w:val="00971CE8"/>
    <w:rsid w:val="00972242"/>
    <w:rsid w:val="00974CE6"/>
    <w:rsid w:val="0097537B"/>
    <w:rsid w:val="00976220"/>
    <w:rsid w:val="009774EF"/>
    <w:rsid w:val="00977A65"/>
    <w:rsid w:val="00977F41"/>
    <w:rsid w:val="0098046A"/>
    <w:rsid w:val="0098197B"/>
    <w:rsid w:val="00981DA8"/>
    <w:rsid w:val="0098217B"/>
    <w:rsid w:val="009821B9"/>
    <w:rsid w:val="00985152"/>
    <w:rsid w:val="00985E6A"/>
    <w:rsid w:val="009864BD"/>
    <w:rsid w:val="00986697"/>
    <w:rsid w:val="009871E4"/>
    <w:rsid w:val="009873EE"/>
    <w:rsid w:val="00987D92"/>
    <w:rsid w:val="009916C1"/>
    <w:rsid w:val="00991A95"/>
    <w:rsid w:val="009920C6"/>
    <w:rsid w:val="009922DF"/>
    <w:rsid w:val="0099345D"/>
    <w:rsid w:val="00994140"/>
    <w:rsid w:val="00995A63"/>
    <w:rsid w:val="00996B89"/>
    <w:rsid w:val="00997BEC"/>
    <w:rsid w:val="009A02DF"/>
    <w:rsid w:val="009A03ED"/>
    <w:rsid w:val="009A0ECE"/>
    <w:rsid w:val="009A1616"/>
    <w:rsid w:val="009A1F0D"/>
    <w:rsid w:val="009A243B"/>
    <w:rsid w:val="009A29A3"/>
    <w:rsid w:val="009A3C7F"/>
    <w:rsid w:val="009A63AA"/>
    <w:rsid w:val="009A6B2E"/>
    <w:rsid w:val="009A71E4"/>
    <w:rsid w:val="009A7A23"/>
    <w:rsid w:val="009A7F62"/>
    <w:rsid w:val="009B0BBA"/>
    <w:rsid w:val="009B102B"/>
    <w:rsid w:val="009B11B6"/>
    <w:rsid w:val="009B198F"/>
    <w:rsid w:val="009B25A5"/>
    <w:rsid w:val="009B3E89"/>
    <w:rsid w:val="009B4DA6"/>
    <w:rsid w:val="009C0036"/>
    <w:rsid w:val="009C0ECB"/>
    <w:rsid w:val="009C109A"/>
    <w:rsid w:val="009C3EFC"/>
    <w:rsid w:val="009C424B"/>
    <w:rsid w:val="009C4C71"/>
    <w:rsid w:val="009C4EEC"/>
    <w:rsid w:val="009C4FB5"/>
    <w:rsid w:val="009C6A6B"/>
    <w:rsid w:val="009C6F24"/>
    <w:rsid w:val="009C70CF"/>
    <w:rsid w:val="009D032B"/>
    <w:rsid w:val="009D0833"/>
    <w:rsid w:val="009D0C24"/>
    <w:rsid w:val="009D16D1"/>
    <w:rsid w:val="009D1B11"/>
    <w:rsid w:val="009D24EB"/>
    <w:rsid w:val="009D2B35"/>
    <w:rsid w:val="009D2EF4"/>
    <w:rsid w:val="009D2F3D"/>
    <w:rsid w:val="009D30AF"/>
    <w:rsid w:val="009D4CB0"/>
    <w:rsid w:val="009D599F"/>
    <w:rsid w:val="009D67CB"/>
    <w:rsid w:val="009D7695"/>
    <w:rsid w:val="009E0518"/>
    <w:rsid w:val="009E09A4"/>
    <w:rsid w:val="009E1391"/>
    <w:rsid w:val="009E1BC5"/>
    <w:rsid w:val="009E2CF1"/>
    <w:rsid w:val="009E312E"/>
    <w:rsid w:val="009E39C0"/>
    <w:rsid w:val="009E5270"/>
    <w:rsid w:val="009E5B16"/>
    <w:rsid w:val="009E5FF0"/>
    <w:rsid w:val="009E63F7"/>
    <w:rsid w:val="009F033A"/>
    <w:rsid w:val="009F0BE7"/>
    <w:rsid w:val="009F0EF0"/>
    <w:rsid w:val="009F16F9"/>
    <w:rsid w:val="009F1F73"/>
    <w:rsid w:val="009F21B9"/>
    <w:rsid w:val="009F2B92"/>
    <w:rsid w:val="009F531B"/>
    <w:rsid w:val="009F54A1"/>
    <w:rsid w:val="009F7312"/>
    <w:rsid w:val="009F7914"/>
    <w:rsid w:val="009F7A53"/>
    <w:rsid w:val="009F7EC8"/>
    <w:rsid w:val="00A00934"/>
    <w:rsid w:val="00A0095D"/>
    <w:rsid w:val="00A009BA"/>
    <w:rsid w:val="00A01B18"/>
    <w:rsid w:val="00A01E59"/>
    <w:rsid w:val="00A02214"/>
    <w:rsid w:val="00A0271C"/>
    <w:rsid w:val="00A05102"/>
    <w:rsid w:val="00A06556"/>
    <w:rsid w:val="00A067DA"/>
    <w:rsid w:val="00A07589"/>
    <w:rsid w:val="00A1148D"/>
    <w:rsid w:val="00A11AC6"/>
    <w:rsid w:val="00A11DC3"/>
    <w:rsid w:val="00A124BC"/>
    <w:rsid w:val="00A1304B"/>
    <w:rsid w:val="00A132AE"/>
    <w:rsid w:val="00A1373E"/>
    <w:rsid w:val="00A137AD"/>
    <w:rsid w:val="00A15E40"/>
    <w:rsid w:val="00A15FF3"/>
    <w:rsid w:val="00A16650"/>
    <w:rsid w:val="00A175CD"/>
    <w:rsid w:val="00A17960"/>
    <w:rsid w:val="00A17ECE"/>
    <w:rsid w:val="00A24F4E"/>
    <w:rsid w:val="00A25B77"/>
    <w:rsid w:val="00A25C92"/>
    <w:rsid w:val="00A26B36"/>
    <w:rsid w:val="00A27C90"/>
    <w:rsid w:val="00A30D65"/>
    <w:rsid w:val="00A321DD"/>
    <w:rsid w:val="00A32283"/>
    <w:rsid w:val="00A32D5C"/>
    <w:rsid w:val="00A32DC3"/>
    <w:rsid w:val="00A339AE"/>
    <w:rsid w:val="00A33B20"/>
    <w:rsid w:val="00A3493A"/>
    <w:rsid w:val="00A34DE0"/>
    <w:rsid w:val="00A34F39"/>
    <w:rsid w:val="00A3622A"/>
    <w:rsid w:val="00A36235"/>
    <w:rsid w:val="00A36FE8"/>
    <w:rsid w:val="00A402F6"/>
    <w:rsid w:val="00A40DB0"/>
    <w:rsid w:val="00A40DB3"/>
    <w:rsid w:val="00A4113B"/>
    <w:rsid w:val="00A41829"/>
    <w:rsid w:val="00A41CFF"/>
    <w:rsid w:val="00A430AE"/>
    <w:rsid w:val="00A43AF5"/>
    <w:rsid w:val="00A44C7B"/>
    <w:rsid w:val="00A46D4C"/>
    <w:rsid w:val="00A47AE0"/>
    <w:rsid w:val="00A47C75"/>
    <w:rsid w:val="00A515FC"/>
    <w:rsid w:val="00A52D40"/>
    <w:rsid w:val="00A53D19"/>
    <w:rsid w:val="00A53F81"/>
    <w:rsid w:val="00A542D9"/>
    <w:rsid w:val="00A55073"/>
    <w:rsid w:val="00A556F7"/>
    <w:rsid w:val="00A56885"/>
    <w:rsid w:val="00A578AF"/>
    <w:rsid w:val="00A57EFF"/>
    <w:rsid w:val="00A613DA"/>
    <w:rsid w:val="00A62490"/>
    <w:rsid w:val="00A624D2"/>
    <w:rsid w:val="00A62AE1"/>
    <w:rsid w:val="00A63565"/>
    <w:rsid w:val="00A6372D"/>
    <w:rsid w:val="00A63A23"/>
    <w:rsid w:val="00A66533"/>
    <w:rsid w:val="00A6708E"/>
    <w:rsid w:val="00A67768"/>
    <w:rsid w:val="00A705EE"/>
    <w:rsid w:val="00A70B9D"/>
    <w:rsid w:val="00A72279"/>
    <w:rsid w:val="00A72508"/>
    <w:rsid w:val="00A7317C"/>
    <w:rsid w:val="00A738BB"/>
    <w:rsid w:val="00A73BAA"/>
    <w:rsid w:val="00A746FB"/>
    <w:rsid w:val="00A767D6"/>
    <w:rsid w:val="00A76ADF"/>
    <w:rsid w:val="00A775E6"/>
    <w:rsid w:val="00A8061B"/>
    <w:rsid w:val="00A814C9"/>
    <w:rsid w:val="00A81AD8"/>
    <w:rsid w:val="00A81CD0"/>
    <w:rsid w:val="00A82C21"/>
    <w:rsid w:val="00A82E11"/>
    <w:rsid w:val="00A84A2A"/>
    <w:rsid w:val="00A84ADB"/>
    <w:rsid w:val="00A85E79"/>
    <w:rsid w:val="00A866FC"/>
    <w:rsid w:val="00A868D1"/>
    <w:rsid w:val="00A86D1E"/>
    <w:rsid w:val="00A86FD8"/>
    <w:rsid w:val="00A87E6C"/>
    <w:rsid w:val="00A87ED7"/>
    <w:rsid w:val="00A90530"/>
    <w:rsid w:val="00A91B48"/>
    <w:rsid w:val="00A931FD"/>
    <w:rsid w:val="00A93838"/>
    <w:rsid w:val="00A9411E"/>
    <w:rsid w:val="00A9461C"/>
    <w:rsid w:val="00A94A1D"/>
    <w:rsid w:val="00A96141"/>
    <w:rsid w:val="00A961C0"/>
    <w:rsid w:val="00A9680E"/>
    <w:rsid w:val="00A97A7D"/>
    <w:rsid w:val="00AA0486"/>
    <w:rsid w:val="00AA0519"/>
    <w:rsid w:val="00AA2373"/>
    <w:rsid w:val="00AA2516"/>
    <w:rsid w:val="00AA2AD2"/>
    <w:rsid w:val="00AA3458"/>
    <w:rsid w:val="00AA3546"/>
    <w:rsid w:val="00AA3D1A"/>
    <w:rsid w:val="00AA4E75"/>
    <w:rsid w:val="00AA5509"/>
    <w:rsid w:val="00AA5561"/>
    <w:rsid w:val="00AA5D98"/>
    <w:rsid w:val="00AA757D"/>
    <w:rsid w:val="00AB048B"/>
    <w:rsid w:val="00AB3D14"/>
    <w:rsid w:val="00AB3E8A"/>
    <w:rsid w:val="00AB4E91"/>
    <w:rsid w:val="00AB5C6F"/>
    <w:rsid w:val="00AB6035"/>
    <w:rsid w:val="00AB6C66"/>
    <w:rsid w:val="00AB76C5"/>
    <w:rsid w:val="00AC059F"/>
    <w:rsid w:val="00AC08F6"/>
    <w:rsid w:val="00AC14A1"/>
    <w:rsid w:val="00AC2585"/>
    <w:rsid w:val="00AC2A2E"/>
    <w:rsid w:val="00AC2A77"/>
    <w:rsid w:val="00AC48E5"/>
    <w:rsid w:val="00AC5362"/>
    <w:rsid w:val="00AC53F5"/>
    <w:rsid w:val="00AC5500"/>
    <w:rsid w:val="00AC5610"/>
    <w:rsid w:val="00AC577F"/>
    <w:rsid w:val="00AC601B"/>
    <w:rsid w:val="00AC697F"/>
    <w:rsid w:val="00AD01B5"/>
    <w:rsid w:val="00AD01D0"/>
    <w:rsid w:val="00AD0494"/>
    <w:rsid w:val="00AD0E54"/>
    <w:rsid w:val="00AD1DD5"/>
    <w:rsid w:val="00AD31F1"/>
    <w:rsid w:val="00AD3576"/>
    <w:rsid w:val="00AD44D7"/>
    <w:rsid w:val="00AD63FF"/>
    <w:rsid w:val="00AD6716"/>
    <w:rsid w:val="00AD7AEC"/>
    <w:rsid w:val="00AD7B91"/>
    <w:rsid w:val="00AE00B5"/>
    <w:rsid w:val="00AE024E"/>
    <w:rsid w:val="00AE028F"/>
    <w:rsid w:val="00AE2723"/>
    <w:rsid w:val="00AE2B62"/>
    <w:rsid w:val="00AE2BF4"/>
    <w:rsid w:val="00AE4F5D"/>
    <w:rsid w:val="00AE6684"/>
    <w:rsid w:val="00AE6B1A"/>
    <w:rsid w:val="00AE6E6A"/>
    <w:rsid w:val="00AE7C6F"/>
    <w:rsid w:val="00AF0FA0"/>
    <w:rsid w:val="00AF12A1"/>
    <w:rsid w:val="00AF15BB"/>
    <w:rsid w:val="00AF2516"/>
    <w:rsid w:val="00AF2AD1"/>
    <w:rsid w:val="00AF2AEA"/>
    <w:rsid w:val="00AF2DAE"/>
    <w:rsid w:val="00AF3201"/>
    <w:rsid w:val="00AF36D4"/>
    <w:rsid w:val="00AF51D0"/>
    <w:rsid w:val="00AF5E9F"/>
    <w:rsid w:val="00AF6A52"/>
    <w:rsid w:val="00AF6CC4"/>
    <w:rsid w:val="00AF746B"/>
    <w:rsid w:val="00B00709"/>
    <w:rsid w:val="00B041C8"/>
    <w:rsid w:val="00B0485F"/>
    <w:rsid w:val="00B0539E"/>
    <w:rsid w:val="00B0573A"/>
    <w:rsid w:val="00B05806"/>
    <w:rsid w:val="00B05B5D"/>
    <w:rsid w:val="00B066B8"/>
    <w:rsid w:val="00B06C40"/>
    <w:rsid w:val="00B07B32"/>
    <w:rsid w:val="00B07E31"/>
    <w:rsid w:val="00B10ACA"/>
    <w:rsid w:val="00B10B4C"/>
    <w:rsid w:val="00B11A7F"/>
    <w:rsid w:val="00B11BC1"/>
    <w:rsid w:val="00B12389"/>
    <w:rsid w:val="00B134CC"/>
    <w:rsid w:val="00B134D9"/>
    <w:rsid w:val="00B14DB3"/>
    <w:rsid w:val="00B165E5"/>
    <w:rsid w:val="00B206BE"/>
    <w:rsid w:val="00B20D11"/>
    <w:rsid w:val="00B21F26"/>
    <w:rsid w:val="00B223D5"/>
    <w:rsid w:val="00B22C11"/>
    <w:rsid w:val="00B24067"/>
    <w:rsid w:val="00B25D99"/>
    <w:rsid w:val="00B264BE"/>
    <w:rsid w:val="00B2688A"/>
    <w:rsid w:val="00B26A03"/>
    <w:rsid w:val="00B26A5F"/>
    <w:rsid w:val="00B274D1"/>
    <w:rsid w:val="00B2780B"/>
    <w:rsid w:val="00B27B4B"/>
    <w:rsid w:val="00B308EA"/>
    <w:rsid w:val="00B30BBE"/>
    <w:rsid w:val="00B321CF"/>
    <w:rsid w:val="00B32790"/>
    <w:rsid w:val="00B32A00"/>
    <w:rsid w:val="00B32E3F"/>
    <w:rsid w:val="00B33976"/>
    <w:rsid w:val="00B33F9F"/>
    <w:rsid w:val="00B3577B"/>
    <w:rsid w:val="00B3689A"/>
    <w:rsid w:val="00B37265"/>
    <w:rsid w:val="00B37C34"/>
    <w:rsid w:val="00B4021B"/>
    <w:rsid w:val="00B4086C"/>
    <w:rsid w:val="00B40A55"/>
    <w:rsid w:val="00B41C68"/>
    <w:rsid w:val="00B4205C"/>
    <w:rsid w:val="00B42A50"/>
    <w:rsid w:val="00B42AA4"/>
    <w:rsid w:val="00B42EB8"/>
    <w:rsid w:val="00B43487"/>
    <w:rsid w:val="00B438F7"/>
    <w:rsid w:val="00B43F56"/>
    <w:rsid w:val="00B4434E"/>
    <w:rsid w:val="00B45391"/>
    <w:rsid w:val="00B45A1F"/>
    <w:rsid w:val="00B45B46"/>
    <w:rsid w:val="00B46659"/>
    <w:rsid w:val="00B46F32"/>
    <w:rsid w:val="00B47463"/>
    <w:rsid w:val="00B50DF1"/>
    <w:rsid w:val="00B51324"/>
    <w:rsid w:val="00B51AEC"/>
    <w:rsid w:val="00B51EC8"/>
    <w:rsid w:val="00B52F87"/>
    <w:rsid w:val="00B53C8F"/>
    <w:rsid w:val="00B549E2"/>
    <w:rsid w:val="00B54FB3"/>
    <w:rsid w:val="00B5670B"/>
    <w:rsid w:val="00B6241F"/>
    <w:rsid w:val="00B62C4D"/>
    <w:rsid w:val="00B634CE"/>
    <w:rsid w:val="00B63FE5"/>
    <w:rsid w:val="00B6419D"/>
    <w:rsid w:val="00B64495"/>
    <w:rsid w:val="00B64C19"/>
    <w:rsid w:val="00B64E9F"/>
    <w:rsid w:val="00B6596C"/>
    <w:rsid w:val="00B65F49"/>
    <w:rsid w:val="00B677E1"/>
    <w:rsid w:val="00B7086B"/>
    <w:rsid w:val="00B70E6C"/>
    <w:rsid w:val="00B716F8"/>
    <w:rsid w:val="00B71768"/>
    <w:rsid w:val="00B71C8B"/>
    <w:rsid w:val="00B720F4"/>
    <w:rsid w:val="00B728E9"/>
    <w:rsid w:val="00B730A2"/>
    <w:rsid w:val="00B7362C"/>
    <w:rsid w:val="00B73C73"/>
    <w:rsid w:val="00B74140"/>
    <w:rsid w:val="00B74F9C"/>
    <w:rsid w:val="00B76B0C"/>
    <w:rsid w:val="00B7750B"/>
    <w:rsid w:val="00B77547"/>
    <w:rsid w:val="00B8111A"/>
    <w:rsid w:val="00B81911"/>
    <w:rsid w:val="00B82B60"/>
    <w:rsid w:val="00B83A19"/>
    <w:rsid w:val="00B857FF"/>
    <w:rsid w:val="00B85CA1"/>
    <w:rsid w:val="00B85D1F"/>
    <w:rsid w:val="00B8697D"/>
    <w:rsid w:val="00B90C80"/>
    <w:rsid w:val="00B91A92"/>
    <w:rsid w:val="00B93597"/>
    <w:rsid w:val="00B95513"/>
    <w:rsid w:val="00B955C3"/>
    <w:rsid w:val="00B959A4"/>
    <w:rsid w:val="00B96B0C"/>
    <w:rsid w:val="00BA09D6"/>
    <w:rsid w:val="00BA0C7A"/>
    <w:rsid w:val="00BA14C5"/>
    <w:rsid w:val="00BA1ED2"/>
    <w:rsid w:val="00BA374E"/>
    <w:rsid w:val="00BA37D9"/>
    <w:rsid w:val="00BA3E86"/>
    <w:rsid w:val="00BA41FC"/>
    <w:rsid w:val="00BA4234"/>
    <w:rsid w:val="00BA5B99"/>
    <w:rsid w:val="00BA6A6A"/>
    <w:rsid w:val="00BA6C65"/>
    <w:rsid w:val="00BA7A00"/>
    <w:rsid w:val="00BA7A55"/>
    <w:rsid w:val="00BB08FC"/>
    <w:rsid w:val="00BB0DCF"/>
    <w:rsid w:val="00BB2021"/>
    <w:rsid w:val="00BB207F"/>
    <w:rsid w:val="00BB2B82"/>
    <w:rsid w:val="00BB2D63"/>
    <w:rsid w:val="00BB53B5"/>
    <w:rsid w:val="00BC163B"/>
    <w:rsid w:val="00BC18EE"/>
    <w:rsid w:val="00BC2A9F"/>
    <w:rsid w:val="00BC58A9"/>
    <w:rsid w:val="00BC5E2C"/>
    <w:rsid w:val="00BC6269"/>
    <w:rsid w:val="00BC754C"/>
    <w:rsid w:val="00BD0010"/>
    <w:rsid w:val="00BD03DF"/>
    <w:rsid w:val="00BD0447"/>
    <w:rsid w:val="00BD13D4"/>
    <w:rsid w:val="00BD2F15"/>
    <w:rsid w:val="00BD4609"/>
    <w:rsid w:val="00BD4FDE"/>
    <w:rsid w:val="00BD55F9"/>
    <w:rsid w:val="00BD5674"/>
    <w:rsid w:val="00BD6509"/>
    <w:rsid w:val="00BD6F39"/>
    <w:rsid w:val="00BE0473"/>
    <w:rsid w:val="00BE0ABE"/>
    <w:rsid w:val="00BE157A"/>
    <w:rsid w:val="00BE2C0C"/>
    <w:rsid w:val="00BE320A"/>
    <w:rsid w:val="00BE3B3C"/>
    <w:rsid w:val="00BE440C"/>
    <w:rsid w:val="00BE5544"/>
    <w:rsid w:val="00BE5A45"/>
    <w:rsid w:val="00BE6466"/>
    <w:rsid w:val="00BE69B6"/>
    <w:rsid w:val="00BE6B36"/>
    <w:rsid w:val="00BE74FF"/>
    <w:rsid w:val="00BE797E"/>
    <w:rsid w:val="00BF014E"/>
    <w:rsid w:val="00BF0970"/>
    <w:rsid w:val="00BF0AA7"/>
    <w:rsid w:val="00BF0F84"/>
    <w:rsid w:val="00BF1077"/>
    <w:rsid w:val="00BF1EBD"/>
    <w:rsid w:val="00BF2913"/>
    <w:rsid w:val="00BF2A2E"/>
    <w:rsid w:val="00BF2F65"/>
    <w:rsid w:val="00BF3AD6"/>
    <w:rsid w:val="00BF505C"/>
    <w:rsid w:val="00BF712D"/>
    <w:rsid w:val="00BF72E1"/>
    <w:rsid w:val="00BF7C53"/>
    <w:rsid w:val="00C00DAE"/>
    <w:rsid w:val="00C029F2"/>
    <w:rsid w:val="00C02E3B"/>
    <w:rsid w:val="00C030B4"/>
    <w:rsid w:val="00C03570"/>
    <w:rsid w:val="00C03670"/>
    <w:rsid w:val="00C05151"/>
    <w:rsid w:val="00C0574F"/>
    <w:rsid w:val="00C05A63"/>
    <w:rsid w:val="00C05BD5"/>
    <w:rsid w:val="00C06B43"/>
    <w:rsid w:val="00C06F9C"/>
    <w:rsid w:val="00C0768C"/>
    <w:rsid w:val="00C0789F"/>
    <w:rsid w:val="00C07F27"/>
    <w:rsid w:val="00C10712"/>
    <w:rsid w:val="00C10716"/>
    <w:rsid w:val="00C10870"/>
    <w:rsid w:val="00C108C1"/>
    <w:rsid w:val="00C10F56"/>
    <w:rsid w:val="00C110F9"/>
    <w:rsid w:val="00C1115B"/>
    <w:rsid w:val="00C1145F"/>
    <w:rsid w:val="00C11C53"/>
    <w:rsid w:val="00C13632"/>
    <w:rsid w:val="00C13EE8"/>
    <w:rsid w:val="00C15CC0"/>
    <w:rsid w:val="00C166EF"/>
    <w:rsid w:val="00C17166"/>
    <w:rsid w:val="00C17258"/>
    <w:rsid w:val="00C21C52"/>
    <w:rsid w:val="00C21DE2"/>
    <w:rsid w:val="00C22469"/>
    <w:rsid w:val="00C235AA"/>
    <w:rsid w:val="00C2415B"/>
    <w:rsid w:val="00C257BC"/>
    <w:rsid w:val="00C27573"/>
    <w:rsid w:val="00C32341"/>
    <w:rsid w:val="00C34433"/>
    <w:rsid w:val="00C35554"/>
    <w:rsid w:val="00C3591A"/>
    <w:rsid w:val="00C35C81"/>
    <w:rsid w:val="00C36F5A"/>
    <w:rsid w:val="00C37A23"/>
    <w:rsid w:val="00C37BEF"/>
    <w:rsid w:val="00C37EAC"/>
    <w:rsid w:val="00C37F3F"/>
    <w:rsid w:val="00C41BC3"/>
    <w:rsid w:val="00C41C3D"/>
    <w:rsid w:val="00C41CD3"/>
    <w:rsid w:val="00C42333"/>
    <w:rsid w:val="00C43C47"/>
    <w:rsid w:val="00C43F06"/>
    <w:rsid w:val="00C4433D"/>
    <w:rsid w:val="00C44AAB"/>
    <w:rsid w:val="00C45C0E"/>
    <w:rsid w:val="00C460DA"/>
    <w:rsid w:val="00C464C3"/>
    <w:rsid w:val="00C46518"/>
    <w:rsid w:val="00C46801"/>
    <w:rsid w:val="00C47BAA"/>
    <w:rsid w:val="00C47BBE"/>
    <w:rsid w:val="00C50F59"/>
    <w:rsid w:val="00C51D8C"/>
    <w:rsid w:val="00C535EE"/>
    <w:rsid w:val="00C54131"/>
    <w:rsid w:val="00C54E9D"/>
    <w:rsid w:val="00C55553"/>
    <w:rsid w:val="00C5589A"/>
    <w:rsid w:val="00C60BC9"/>
    <w:rsid w:val="00C60F3A"/>
    <w:rsid w:val="00C613B7"/>
    <w:rsid w:val="00C619E1"/>
    <w:rsid w:val="00C61B61"/>
    <w:rsid w:val="00C6227E"/>
    <w:rsid w:val="00C63E2A"/>
    <w:rsid w:val="00C6493A"/>
    <w:rsid w:val="00C64B13"/>
    <w:rsid w:val="00C6599C"/>
    <w:rsid w:val="00C659D6"/>
    <w:rsid w:val="00C66266"/>
    <w:rsid w:val="00C662B3"/>
    <w:rsid w:val="00C6784F"/>
    <w:rsid w:val="00C6788E"/>
    <w:rsid w:val="00C67CCB"/>
    <w:rsid w:val="00C70124"/>
    <w:rsid w:val="00C70627"/>
    <w:rsid w:val="00C708B9"/>
    <w:rsid w:val="00C7123B"/>
    <w:rsid w:val="00C7251D"/>
    <w:rsid w:val="00C72EB6"/>
    <w:rsid w:val="00C72FD1"/>
    <w:rsid w:val="00C73E35"/>
    <w:rsid w:val="00C74D09"/>
    <w:rsid w:val="00C75393"/>
    <w:rsid w:val="00C75D11"/>
    <w:rsid w:val="00C76685"/>
    <w:rsid w:val="00C77C5A"/>
    <w:rsid w:val="00C77DDF"/>
    <w:rsid w:val="00C80469"/>
    <w:rsid w:val="00C81F10"/>
    <w:rsid w:val="00C83385"/>
    <w:rsid w:val="00C83BFC"/>
    <w:rsid w:val="00C8599E"/>
    <w:rsid w:val="00C91280"/>
    <w:rsid w:val="00C91E0C"/>
    <w:rsid w:val="00C9200E"/>
    <w:rsid w:val="00C92713"/>
    <w:rsid w:val="00C92AF0"/>
    <w:rsid w:val="00C93177"/>
    <w:rsid w:val="00C94B82"/>
    <w:rsid w:val="00C956BD"/>
    <w:rsid w:val="00C96332"/>
    <w:rsid w:val="00C971C4"/>
    <w:rsid w:val="00C97219"/>
    <w:rsid w:val="00C97447"/>
    <w:rsid w:val="00C978C3"/>
    <w:rsid w:val="00CA0BB3"/>
    <w:rsid w:val="00CA14D6"/>
    <w:rsid w:val="00CA1A67"/>
    <w:rsid w:val="00CA2CCE"/>
    <w:rsid w:val="00CA2F13"/>
    <w:rsid w:val="00CA444F"/>
    <w:rsid w:val="00CA4C1F"/>
    <w:rsid w:val="00CA6114"/>
    <w:rsid w:val="00CA6B47"/>
    <w:rsid w:val="00CA7156"/>
    <w:rsid w:val="00CA73B5"/>
    <w:rsid w:val="00CA7441"/>
    <w:rsid w:val="00CA7DD5"/>
    <w:rsid w:val="00CB0E32"/>
    <w:rsid w:val="00CB126F"/>
    <w:rsid w:val="00CB50F2"/>
    <w:rsid w:val="00CB521A"/>
    <w:rsid w:val="00CB67CF"/>
    <w:rsid w:val="00CB72B3"/>
    <w:rsid w:val="00CC03FD"/>
    <w:rsid w:val="00CC0586"/>
    <w:rsid w:val="00CC0AAF"/>
    <w:rsid w:val="00CC0BFF"/>
    <w:rsid w:val="00CC0D64"/>
    <w:rsid w:val="00CC24D3"/>
    <w:rsid w:val="00CC2880"/>
    <w:rsid w:val="00CC32E4"/>
    <w:rsid w:val="00CC45F7"/>
    <w:rsid w:val="00CC4807"/>
    <w:rsid w:val="00CC5324"/>
    <w:rsid w:val="00CC6600"/>
    <w:rsid w:val="00CC666C"/>
    <w:rsid w:val="00CC7A05"/>
    <w:rsid w:val="00CC7E86"/>
    <w:rsid w:val="00CC7FED"/>
    <w:rsid w:val="00CD035F"/>
    <w:rsid w:val="00CD0CF9"/>
    <w:rsid w:val="00CD1008"/>
    <w:rsid w:val="00CD11A6"/>
    <w:rsid w:val="00CD1BE6"/>
    <w:rsid w:val="00CD24E4"/>
    <w:rsid w:val="00CD307A"/>
    <w:rsid w:val="00CD36E4"/>
    <w:rsid w:val="00CD43DC"/>
    <w:rsid w:val="00CD4B52"/>
    <w:rsid w:val="00CD51E1"/>
    <w:rsid w:val="00CD56D3"/>
    <w:rsid w:val="00CD6867"/>
    <w:rsid w:val="00CD74F3"/>
    <w:rsid w:val="00CD776D"/>
    <w:rsid w:val="00CE06EA"/>
    <w:rsid w:val="00CE0AF7"/>
    <w:rsid w:val="00CE0E7D"/>
    <w:rsid w:val="00CE1695"/>
    <w:rsid w:val="00CE2619"/>
    <w:rsid w:val="00CE287D"/>
    <w:rsid w:val="00CE3687"/>
    <w:rsid w:val="00CE3730"/>
    <w:rsid w:val="00CE4D90"/>
    <w:rsid w:val="00CE59A6"/>
    <w:rsid w:val="00CE6F22"/>
    <w:rsid w:val="00CE6F9F"/>
    <w:rsid w:val="00CE7263"/>
    <w:rsid w:val="00CE7D4B"/>
    <w:rsid w:val="00CF021D"/>
    <w:rsid w:val="00CF255D"/>
    <w:rsid w:val="00CF25CB"/>
    <w:rsid w:val="00CF4DBC"/>
    <w:rsid w:val="00CF5621"/>
    <w:rsid w:val="00CF6333"/>
    <w:rsid w:val="00CF6A96"/>
    <w:rsid w:val="00D00977"/>
    <w:rsid w:val="00D02B94"/>
    <w:rsid w:val="00D034B5"/>
    <w:rsid w:val="00D0358A"/>
    <w:rsid w:val="00D03E49"/>
    <w:rsid w:val="00D048E4"/>
    <w:rsid w:val="00D04BB2"/>
    <w:rsid w:val="00D06295"/>
    <w:rsid w:val="00D06F20"/>
    <w:rsid w:val="00D105E3"/>
    <w:rsid w:val="00D10661"/>
    <w:rsid w:val="00D10891"/>
    <w:rsid w:val="00D1100F"/>
    <w:rsid w:val="00D11132"/>
    <w:rsid w:val="00D11362"/>
    <w:rsid w:val="00D1163D"/>
    <w:rsid w:val="00D11E21"/>
    <w:rsid w:val="00D11FBD"/>
    <w:rsid w:val="00D12586"/>
    <w:rsid w:val="00D12D4E"/>
    <w:rsid w:val="00D12F08"/>
    <w:rsid w:val="00D139FF"/>
    <w:rsid w:val="00D13B46"/>
    <w:rsid w:val="00D14405"/>
    <w:rsid w:val="00D150EC"/>
    <w:rsid w:val="00D1646E"/>
    <w:rsid w:val="00D20242"/>
    <w:rsid w:val="00D21144"/>
    <w:rsid w:val="00D217CD"/>
    <w:rsid w:val="00D2186A"/>
    <w:rsid w:val="00D2236C"/>
    <w:rsid w:val="00D2333C"/>
    <w:rsid w:val="00D23C2E"/>
    <w:rsid w:val="00D24C14"/>
    <w:rsid w:val="00D27714"/>
    <w:rsid w:val="00D31F93"/>
    <w:rsid w:val="00D32AF8"/>
    <w:rsid w:val="00D33CB9"/>
    <w:rsid w:val="00D340E0"/>
    <w:rsid w:val="00D35CBC"/>
    <w:rsid w:val="00D36533"/>
    <w:rsid w:val="00D3694F"/>
    <w:rsid w:val="00D36C52"/>
    <w:rsid w:val="00D36C5A"/>
    <w:rsid w:val="00D36E41"/>
    <w:rsid w:val="00D377F6"/>
    <w:rsid w:val="00D37A7C"/>
    <w:rsid w:val="00D40542"/>
    <w:rsid w:val="00D41651"/>
    <w:rsid w:val="00D419A3"/>
    <w:rsid w:val="00D42876"/>
    <w:rsid w:val="00D43960"/>
    <w:rsid w:val="00D43B54"/>
    <w:rsid w:val="00D43F71"/>
    <w:rsid w:val="00D45FAA"/>
    <w:rsid w:val="00D46509"/>
    <w:rsid w:val="00D47FBD"/>
    <w:rsid w:val="00D5000A"/>
    <w:rsid w:val="00D516BE"/>
    <w:rsid w:val="00D53E32"/>
    <w:rsid w:val="00D60A47"/>
    <w:rsid w:val="00D61364"/>
    <w:rsid w:val="00D617DE"/>
    <w:rsid w:val="00D62AA9"/>
    <w:rsid w:val="00D632AE"/>
    <w:rsid w:val="00D642A0"/>
    <w:rsid w:val="00D64CE6"/>
    <w:rsid w:val="00D64DCF"/>
    <w:rsid w:val="00D64E82"/>
    <w:rsid w:val="00D65713"/>
    <w:rsid w:val="00D65B78"/>
    <w:rsid w:val="00D662C0"/>
    <w:rsid w:val="00D66669"/>
    <w:rsid w:val="00D667D3"/>
    <w:rsid w:val="00D66A3C"/>
    <w:rsid w:val="00D6704C"/>
    <w:rsid w:val="00D67B9E"/>
    <w:rsid w:val="00D7314A"/>
    <w:rsid w:val="00D73512"/>
    <w:rsid w:val="00D73A87"/>
    <w:rsid w:val="00D73E1E"/>
    <w:rsid w:val="00D74620"/>
    <w:rsid w:val="00D74C8F"/>
    <w:rsid w:val="00D821EA"/>
    <w:rsid w:val="00D8282C"/>
    <w:rsid w:val="00D8371F"/>
    <w:rsid w:val="00D83782"/>
    <w:rsid w:val="00D84B36"/>
    <w:rsid w:val="00D84FFC"/>
    <w:rsid w:val="00D86216"/>
    <w:rsid w:val="00D8685D"/>
    <w:rsid w:val="00D86BB5"/>
    <w:rsid w:val="00D86E6B"/>
    <w:rsid w:val="00D87B40"/>
    <w:rsid w:val="00D9002B"/>
    <w:rsid w:val="00D902DF"/>
    <w:rsid w:val="00D90E48"/>
    <w:rsid w:val="00D9111E"/>
    <w:rsid w:val="00D91622"/>
    <w:rsid w:val="00D91BAF"/>
    <w:rsid w:val="00D92247"/>
    <w:rsid w:val="00D92A32"/>
    <w:rsid w:val="00D954E0"/>
    <w:rsid w:val="00D9642A"/>
    <w:rsid w:val="00D96504"/>
    <w:rsid w:val="00D968A8"/>
    <w:rsid w:val="00D972B9"/>
    <w:rsid w:val="00DA0304"/>
    <w:rsid w:val="00DA16F3"/>
    <w:rsid w:val="00DA193B"/>
    <w:rsid w:val="00DA221C"/>
    <w:rsid w:val="00DA2E9A"/>
    <w:rsid w:val="00DA3F76"/>
    <w:rsid w:val="00DA4000"/>
    <w:rsid w:val="00DA56AA"/>
    <w:rsid w:val="00DA76E2"/>
    <w:rsid w:val="00DA76EA"/>
    <w:rsid w:val="00DA7E55"/>
    <w:rsid w:val="00DA7F4D"/>
    <w:rsid w:val="00DB002B"/>
    <w:rsid w:val="00DB05EA"/>
    <w:rsid w:val="00DB0A38"/>
    <w:rsid w:val="00DB0EA8"/>
    <w:rsid w:val="00DB1DDC"/>
    <w:rsid w:val="00DB45D5"/>
    <w:rsid w:val="00DB4D4C"/>
    <w:rsid w:val="00DB5EDB"/>
    <w:rsid w:val="00DB61D2"/>
    <w:rsid w:val="00DB6251"/>
    <w:rsid w:val="00DB6FFB"/>
    <w:rsid w:val="00DB78DD"/>
    <w:rsid w:val="00DC0111"/>
    <w:rsid w:val="00DC04C1"/>
    <w:rsid w:val="00DC04C5"/>
    <w:rsid w:val="00DC06E9"/>
    <w:rsid w:val="00DC0A6B"/>
    <w:rsid w:val="00DC1330"/>
    <w:rsid w:val="00DC1819"/>
    <w:rsid w:val="00DC32E6"/>
    <w:rsid w:val="00DC38CD"/>
    <w:rsid w:val="00DC3FE8"/>
    <w:rsid w:val="00DC5D84"/>
    <w:rsid w:val="00DC6332"/>
    <w:rsid w:val="00DC662B"/>
    <w:rsid w:val="00DC7146"/>
    <w:rsid w:val="00DD07C0"/>
    <w:rsid w:val="00DD07D2"/>
    <w:rsid w:val="00DD0AD6"/>
    <w:rsid w:val="00DD10B9"/>
    <w:rsid w:val="00DD1BD8"/>
    <w:rsid w:val="00DD24A8"/>
    <w:rsid w:val="00DD2708"/>
    <w:rsid w:val="00DD30FD"/>
    <w:rsid w:val="00DD3A4C"/>
    <w:rsid w:val="00DD4DD8"/>
    <w:rsid w:val="00DD6326"/>
    <w:rsid w:val="00DD6C76"/>
    <w:rsid w:val="00DD7A2D"/>
    <w:rsid w:val="00DE0BA7"/>
    <w:rsid w:val="00DE2960"/>
    <w:rsid w:val="00DE2FCC"/>
    <w:rsid w:val="00DE39F9"/>
    <w:rsid w:val="00DE3FC5"/>
    <w:rsid w:val="00DE5244"/>
    <w:rsid w:val="00DE5EB0"/>
    <w:rsid w:val="00DE5F97"/>
    <w:rsid w:val="00DE6DED"/>
    <w:rsid w:val="00DF0552"/>
    <w:rsid w:val="00DF192E"/>
    <w:rsid w:val="00DF1C84"/>
    <w:rsid w:val="00DF20F2"/>
    <w:rsid w:val="00DF2282"/>
    <w:rsid w:val="00DF2658"/>
    <w:rsid w:val="00DF2D63"/>
    <w:rsid w:val="00DF3417"/>
    <w:rsid w:val="00DF4A50"/>
    <w:rsid w:val="00DF4AE4"/>
    <w:rsid w:val="00DF4CC9"/>
    <w:rsid w:val="00DF654E"/>
    <w:rsid w:val="00DF6BD4"/>
    <w:rsid w:val="00DF780D"/>
    <w:rsid w:val="00DF7BB8"/>
    <w:rsid w:val="00DF7EF1"/>
    <w:rsid w:val="00E00189"/>
    <w:rsid w:val="00E00193"/>
    <w:rsid w:val="00E01745"/>
    <w:rsid w:val="00E02348"/>
    <w:rsid w:val="00E028CB"/>
    <w:rsid w:val="00E0357E"/>
    <w:rsid w:val="00E036F6"/>
    <w:rsid w:val="00E03FA5"/>
    <w:rsid w:val="00E04277"/>
    <w:rsid w:val="00E11272"/>
    <w:rsid w:val="00E115DA"/>
    <w:rsid w:val="00E11CF7"/>
    <w:rsid w:val="00E1223F"/>
    <w:rsid w:val="00E12C7A"/>
    <w:rsid w:val="00E12E8D"/>
    <w:rsid w:val="00E14209"/>
    <w:rsid w:val="00E1426A"/>
    <w:rsid w:val="00E148B5"/>
    <w:rsid w:val="00E162A0"/>
    <w:rsid w:val="00E162E0"/>
    <w:rsid w:val="00E1667F"/>
    <w:rsid w:val="00E20C5C"/>
    <w:rsid w:val="00E2187F"/>
    <w:rsid w:val="00E22973"/>
    <w:rsid w:val="00E235C7"/>
    <w:rsid w:val="00E24DA1"/>
    <w:rsid w:val="00E259B8"/>
    <w:rsid w:val="00E26162"/>
    <w:rsid w:val="00E268BF"/>
    <w:rsid w:val="00E269A9"/>
    <w:rsid w:val="00E27881"/>
    <w:rsid w:val="00E27EC3"/>
    <w:rsid w:val="00E30303"/>
    <w:rsid w:val="00E3188B"/>
    <w:rsid w:val="00E31A61"/>
    <w:rsid w:val="00E33F23"/>
    <w:rsid w:val="00E34F60"/>
    <w:rsid w:val="00E357A7"/>
    <w:rsid w:val="00E35C09"/>
    <w:rsid w:val="00E36377"/>
    <w:rsid w:val="00E36DB3"/>
    <w:rsid w:val="00E40097"/>
    <w:rsid w:val="00E40ED9"/>
    <w:rsid w:val="00E4164B"/>
    <w:rsid w:val="00E41DD1"/>
    <w:rsid w:val="00E42AA4"/>
    <w:rsid w:val="00E430CD"/>
    <w:rsid w:val="00E434DE"/>
    <w:rsid w:val="00E43583"/>
    <w:rsid w:val="00E44787"/>
    <w:rsid w:val="00E45AA8"/>
    <w:rsid w:val="00E45E3D"/>
    <w:rsid w:val="00E46032"/>
    <w:rsid w:val="00E47116"/>
    <w:rsid w:val="00E479C5"/>
    <w:rsid w:val="00E47D45"/>
    <w:rsid w:val="00E5037B"/>
    <w:rsid w:val="00E50860"/>
    <w:rsid w:val="00E509B0"/>
    <w:rsid w:val="00E5222E"/>
    <w:rsid w:val="00E52518"/>
    <w:rsid w:val="00E5251A"/>
    <w:rsid w:val="00E53568"/>
    <w:rsid w:val="00E53A5F"/>
    <w:rsid w:val="00E53EAA"/>
    <w:rsid w:val="00E559D5"/>
    <w:rsid w:val="00E6000A"/>
    <w:rsid w:val="00E607DD"/>
    <w:rsid w:val="00E61357"/>
    <w:rsid w:val="00E6183B"/>
    <w:rsid w:val="00E61850"/>
    <w:rsid w:val="00E61C60"/>
    <w:rsid w:val="00E63BB9"/>
    <w:rsid w:val="00E640AF"/>
    <w:rsid w:val="00E652F4"/>
    <w:rsid w:val="00E65473"/>
    <w:rsid w:val="00E65FF9"/>
    <w:rsid w:val="00E66FB9"/>
    <w:rsid w:val="00E703BC"/>
    <w:rsid w:val="00E707EF"/>
    <w:rsid w:val="00E70B81"/>
    <w:rsid w:val="00E71DA1"/>
    <w:rsid w:val="00E7353B"/>
    <w:rsid w:val="00E73794"/>
    <w:rsid w:val="00E7467D"/>
    <w:rsid w:val="00E751A6"/>
    <w:rsid w:val="00E76C29"/>
    <w:rsid w:val="00E77751"/>
    <w:rsid w:val="00E7778A"/>
    <w:rsid w:val="00E77A71"/>
    <w:rsid w:val="00E8030E"/>
    <w:rsid w:val="00E811CA"/>
    <w:rsid w:val="00E81E12"/>
    <w:rsid w:val="00E81F82"/>
    <w:rsid w:val="00E820F4"/>
    <w:rsid w:val="00E824B4"/>
    <w:rsid w:val="00E826AE"/>
    <w:rsid w:val="00E82B91"/>
    <w:rsid w:val="00E83024"/>
    <w:rsid w:val="00E83B59"/>
    <w:rsid w:val="00E83D9B"/>
    <w:rsid w:val="00E83EF6"/>
    <w:rsid w:val="00E83F68"/>
    <w:rsid w:val="00E858F2"/>
    <w:rsid w:val="00E85B6B"/>
    <w:rsid w:val="00E85C65"/>
    <w:rsid w:val="00E86830"/>
    <w:rsid w:val="00E86DD7"/>
    <w:rsid w:val="00E8764E"/>
    <w:rsid w:val="00E9054A"/>
    <w:rsid w:val="00E905BF"/>
    <w:rsid w:val="00E924B3"/>
    <w:rsid w:val="00E938F6"/>
    <w:rsid w:val="00E93DD9"/>
    <w:rsid w:val="00E9437D"/>
    <w:rsid w:val="00E9504D"/>
    <w:rsid w:val="00E95314"/>
    <w:rsid w:val="00E96858"/>
    <w:rsid w:val="00E97A32"/>
    <w:rsid w:val="00EA0099"/>
    <w:rsid w:val="00EA0DDE"/>
    <w:rsid w:val="00EA0FC8"/>
    <w:rsid w:val="00EA13D5"/>
    <w:rsid w:val="00EA14EE"/>
    <w:rsid w:val="00EA1AF7"/>
    <w:rsid w:val="00EA1C4E"/>
    <w:rsid w:val="00EA1EDE"/>
    <w:rsid w:val="00EA28D6"/>
    <w:rsid w:val="00EA3AAF"/>
    <w:rsid w:val="00EA4BF8"/>
    <w:rsid w:val="00EA55E1"/>
    <w:rsid w:val="00EA63F9"/>
    <w:rsid w:val="00EA7CD6"/>
    <w:rsid w:val="00EB0234"/>
    <w:rsid w:val="00EB1B21"/>
    <w:rsid w:val="00EB2C94"/>
    <w:rsid w:val="00EB2CCA"/>
    <w:rsid w:val="00EB3211"/>
    <w:rsid w:val="00EB59D1"/>
    <w:rsid w:val="00EB5E4A"/>
    <w:rsid w:val="00EB625D"/>
    <w:rsid w:val="00EB7E72"/>
    <w:rsid w:val="00EC00D9"/>
    <w:rsid w:val="00EC0C77"/>
    <w:rsid w:val="00EC1268"/>
    <w:rsid w:val="00EC1533"/>
    <w:rsid w:val="00EC23CC"/>
    <w:rsid w:val="00EC2A07"/>
    <w:rsid w:val="00EC3996"/>
    <w:rsid w:val="00EC3C23"/>
    <w:rsid w:val="00EC467E"/>
    <w:rsid w:val="00EC4712"/>
    <w:rsid w:val="00EC4767"/>
    <w:rsid w:val="00EC6087"/>
    <w:rsid w:val="00EC6190"/>
    <w:rsid w:val="00EC6431"/>
    <w:rsid w:val="00EC711F"/>
    <w:rsid w:val="00ED2405"/>
    <w:rsid w:val="00ED280B"/>
    <w:rsid w:val="00ED4DA2"/>
    <w:rsid w:val="00ED60E1"/>
    <w:rsid w:val="00ED61BD"/>
    <w:rsid w:val="00ED74F8"/>
    <w:rsid w:val="00EE087F"/>
    <w:rsid w:val="00EE39E1"/>
    <w:rsid w:val="00EE4B60"/>
    <w:rsid w:val="00EE51B5"/>
    <w:rsid w:val="00EE51FE"/>
    <w:rsid w:val="00EE6483"/>
    <w:rsid w:val="00EE6DB2"/>
    <w:rsid w:val="00EF005B"/>
    <w:rsid w:val="00EF0149"/>
    <w:rsid w:val="00EF03D6"/>
    <w:rsid w:val="00EF189B"/>
    <w:rsid w:val="00EF32F8"/>
    <w:rsid w:val="00EF34CE"/>
    <w:rsid w:val="00EF3D97"/>
    <w:rsid w:val="00EF3E0C"/>
    <w:rsid w:val="00EF48CB"/>
    <w:rsid w:val="00EF4CDE"/>
    <w:rsid w:val="00EF5508"/>
    <w:rsid w:val="00EF6723"/>
    <w:rsid w:val="00EF76D8"/>
    <w:rsid w:val="00F01E87"/>
    <w:rsid w:val="00F024E5"/>
    <w:rsid w:val="00F02988"/>
    <w:rsid w:val="00F0376D"/>
    <w:rsid w:val="00F03EA2"/>
    <w:rsid w:val="00F047B9"/>
    <w:rsid w:val="00F04BD0"/>
    <w:rsid w:val="00F04BE0"/>
    <w:rsid w:val="00F06E61"/>
    <w:rsid w:val="00F07994"/>
    <w:rsid w:val="00F103EF"/>
    <w:rsid w:val="00F11454"/>
    <w:rsid w:val="00F11524"/>
    <w:rsid w:val="00F124ED"/>
    <w:rsid w:val="00F12949"/>
    <w:rsid w:val="00F12E63"/>
    <w:rsid w:val="00F1399D"/>
    <w:rsid w:val="00F1468F"/>
    <w:rsid w:val="00F16F2F"/>
    <w:rsid w:val="00F17348"/>
    <w:rsid w:val="00F174EB"/>
    <w:rsid w:val="00F17CF7"/>
    <w:rsid w:val="00F21909"/>
    <w:rsid w:val="00F21BB8"/>
    <w:rsid w:val="00F2227C"/>
    <w:rsid w:val="00F22710"/>
    <w:rsid w:val="00F22856"/>
    <w:rsid w:val="00F22CAE"/>
    <w:rsid w:val="00F22FDE"/>
    <w:rsid w:val="00F231BD"/>
    <w:rsid w:val="00F2344A"/>
    <w:rsid w:val="00F23D03"/>
    <w:rsid w:val="00F24F15"/>
    <w:rsid w:val="00F258FC"/>
    <w:rsid w:val="00F3082A"/>
    <w:rsid w:val="00F31057"/>
    <w:rsid w:val="00F31817"/>
    <w:rsid w:val="00F32F83"/>
    <w:rsid w:val="00F339B1"/>
    <w:rsid w:val="00F34A7F"/>
    <w:rsid w:val="00F34DF0"/>
    <w:rsid w:val="00F353C5"/>
    <w:rsid w:val="00F35F5A"/>
    <w:rsid w:val="00F3696D"/>
    <w:rsid w:val="00F36B87"/>
    <w:rsid w:val="00F40D8A"/>
    <w:rsid w:val="00F413E5"/>
    <w:rsid w:val="00F41D34"/>
    <w:rsid w:val="00F421D1"/>
    <w:rsid w:val="00F43263"/>
    <w:rsid w:val="00F45420"/>
    <w:rsid w:val="00F454BD"/>
    <w:rsid w:val="00F4738C"/>
    <w:rsid w:val="00F474FE"/>
    <w:rsid w:val="00F47767"/>
    <w:rsid w:val="00F47961"/>
    <w:rsid w:val="00F47AF4"/>
    <w:rsid w:val="00F47EC2"/>
    <w:rsid w:val="00F507F3"/>
    <w:rsid w:val="00F50AB3"/>
    <w:rsid w:val="00F50CF4"/>
    <w:rsid w:val="00F511A8"/>
    <w:rsid w:val="00F512E5"/>
    <w:rsid w:val="00F51651"/>
    <w:rsid w:val="00F51B5D"/>
    <w:rsid w:val="00F5500D"/>
    <w:rsid w:val="00F55EC1"/>
    <w:rsid w:val="00F56363"/>
    <w:rsid w:val="00F57660"/>
    <w:rsid w:val="00F578DE"/>
    <w:rsid w:val="00F61E67"/>
    <w:rsid w:val="00F62383"/>
    <w:rsid w:val="00F625BD"/>
    <w:rsid w:val="00F62829"/>
    <w:rsid w:val="00F64484"/>
    <w:rsid w:val="00F64E28"/>
    <w:rsid w:val="00F65AD9"/>
    <w:rsid w:val="00F65B59"/>
    <w:rsid w:val="00F65D36"/>
    <w:rsid w:val="00F67570"/>
    <w:rsid w:val="00F718A3"/>
    <w:rsid w:val="00F71D41"/>
    <w:rsid w:val="00F726C4"/>
    <w:rsid w:val="00F72CB9"/>
    <w:rsid w:val="00F72D96"/>
    <w:rsid w:val="00F73030"/>
    <w:rsid w:val="00F737B8"/>
    <w:rsid w:val="00F73BEA"/>
    <w:rsid w:val="00F74002"/>
    <w:rsid w:val="00F74CE8"/>
    <w:rsid w:val="00F7597A"/>
    <w:rsid w:val="00F75BE7"/>
    <w:rsid w:val="00F76213"/>
    <w:rsid w:val="00F77218"/>
    <w:rsid w:val="00F80346"/>
    <w:rsid w:val="00F81BDD"/>
    <w:rsid w:val="00F81F64"/>
    <w:rsid w:val="00F82BF8"/>
    <w:rsid w:val="00F84B91"/>
    <w:rsid w:val="00F84F48"/>
    <w:rsid w:val="00F855BA"/>
    <w:rsid w:val="00F856A4"/>
    <w:rsid w:val="00F85943"/>
    <w:rsid w:val="00F85D25"/>
    <w:rsid w:val="00F86070"/>
    <w:rsid w:val="00F8621A"/>
    <w:rsid w:val="00F8639A"/>
    <w:rsid w:val="00F869D2"/>
    <w:rsid w:val="00F872A4"/>
    <w:rsid w:val="00F8744C"/>
    <w:rsid w:val="00F87BB8"/>
    <w:rsid w:val="00F87ECF"/>
    <w:rsid w:val="00F90AAA"/>
    <w:rsid w:val="00F90AED"/>
    <w:rsid w:val="00F90E55"/>
    <w:rsid w:val="00F91FE9"/>
    <w:rsid w:val="00F92851"/>
    <w:rsid w:val="00F943C8"/>
    <w:rsid w:val="00F9472D"/>
    <w:rsid w:val="00F9542F"/>
    <w:rsid w:val="00F960D8"/>
    <w:rsid w:val="00F96A37"/>
    <w:rsid w:val="00F96EC0"/>
    <w:rsid w:val="00FA0625"/>
    <w:rsid w:val="00FA07A3"/>
    <w:rsid w:val="00FA0A6E"/>
    <w:rsid w:val="00FA0DC2"/>
    <w:rsid w:val="00FA1821"/>
    <w:rsid w:val="00FA1F5D"/>
    <w:rsid w:val="00FA3DE5"/>
    <w:rsid w:val="00FA3ED5"/>
    <w:rsid w:val="00FA45A6"/>
    <w:rsid w:val="00FA4B8E"/>
    <w:rsid w:val="00FA6673"/>
    <w:rsid w:val="00FA747D"/>
    <w:rsid w:val="00FA7550"/>
    <w:rsid w:val="00FA78A8"/>
    <w:rsid w:val="00FA7F72"/>
    <w:rsid w:val="00FB1365"/>
    <w:rsid w:val="00FB13C4"/>
    <w:rsid w:val="00FB20C0"/>
    <w:rsid w:val="00FB292D"/>
    <w:rsid w:val="00FB4E92"/>
    <w:rsid w:val="00FB506E"/>
    <w:rsid w:val="00FB5A1B"/>
    <w:rsid w:val="00FB6111"/>
    <w:rsid w:val="00FB64FC"/>
    <w:rsid w:val="00FB68C4"/>
    <w:rsid w:val="00FB6DEC"/>
    <w:rsid w:val="00FC127C"/>
    <w:rsid w:val="00FC323E"/>
    <w:rsid w:val="00FC6594"/>
    <w:rsid w:val="00FC6AF6"/>
    <w:rsid w:val="00FC6F40"/>
    <w:rsid w:val="00FC7858"/>
    <w:rsid w:val="00FD0D7A"/>
    <w:rsid w:val="00FD0E2A"/>
    <w:rsid w:val="00FD1046"/>
    <w:rsid w:val="00FD155D"/>
    <w:rsid w:val="00FD1BDB"/>
    <w:rsid w:val="00FD2349"/>
    <w:rsid w:val="00FD354F"/>
    <w:rsid w:val="00FD4134"/>
    <w:rsid w:val="00FD540A"/>
    <w:rsid w:val="00FD5432"/>
    <w:rsid w:val="00FD59E2"/>
    <w:rsid w:val="00FD5BAF"/>
    <w:rsid w:val="00FD5E51"/>
    <w:rsid w:val="00FD68E5"/>
    <w:rsid w:val="00FE14D5"/>
    <w:rsid w:val="00FE1731"/>
    <w:rsid w:val="00FE2876"/>
    <w:rsid w:val="00FE2E9E"/>
    <w:rsid w:val="00FE5D41"/>
    <w:rsid w:val="00FE70A8"/>
    <w:rsid w:val="00FF0678"/>
    <w:rsid w:val="00FF1511"/>
    <w:rsid w:val="00FF15E3"/>
    <w:rsid w:val="00FF1A53"/>
    <w:rsid w:val="00FF33F1"/>
    <w:rsid w:val="00FF3FD1"/>
    <w:rsid w:val="00FF50C8"/>
    <w:rsid w:val="00FF5612"/>
    <w:rsid w:val="00FF60FD"/>
    <w:rsid w:val="00FF7477"/>
    <w:rsid w:val="00FF7F4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E7E0C5"/>
  <w15:chartTrackingRefBased/>
  <w15:docId w15:val="{F193F5B1-A8DE-BF42-8AD7-B83ED7BC9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VN"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70A8"/>
    <w:rPr>
      <w:sz w:val="24"/>
      <w:szCs w:val="24"/>
      <w:lang w:val="en-US"/>
    </w:rPr>
  </w:style>
  <w:style w:type="paragraph" w:styleId="Heading1">
    <w:name w:val="heading 1"/>
    <w:basedOn w:val="Normal"/>
    <w:next w:val="Normal"/>
    <w:link w:val="Heading1Char"/>
    <w:qFormat/>
    <w:rsid w:val="00B07B32"/>
    <w:pPr>
      <w:keepNext/>
      <w:spacing w:before="240" w:after="60"/>
      <w:outlineLvl w:val="0"/>
    </w:pPr>
    <w:rPr>
      <w:rFonts w:ascii="Cambria" w:hAnsi="Cambria"/>
      <w:b/>
      <w:bCs/>
      <w:kern w:val="32"/>
      <w:sz w:val="32"/>
      <w:szCs w:val="32"/>
    </w:rPr>
  </w:style>
  <w:style w:type="paragraph" w:styleId="Heading3">
    <w:name w:val="heading 3"/>
    <w:basedOn w:val="Normal"/>
    <w:next w:val="Normal"/>
    <w:qFormat/>
    <w:rsid w:val="002A23B5"/>
    <w:pPr>
      <w:keepNext/>
      <w:suppressAutoHyphens/>
      <w:spacing w:before="240" w:after="60"/>
      <w:outlineLvl w:val="2"/>
    </w:pPr>
    <w:rPr>
      <w:rFonts w:ascii="Arial" w:hAnsi="Arial" w:cs="Arial"/>
      <w:b/>
      <w:bCs/>
      <w:sz w:val="26"/>
      <w:szCs w:val="26"/>
      <w:lang w:eastAsia="ar-SA"/>
    </w:rPr>
  </w:style>
  <w:style w:type="paragraph" w:styleId="Heading5">
    <w:name w:val="heading 5"/>
    <w:basedOn w:val="Normal"/>
    <w:next w:val="Normal"/>
    <w:link w:val="Heading5Char"/>
    <w:semiHidden/>
    <w:unhideWhenUsed/>
    <w:qFormat/>
    <w:rsid w:val="00623330"/>
    <w:pPr>
      <w:spacing w:before="240" w:after="60"/>
      <w:outlineLvl w:val="4"/>
    </w:pPr>
    <w:rPr>
      <w:rFonts w:ascii="Calibri" w:hAnsi="Calibri"/>
      <w:b/>
      <w:bCs/>
      <w:i/>
      <w:i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00977"/>
    <w:pPr>
      <w:tabs>
        <w:tab w:val="center" w:pos="4320"/>
        <w:tab w:val="right" w:pos="8640"/>
      </w:tabs>
    </w:pPr>
  </w:style>
  <w:style w:type="character" w:styleId="PageNumber">
    <w:name w:val="page number"/>
    <w:basedOn w:val="DefaultParagraphFont"/>
    <w:rsid w:val="00D00977"/>
  </w:style>
  <w:style w:type="paragraph" w:styleId="BalloonText">
    <w:name w:val="Balloon Text"/>
    <w:basedOn w:val="Normal"/>
    <w:semiHidden/>
    <w:rsid w:val="00CF4DBC"/>
    <w:rPr>
      <w:rFonts w:ascii="Tahoma" w:hAnsi="Tahoma" w:cs="Tahoma"/>
      <w:sz w:val="16"/>
      <w:szCs w:val="16"/>
    </w:rPr>
  </w:style>
  <w:style w:type="paragraph" w:styleId="Header">
    <w:name w:val="header"/>
    <w:basedOn w:val="Normal"/>
    <w:rsid w:val="0028585D"/>
    <w:pPr>
      <w:tabs>
        <w:tab w:val="center" w:pos="4320"/>
        <w:tab w:val="right" w:pos="8640"/>
      </w:tabs>
    </w:pPr>
  </w:style>
  <w:style w:type="character" w:styleId="Hyperlink">
    <w:name w:val="Hyperlink"/>
    <w:rsid w:val="00263BED"/>
    <w:rPr>
      <w:color w:val="0000FF"/>
      <w:u w:val="single"/>
    </w:rPr>
  </w:style>
  <w:style w:type="paragraph" w:styleId="ListParagraph">
    <w:name w:val="List Paragraph"/>
    <w:basedOn w:val="Normal"/>
    <w:uiPriority w:val="34"/>
    <w:qFormat/>
    <w:rsid w:val="000C03C2"/>
    <w:pPr>
      <w:ind w:left="720"/>
      <w:contextualSpacing/>
    </w:pPr>
  </w:style>
  <w:style w:type="table" w:styleId="TableGrid">
    <w:name w:val="Table Grid"/>
    <w:basedOn w:val="TableNormal"/>
    <w:uiPriority w:val="39"/>
    <w:rsid w:val="00726EA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2">
    <w:name w:val="Body Text 2"/>
    <w:basedOn w:val="Normal"/>
    <w:rsid w:val="00C27573"/>
    <w:pPr>
      <w:jc w:val="both"/>
    </w:pPr>
    <w:rPr>
      <w:rFonts w:ascii="VNI-Times" w:hAnsi="VNI-Times"/>
      <w:sz w:val="26"/>
    </w:rPr>
  </w:style>
  <w:style w:type="paragraph" w:customStyle="1" w:styleId="Char">
    <w:name w:val="Char"/>
    <w:basedOn w:val="Normal"/>
    <w:autoRedefine/>
    <w:rsid w:val="000A477B"/>
    <w:pPr>
      <w:spacing w:before="100" w:beforeAutospacing="1" w:after="100" w:afterAutospacing="1"/>
      <w:ind w:left="851"/>
    </w:pPr>
    <w:rPr>
      <w:rFonts w:ascii="Tahoma" w:hAnsi="Tahoma"/>
      <w:sz w:val="18"/>
      <w:szCs w:val="26"/>
    </w:rPr>
  </w:style>
  <w:style w:type="character" w:customStyle="1" w:styleId="FooterChar">
    <w:name w:val="Footer Char"/>
    <w:link w:val="Footer"/>
    <w:uiPriority w:val="99"/>
    <w:rsid w:val="00530154"/>
    <w:rPr>
      <w:sz w:val="24"/>
      <w:szCs w:val="24"/>
    </w:rPr>
  </w:style>
  <w:style w:type="paragraph" w:styleId="BodyText">
    <w:name w:val="Body Text"/>
    <w:basedOn w:val="Normal"/>
    <w:link w:val="BodyTextChar"/>
    <w:rsid w:val="003A39C7"/>
    <w:pPr>
      <w:spacing w:after="120"/>
    </w:pPr>
  </w:style>
  <w:style w:type="character" w:customStyle="1" w:styleId="BodyTextChar">
    <w:name w:val="Body Text Char"/>
    <w:link w:val="BodyText"/>
    <w:rsid w:val="003A39C7"/>
    <w:rPr>
      <w:sz w:val="24"/>
      <w:szCs w:val="24"/>
    </w:rPr>
  </w:style>
  <w:style w:type="character" w:customStyle="1" w:styleId="Heading1Char">
    <w:name w:val="Heading 1 Char"/>
    <w:link w:val="Heading1"/>
    <w:rsid w:val="00B07B32"/>
    <w:rPr>
      <w:rFonts w:ascii="Cambria" w:eastAsia="Times New Roman" w:hAnsi="Cambria" w:cs="Times New Roman"/>
      <w:b/>
      <w:bCs/>
      <w:kern w:val="32"/>
      <w:sz w:val="32"/>
      <w:szCs w:val="32"/>
    </w:rPr>
  </w:style>
  <w:style w:type="character" w:styleId="Strong">
    <w:name w:val="Strong"/>
    <w:qFormat/>
    <w:rsid w:val="000F0839"/>
    <w:rPr>
      <w:b/>
      <w:bCs/>
    </w:rPr>
  </w:style>
  <w:style w:type="character" w:customStyle="1" w:styleId="fontstyle01">
    <w:name w:val="fontstyle01"/>
    <w:rsid w:val="00746C1D"/>
    <w:rPr>
      <w:rFonts w:ascii="Times New Roman" w:hAnsi="Times New Roman" w:cs="Times New Roman" w:hint="default"/>
      <w:b w:val="0"/>
      <w:bCs w:val="0"/>
      <w:i w:val="0"/>
      <w:iCs w:val="0"/>
      <w:color w:val="000000"/>
      <w:sz w:val="24"/>
      <w:szCs w:val="24"/>
    </w:rPr>
  </w:style>
  <w:style w:type="character" w:customStyle="1" w:styleId="Heading5Char">
    <w:name w:val="Heading 5 Char"/>
    <w:link w:val="Heading5"/>
    <w:semiHidden/>
    <w:rsid w:val="00623330"/>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5328">
      <w:bodyDiv w:val="1"/>
      <w:marLeft w:val="0"/>
      <w:marRight w:val="0"/>
      <w:marTop w:val="0"/>
      <w:marBottom w:val="0"/>
      <w:divBdr>
        <w:top w:val="none" w:sz="0" w:space="0" w:color="auto"/>
        <w:left w:val="none" w:sz="0" w:space="0" w:color="auto"/>
        <w:bottom w:val="none" w:sz="0" w:space="0" w:color="auto"/>
        <w:right w:val="none" w:sz="0" w:space="0" w:color="auto"/>
      </w:divBdr>
    </w:div>
    <w:div w:id="30962495">
      <w:bodyDiv w:val="1"/>
      <w:marLeft w:val="0"/>
      <w:marRight w:val="0"/>
      <w:marTop w:val="0"/>
      <w:marBottom w:val="0"/>
      <w:divBdr>
        <w:top w:val="none" w:sz="0" w:space="0" w:color="auto"/>
        <w:left w:val="none" w:sz="0" w:space="0" w:color="auto"/>
        <w:bottom w:val="none" w:sz="0" w:space="0" w:color="auto"/>
        <w:right w:val="none" w:sz="0" w:space="0" w:color="auto"/>
      </w:divBdr>
    </w:div>
    <w:div w:id="42676961">
      <w:bodyDiv w:val="1"/>
      <w:marLeft w:val="0"/>
      <w:marRight w:val="0"/>
      <w:marTop w:val="0"/>
      <w:marBottom w:val="0"/>
      <w:divBdr>
        <w:top w:val="none" w:sz="0" w:space="0" w:color="auto"/>
        <w:left w:val="none" w:sz="0" w:space="0" w:color="auto"/>
        <w:bottom w:val="none" w:sz="0" w:space="0" w:color="auto"/>
        <w:right w:val="none" w:sz="0" w:space="0" w:color="auto"/>
      </w:divBdr>
    </w:div>
    <w:div w:id="77602609">
      <w:bodyDiv w:val="1"/>
      <w:marLeft w:val="0"/>
      <w:marRight w:val="0"/>
      <w:marTop w:val="0"/>
      <w:marBottom w:val="0"/>
      <w:divBdr>
        <w:top w:val="none" w:sz="0" w:space="0" w:color="auto"/>
        <w:left w:val="none" w:sz="0" w:space="0" w:color="auto"/>
        <w:bottom w:val="none" w:sz="0" w:space="0" w:color="auto"/>
        <w:right w:val="none" w:sz="0" w:space="0" w:color="auto"/>
      </w:divBdr>
    </w:div>
    <w:div w:id="202981649">
      <w:bodyDiv w:val="1"/>
      <w:marLeft w:val="0"/>
      <w:marRight w:val="0"/>
      <w:marTop w:val="0"/>
      <w:marBottom w:val="0"/>
      <w:divBdr>
        <w:top w:val="none" w:sz="0" w:space="0" w:color="auto"/>
        <w:left w:val="none" w:sz="0" w:space="0" w:color="auto"/>
        <w:bottom w:val="none" w:sz="0" w:space="0" w:color="auto"/>
        <w:right w:val="none" w:sz="0" w:space="0" w:color="auto"/>
      </w:divBdr>
    </w:div>
    <w:div w:id="237054784">
      <w:bodyDiv w:val="1"/>
      <w:marLeft w:val="0"/>
      <w:marRight w:val="0"/>
      <w:marTop w:val="0"/>
      <w:marBottom w:val="0"/>
      <w:divBdr>
        <w:top w:val="none" w:sz="0" w:space="0" w:color="auto"/>
        <w:left w:val="none" w:sz="0" w:space="0" w:color="auto"/>
        <w:bottom w:val="none" w:sz="0" w:space="0" w:color="auto"/>
        <w:right w:val="none" w:sz="0" w:space="0" w:color="auto"/>
      </w:divBdr>
    </w:div>
    <w:div w:id="263467012">
      <w:bodyDiv w:val="1"/>
      <w:marLeft w:val="0"/>
      <w:marRight w:val="0"/>
      <w:marTop w:val="0"/>
      <w:marBottom w:val="0"/>
      <w:divBdr>
        <w:top w:val="none" w:sz="0" w:space="0" w:color="auto"/>
        <w:left w:val="none" w:sz="0" w:space="0" w:color="auto"/>
        <w:bottom w:val="none" w:sz="0" w:space="0" w:color="auto"/>
        <w:right w:val="none" w:sz="0" w:space="0" w:color="auto"/>
      </w:divBdr>
    </w:div>
    <w:div w:id="272370710">
      <w:bodyDiv w:val="1"/>
      <w:marLeft w:val="0"/>
      <w:marRight w:val="0"/>
      <w:marTop w:val="0"/>
      <w:marBottom w:val="0"/>
      <w:divBdr>
        <w:top w:val="none" w:sz="0" w:space="0" w:color="auto"/>
        <w:left w:val="none" w:sz="0" w:space="0" w:color="auto"/>
        <w:bottom w:val="none" w:sz="0" w:space="0" w:color="auto"/>
        <w:right w:val="none" w:sz="0" w:space="0" w:color="auto"/>
      </w:divBdr>
    </w:div>
    <w:div w:id="277221533">
      <w:bodyDiv w:val="1"/>
      <w:marLeft w:val="0"/>
      <w:marRight w:val="0"/>
      <w:marTop w:val="0"/>
      <w:marBottom w:val="0"/>
      <w:divBdr>
        <w:top w:val="none" w:sz="0" w:space="0" w:color="auto"/>
        <w:left w:val="none" w:sz="0" w:space="0" w:color="auto"/>
        <w:bottom w:val="none" w:sz="0" w:space="0" w:color="auto"/>
        <w:right w:val="none" w:sz="0" w:space="0" w:color="auto"/>
      </w:divBdr>
    </w:div>
    <w:div w:id="299118195">
      <w:bodyDiv w:val="1"/>
      <w:marLeft w:val="0"/>
      <w:marRight w:val="0"/>
      <w:marTop w:val="0"/>
      <w:marBottom w:val="0"/>
      <w:divBdr>
        <w:top w:val="none" w:sz="0" w:space="0" w:color="auto"/>
        <w:left w:val="none" w:sz="0" w:space="0" w:color="auto"/>
        <w:bottom w:val="none" w:sz="0" w:space="0" w:color="auto"/>
        <w:right w:val="none" w:sz="0" w:space="0" w:color="auto"/>
      </w:divBdr>
    </w:div>
    <w:div w:id="330721025">
      <w:bodyDiv w:val="1"/>
      <w:marLeft w:val="0"/>
      <w:marRight w:val="0"/>
      <w:marTop w:val="0"/>
      <w:marBottom w:val="0"/>
      <w:divBdr>
        <w:top w:val="none" w:sz="0" w:space="0" w:color="auto"/>
        <w:left w:val="none" w:sz="0" w:space="0" w:color="auto"/>
        <w:bottom w:val="none" w:sz="0" w:space="0" w:color="auto"/>
        <w:right w:val="none" w:sz="0" w:space="0" w:color="auto"/>
      </w:divBdr>
    </w:div>
    <w:div w:id="350302028">
      <w:bodyDiv w:val="1"/>
      <w:marLeft w:val="0"/>
      <w:marRight w:val="0"/>
      <w:marTop w:val="0"/>
      <w:marBottom w:val="0"/>
      <w:divBdr>
        <w:top w:val="none" w:sz="0" w:space="0" w:color="auto"/>
        <w:left w:val="none" w:sz="0" w:space="0" w:color="auto"/>
        <w:bottom w:val="none" w:sz="0" w:space="0" w:color="auto"/>
        <w:right w:val="none" w:sz="0" w:space="0" w:color="auto"/>
      </w:divBdr>
    </w:div>
    <w:div w:id="372966154">
      <w:bodyDiv w:val="1"/>
      <w:marLeft w:val="0"/>
      <w:marRight w:val="0"/>
      <w:marTop w:val="0"/>
      <w:marBottom w:val="0"/>
      <w:divBdr>
        <w:top w:val="none" w:sz="0" w:space="0" w:color="auto"/>
        <w:left w:val="none" w:sz="0" w:space="0" w:color="auto"/>
        <w:bottom w:val="none" w:sz="0" w:space="0" w:color="auto"/>
        <w:right w:val="none" w:sz="0" w:space="0" w:color="auto"/>
      </w:divBdr>
    </w:div>
    <w:div w:id="388848889">
      <w:bodyDiv w:val="1"/>
      <w:marLeft w:val="0"/>
      <w:marRight w:val="0"/>
      <w:marTop w:val="0"/>
      <w:marBottom w:val="0"/>
      <w:divBdr>
        <w:top w:val="none" w:sz="0" w:space="0" w:color="auto"/>
        <w:left w:val="none" w:sz="0" w:space="0" w:color="auto"/>
        <w:bottom w:val="none" w:sz="0" w:space="0" w:color="auto"/>
        <w:right w:val="none" w:sz="0" w:space="0" w:color="auto"/>
      </w:divBdr>
    </w:div>
    <w:div w:id="414740643">
      <w:bodyDiv w:val="1"/>
      <w:marLeft w:val="0"/>
      <w:marRight w:val="0"/>
      <w:marTop w:val="0"/>
      <w:marBottom w:val="0"/>
      <w:divBdr>
        <w:top w:val="none" w:sz="0" w:space="0" w:color="auto"/>
        <w:left w:val="none" w:sz="0" w:space="0" w:color="auto"/>
        <w:bottom w:val="none" w:sz="0" w:space="0" w:color="auto"/>
        <w:right w:val="none" w:sz="0" w:space="0" w:color="auto"/>
      </w:divBdr>
    </w:div>
    <w:div w:id="529798999">
      <w:bodyDiv w:val="1"/>
      <w:marLeft w:val="0"/>
      <w:marRight w:val="0"/>
      <w:marTop w:val="0"/>
      <w:marBottom w:val="0"/>
      <w:divBdr>
        <w:top w:val="none" w:sz="0" w:space="0" w:color="auto"/>
        <w:left w:val="none" w:sz="0" w:space="0" w:color="auto"/>
        <w:bottom w:val="none" w:sz="0" w:space="0" w:color="auto"/>
        <w:right w:val="none" w:sz="0" w:space="0" w:color="auto"/>
      </w:divBdr>
    </w:div>
    <w:div w:id="538397601">
      <w:bodyDiv w:val="1"/>
      <w:marLeft w:val="0"/>
      <w:marRight w:val="0"/>
      <w:marTop w:val="0"/>
      <w:marBottom w:val="0"/>
      <w:divBdr>
        <w:top w:val="none" w:sz="0" w:space="0" w:color="auto"/>
        <w:left w:val="none" w:sz="0" w:space="0" w:color="auto"/>
        <w:bottom w:val="none" w:sz="0" w:space="0" w:color="auto"/>
        <w:right w:val="none" w:sz="0" w:space="0" w:color="auto"/>
      </w:divBdr>
    </w:div>
    <w:div w:id="552622655">
      <w:bodyDiv w:val="1"/>
      <w:marLeft w:val="0"/>
      <w:marRight w:val="0"/>
      <w:marTop w:val="0"/>
      <w:marBottom w:val="0"/>
      <w:divBdr>
        <w:top w:val="none" w:sz="0" w:space="0" w:color="auto"/>
        <w:left w:val="none" w:sz="0" w:space="0" w:color="auto"/>
        <w:bottom w:val="none" w:sz="0" w:space="0" w:color="auto"/>
        <w:right w:val="none" w:sz="0" w:space="0" w:color="auto"/>
      </w:divBdr>
    </w:div>
    <w:div w:id="558051728">
      <w:bodyDiv w:val="1"/>
      <w:marLeft w:val="0"/>
      <w:marRight w:val="0"/>
      <w:marTop w:val="0"/>
      <w:marBottom w:val="0"/>
      <w:divBdr>
        <w:top w:val="none" w:sz="0" w:space="0" w:color="auto"/>
        <w:left w:val="none" w:sz="0" w:space="0" w:color="auto"/>
        <w:bottom w:val="none" w:sz="0" w:space="0" w:color="auto"/>
        <w:right w:val="none" w:sz="0" w:space="0" w:color="auto"/>
      </w:divBdr>
    </w:div>
    <w:div w:id="611278428">
      <w:bodyDiv w:val="1"/>
      <w:marLeft w:val="0"/>
      <w:marRight w:val="0"/>
      <w:marTop w:val="0"/>
      <w:marBottom w:val="0"/>
      <w:divBdr>
        <w:top w:val="none" w:sz="0" w:space="0" w:color="auto"/>
        <w:left w:val="none" w:sz="0" w:space="0" w:color="auto"/>
        <w:bottom w:val="none" w:sz="0" w:space="0" w:color="auto"/>
        <w:right w:val="none" w:sz="0" w:space="0" w:color="auto"/>
      </w:divBdr>
    </w:div>
    <w:div w:id="622033268">
      <w:bodyDiv w:val="1"/>
      <w:marLeft w:val="0"/>
      <w:marRight w:val="0"/>
      <w:marTop w:val="0"/>
      <w:marBottom w:val="0"/>
      <w:divBdr>
        <w:top w:val="none" w:sz="0" w:space="0" w:color="auto"/>
        <w:left w:val="none" w:sz="0" w:space="0" w:color="auto"/>
        <w:bottom w:val="none" w:sz="0" w:space="0" w:color="auto"/>
        <w:right w:val="none" w:sz="0" w:space="0" w:color="auto"/>
      </w:divBdr>
    </w:div>
    <w:div w:id="688877783">
      <w:bodyDiv w:val="1"/>
      <w:marLeft w:val="0"/>
      <w:marRight w:val="0"/>
      <w:marTop w:val="0"/>
      <w:marBottom w:val="0"/>
      <w:divBdr>
        <w:top w:val="none" w:sz="0" w:space="0" w:color="auto"/>
        <w:left w:val="none" w:sz="0" w:space="0" w:color="auto"/>
        <w:bottom w:val="none" w:sz="0" w:space="0" w:color="auto"/>
        <w:right w:val="none" w:sz="0" w:space="0" w:color="auto"/>
      </w:divBdr>
    </w:div>
    <w:div w:id="719327950">
      <w:bodyDiv w:val="1"/>
      <w:marLeft w:val="0"/>
      <w:marRight w:val="0"/>
      <w:marTop w:val="0"/>
      <w:marBottom w:val="0"/>
      <w:divBdr>
        <w:top w:val="none" w:sz="0" w:space="0" w:color="auto"/>
        <w:left w:val="none" w:sz="0" w:space="0" w:color="auto"/>
        <w:bottom w:val="none" w:sz="0" w:space="0" w:color="auto"/>
        <w:right w:val="none" w:sz="0" w:space="0" w:color="auto"/>
      </w:divBdr>
    </w:div>
    <w:div w:id="825248320">
      <w:bodyDiv w:val="1"/>
      <w:marLeft w:val="0"/>
      <w:marRight w:val="0"/>
      <w:marTop w:val="0"/>
      <w:marBottom w:val="0"/>
      <w:divBdr>
        <w:top w:val="none" w:sz="0" w:space="0" w:color="auto"/>
        <w:left w:val="none" w:sz="0" w:space="0" w:color="auto"/>
        <w:bottom w:val="none" w:sz="0" w:space="0" w:color="auto"/>
        <w:right w:val="none" w:sz="0" w:space="0" w:color="auto"/>
      </w:divBdr>
    </w:div>
    <w:div w:id="886919495">
      <w:bodyDiv w:val="1"/>
      <w:marLeft w:val="0"/>
      <w:marRight w:val="0"/>
      <w:marTop w:val="0"/>
      <w:marBottom w:val="0"/>
      <w:divBdr>
        <w:top w:val="none" w:sz="0" w:space="0" w:color="auto"/>
        <w:left w:val="none" w:sz="0" w:space="0" w:color="auto"/>
        <w:bottom w:val="none" w:sz="0" w:space="0" w:color="auto"/>
        <w:right w:val="none" w:sz="0" w:space="0" w:color="auto"/>
      </w:divBdr>
    </w:div>
    <w:div w:id="902837351">
      <w:bodyDiv w:val="1"/>
      <w:marLeft w:val="0"/>
      <w:marRight w:val="0"/>
      <w:marTop w:val="0"/>
      <w:marBottom w:val="0"/>
      <w:divBdr>
        <w:top w:val="none" w:sz="0" w:space="0" w:color="auto"/>
        <w:left w:val="none" w:sz="0" w:space="0" w:color="auto"/>
        <w:bottom w:val="none" w:sz="0" w:space="0" w:color="auto"/>
        <w:right w:val="none" w:sz="0" w:space="0" w:color="auto"/>
      </w:divBdr>
    </w:div>
    <w:div w:id="959070422">
      <w:bodyDiv w:val="1"/>
      <w:marLeft w:val="0"/>
      <w:marRight w:val="0"/>
      <w:marTop w:val="0"/>
      <w:marBottom w:val="0"/>
      <w:divBdr>
        <w:top w:val="none" w:sz="0" w:space="0" w:color="auto"/>
        <w:left w:val="none" w:sz="0" w:space="0" w:color="auto"/>
        <w:bottom w:val="none" w:sz="0" w:space="0" w:color="auto"/>
        <w:right w:val="none" w:sz="0" w:space="0" w:color="auto"/>
      </w:divBdr>
    </w:div>
    <w:div w:id="971130812">
      <w:bodyDiv w:val="1"/>
      <w:marLeft w:val="0"/>
      <w:marRight w:val="0"/>
      <w:marTop w:val="0"/>
      <w:marBottom w:val="0"/>
      <w:divBdr>
        <w:top w:val="none" w:sz="0" w:space="0" w:color="auto"/>
        <w:left w:val="none" w:sz="0" w:space="0" w:color="auto"/>
        <w:bottom w:val="none" w:sz="0" w:space="0" w:color="auto"/>
        <w:right w:val="none" w:sz="0" w:space="0" w:color="auto"/>
      </w:divBdr>
    </w:div>
    <w:div w:id="1077095047">
      <w:bodyDiv w:val="1"/>
      <w:marLeft w:val="0"/>
      <w:marRight w:val="0"/>
      <w:marTop w:val="0"/>
      <w:marBottom w:val="0"/>
      <w:divBdr>
        <w:top w:val="none" w:sz="0" w:space="0" w:color="auto"/>
        <w:left w:val="none" w:sz="0" w:space="0" w:color="auto"/>
        <w:bottom w:val="none" w:sz="0" w:space="0" w:color="auto"/>
        <w:right w:val="none" w:sz="0" w:space="0" w:color="auto"/>
      </w:divBdr>
    </w:div>
    <w:div w:id="1103457088">
      <w:bodyDiv w:val="1"/>
      <w:marLeft w:val="0"/>
      <w:marRight w:val="0"/>
      <w:marTop w:val="0"/>
      <w:marBottom w:val="0"/>
      <w:divBdr>
        <w:top w:val="none" w:sz="0" w:space="0" w:color="auto"/>
        <w:left w:val="none" w:sz="0" w:space="0" w:color="auto"/>
        <w:bottom w:val="none" w:sz="0" w:space="0" w:color="auto"/>
        <w:right w:val="none" w:sz="0" w:space="0" w:color="auto"/>
      </w:divBdr>
    </w:div>
    <w:div w:id="1188982664">
      <w:bodyDiv w:val="1"/>
      <w:marLeft w:val="0"/>
      <w:marRight w:val="0"/>
      <w:marTop w:val="0"/>
      <w:marBottom w:val="0"/>
      <w:divBdr>
        <w:top w:val="none" w:sz="0" w:space="0" w:color="auto"/>
        <w:left w:val="none" w:sz="0" w:space="0" w:color="auto"/>
        <w:bottom w:val="none" w:sz="0" w:space="0" w:color="auto"/>
        <w:right w:val="none" w:sz="0" w:space="0" w:color="auto"/>
      </w:divBdr>
    </w:div>
    <w:div w:id="1210452864">
      <w:bodyDiv w:val="1"/>
      <w:marLeft w:val="0"/>
      <w:marRight w:val="0"/>
      <w:marTop w:val="0"/>
      <w:marBottom w:val="0"/>
      <w:divBdr>
        <w:top w:val="none" w:sz="0" w:space="0" w:color="auto"/>
        <w:left w:val="none" w:sz="0" w:space="0" w:color="auto"/>
        <w:bottom w:val="none" w:sz="0" w:space="0" w:color="auto"/>
        <w:right w:val="none" w:sz="0" w:space="0" w:color="auto"/>
      </w:divBdr>
    </w:div>
    <w:div w:id="1240679007">
      <w:bodyDiv w:val="1"/>
      <w:marLeft w:val="0"/>
      <w:marRight w:val="0"/>
      <w:marTop w:val="0"/>
      <w:marBottom w:val="0"/>
      <w:divBdr>
        <w:top w:val="none" w:sz="0" w:space="0" w:color="auto"/>
        <w:left w:val="none" w:sz="0" w:space="0" w:color="auto"/>
        <w:bottom w:val="none" w:sz="0" w:space="0" w:color="auto"/>
        <w:right w:val="none" w:sz="0" w:space="0" w:color="auto"/>
      </w:divBdr>
    </w:div>
    <w:div w:id="1337489811">
      <w:bodyDiv w:val="1"/>
      <w:marLeft w:val="0"/>
      <w:marRight w:val="0"/>
      <w:marTop w:val="0"/>
      <w:marBottom w:val="0"/>
      <w:divBdr>
        <w:top w:val="none" w:sz="0" w:space="0" w:color="auto"/>
        <w:left w:val="none" w:sz="0" w:space="0" w:color="auto"/>
        <w:bottom w:val="none" w:sz="0" w:space="0" w:color="auto"/>
        <w:right w:val="none" w:sz="0" w:space="0" w:color="auto"/>
      </w:divBdr>
    </w:div>
    <w:div w:id="1394352077">
      <w:bodyDiv w:val="1"/>
      <w:marLeft w:val="0"/>
      <w:marRight w:val="0"/>
      <w:marTop w:val="0"/>
      <w:marBottom w:val="0"/>
      <w:divBdr>
        <w:top w:val="none" w:sz="0" w:space="0" w:color="auto"/>
        <w:left w:val="none" w:sz="0" w:space="0" w:color="auto"/>
        <w:bottom w:val="none" w:sz="0" w:space="0" w:color="auto"/>
        <w:right w:val="none" w:sz="0" w:space="0" w:color="auto"/>
      </w:divBdr>
    </w:div>
    <w:div w:id="1439986823">
      <w:bodyDiv w:val="1"/>
      <w:marLeft w:val="0"/>
      <w:marRight w:val="0"/>
      <w:marTop w:val="0"/>
      <w:marBottom w:val="0"/>
      <w:divBdr>
        <w:top w:val="none" w:sz="0" w:space="0" w:color="auto"/>
        <w:left w:val="none" w:sz="0" w:space="0" w:color="auto"/>
        <w:bottom w:val="none" w:sz="0" w:space="0" w:color="auto"/>
        <w:right w:val="none" w:sz="0" w:space="0" w:color="auto"/>
      </w:divBdr>
    </w:div>
    <w:div w:id="1452437210">
      <w:bodyDiv w:val="1"/>
      <w:marLeft w:val="0"/>
      <w:marRight w:val="0"/>
      <w:marTop w:val="0"/>
      <w:marBottom w:val="0"/>
      <w:divBdr>
        <w:top w:val="none" w:sz="0" w:space="0" w:color="auto"/>
        <w:left w:val="none" w:sz="0" w:space="0" w:color="auto"/>
        <w:bottom w:val="none" w:sz="0" w:space="0" w:color="auto"/>
        <w:right w:val="none" w:sz="0" w:space="0" w:color="auto"/>
      </w:divBdr>
    </w:div>
    <w:div w:id="1478566264">
      <w:bodyDiv w:val="1"/>
      <w:marLeft w:val="0"/>
      <w:marRight w:val="0"/>
      <w:marTop w:val="0"/>
      <w:marBottom w:val="0"/>
      <w:divBdr>
        <w:top w:val="none" w:sz="0" w:space="0" w:color="auto"/>
        <w:left w:val="none" w:sz="0" w:space="0" w:color="auto"/>
        <w:bottom w:val="none" w:sz="0" w:space="0" w:color="auto"/>
        <w:right w:val="none" w:sz="0" w:space="0" w:color="auto"/>
      </w:divBdr>
    </w:div>
    <w:div w:id="1498153117">
      <w:bodyDiv w:val="1"/>
      <w:marLeft w:val="0"/>
      <w:marRight w:val="0"/>
      <w:marTop w:val="0"/>
      <w:marBottom w:val="0"/>
      <w:divBdr>
        <w:top w:val="none" w:sz="0" w:space="0" w:color="auto"/>
        <w:left w:val="none" w:sz="0" w:space="0" w:color="auto"/>
        <w:bottom w:val="none" w:sz="0" w:space="0" w:color="auto"/>
        <w:right w:val="none" w:sz="0" w:space="0" w:color="auto"/>
      </w:divBdr>
    </w:div>
    <w:div w:id="1502231709">
      <w:bodyDiv w:val="1"/>
      <w:marLeft w:val="0"/>
      <w:marRight w:val="0"/>
      <w:marTop w:val="0"/>
      <w:marBottom w:val="0"/>
      <w:divBdr>
        <w:top w:val="none" w:sz="0" w:space="0" w:color="auto"/>
        <w:left w:val="none" w:sz="0" w:space="0" w:color="auto"/>
        <w:bottom w:val="none" w:sz="0" w:space="0" w:color="auto"/>
        <w:right w:val="none" w:sz="0" w:space="0" w:color="auto"/>
      </w:divBdr>
    </w:div>
    <w:div w:id="1561475055">
      <w:bodyDiv w:val="1"/>
      <w:marLeft w:val="0"/>
      <w:marRight w:val="0"/>
      <w:marTop w:val="0"/>
      <w:marBottom w:val="0"/>
      <w:divBdr>
        <w:top w:val="none" w:sz="0" w:space="0" w:color="auto"/>
        <w:left w:val="none" w:sz="0" w:space="0" w:color="auto"/>
        <w:bottom w:val="none" w:sz="0" w:space="0" w:color="auto"/>
        <w:right w:val="none" w:sz="0" w:space="0" w:color="auto"/>
      </w:divBdr>
    </w:div>
    <w:div w:id="1592472137">
      <w:bodyDiv w:val="1"/>
      <w:marLeft w:val="0"/>
      <w:marRight w:val="0"/>
      <w:marTop w:val="0"/>
      <w:marBottom w:val="0"/>
      <w:divBdr>
        <w:top w:val="none" w:sz="0" w:space="0" w:color="auto"/>
        <w:left w:val="none" w:sz="0" w:space="0" w:color="auto"/>
        <w:bottom w:val="none" w:sz="0" w:space="0" w:color="auto"/>
        <w:right w:val="none" w:sz="0" w:space="0" w:color="auto"/>
      </w:divBdr>
    </w:div>
    <w:div w:id="1644890615">
      <w:bodyDiv w:val="1"/>
      <w:marLeft w:val="0"/>
      <w:marRight w:val="0"/>
      <w:marTop w:val="0"/>
      <w:marBottom w:val="0"/>
      <w:divBdr>
        <w:top w:val="none" w:sz="0" w:space="0" w:color="auto"/>
        <w:left w:val="none" w:sz="0" w:space="0" w:color="auto"/>
        <w:bottom w:val="none" w:sz="0" w:space="0" w:color="auto"/>
        <w:right w:val="none" w:sz="0" w:space="0" w:color="auto"/>
      </w:divBdr>
    </w:div>
    <w:div w:id="1746024679">
      <w:bodyDiv w:val="1"/>
      <w:marLeft w:val="0"/>
      <w:marRight w:val="0"/>
      <w:marTop w:val="0"/>
      <w:marBottom w:val="0"/>
      <w:divBdr>
        <w:top w:val="none" w:sz="0" w:space="0" w:color="auto"/>
        <w:left w:val="none" w:sz="0" w:space="0" w:color="auto"/>
        <w:bottom w:val="none" w:sz="0" w:space="0" w:color="auto"/>
        <w:right w:val="none" w:sz="0" w:space="0" w:color="auto"/>
      </w:divBdr>
    </w:div>
    <w:div w:id="1773013281">
      <w:bodyDiv w:val="1"/>
      <w:marLeft w:val="0"/>
      <w:marRight w:val="0"/>
      <w:marTop w:val="0"/>
      <w:marBottom w:val="0"/>
      <w:divBdr>
        <w:top w:val="none" w:sz="0" w:space="0" w:color="auto"/>
        <w:left w:val="none" w:sz="0" w:space="0" w:color="auto"/>
        <w:bottom w:val="none" w:sz="0" w:space="0" w:color="auto"/>
        <w:right w:val="none" w:sz="0" w:space="0" w:color="auto"/>
      </w:divBdr>
    </w:div>
    <w:div w:id="1826625321">
      <w:bodyDiv w:val="1"/>
      <w:marLeft w:val="0"/>
      <w:marRight w:val="0"/>
      <w:marTop w:val="0"/>
      <w:marBottom w:val="0"/>
      <w:divBdr>
        <w:top w:val="none" w:sz="0" w:space="0" w:color="auto"/>
        <w:left w:val="none" w:sz="0" w:space="0" w:color="auto"/>
        <w:bottom w:val="none" w:sz="0" w:space="0" w:color="auto"/>
        <w:right w:val="none" w:sz="0" w:space="0" w:color="auto"/>
      </w:divBdr>
    </w:div>
    <w:div w:id="1867014255">
      <w:bodyDiv w:val="1"/>
      <w:marLeft w:val="0"/>
      <w:marRight w:val="0"/>
      <w:marTop w:val="0"/>
      <w:marBottom w:val="0"/>
      <w:divBdr>
        <w:top w:val="none" w:sz="0" w:space="0" w:color="auto"/>
        <w:left w:val="none" w:sz="0" w:space="0" w:color="auto"/>
        <w:bottom w:val="none" w:sz="0" w:space="0" w:color="auto"/>
        <w:right w:val="none" w:sz="0" w:space="0" w:color="auto"/>
      </w:divBdr>
    </w:div>
    <w:div w:id="1874729084">
      <w:bodyDiv w:val="1"/>
      <w:marLeft w:val="0"/>
      <w:marRight w:val="0"/>
      <w:marTop w:val="0"/>
      <w:marBottom w:val="0"/>
      <w:divBdr>
        <w:top w:val="none" w:sz="0" w:space="0" w:color="auto"/>
        <w:left w:val="none" w:sz="0" w:space="0" w:color="auto"/>
        <w:bottom w:val="none" w:sz="0" w:space="0" w:color="auto"/>
        <w:right w:val="none" w:sz="0" w:space="0" w:color="auto"/>
      </w:divBdr>
    </w:div>
    <w:div w:id="1875802068">
      <w:bodyDiv w:val="1"/>
      <w:marLeft w:val="0"/>
      <w:marRight w:val="0"/>
      <w:marTop w:val="0"/>
      <w:marBottom w:val="0"/>
      <w:divBdr>
        <w:top w:val="none" w:sz="0" w:space="0" w:color="auto"/>
        <w:left w:val="none" w:sz="0" w:space="0" w:color="auto"/>
        <w:bottom w:val="none" w:sz="0" w:space="0" w:color="auto"/>
        <w:right w:val="none" w:sz="0" w:space="0" w:color="auto"/>
      </w:divBdr>
    </w:div>
    <w:div w:id="1938713157">
      <w:bodyDiv w:val="1"/>
      <w:marLeft w:val="0"/>
      <w:marRight w:val="0"/>
      <w:marTop w:val="0"/>
      <w:marBottom w:val="0"/>
      <w:divBdr>
        <w:top w:val="none" w:sz="0" w:space="0" w:color="auto"/>
        <w:left w:val="none" w:sz="0" w:space="0" w:color="auto"/>
        <w:bottom w:val="none" w:sz="0" w:space="0" w:color="auto"/>
        <w:right w:val="none" w:sz="0" w:space="0" w:color="auto"/>
      </w:divBdr>
    </w:div>
    <w:div w:id="2059082489">
      <w:bodyDiv w:val="1"/>
      <w:marLeft w:val="0"/>
      <w:marRight w:val="0"/>
      <w:marTop w:val="0"/>
      <w:marBottom w:val="0"/>
      <w:divBdr>
        <w:top w:val="none" w:sz="0" w:space="0" w:color="auto"/>
        <w:left w:val="none" w:sz="0" w:space="0" w:color="auto"/>
        <w:bottom w:val="none" w:sz="0" w:space="0" w:color="auto"/>
        <w:right w:val="none" w:sz="0" w:space="0" w:color="auto"/>
      </w:divBdr>
    </w:div>
    <w:div w:id="206984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EN%20VALUE%20-%20HCM\5.Chao%20gia%20-%20Mau%20hop%20dong\HD%20tham%20dinh%20gia%20(CN%20-%20TCTy%20xuat%20hoa%20d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C3FAB-76BB-4821-A350-DB33471E7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D:\CEN VALUE - HCM\5.Chao gia - Mau hop dong\HD tham dinh gia (CN - TCTy xuat hoa don).dot</Template>
  <TotalTime>1</TotalTime>
  <Pages>3</Pages>
  <Words>936</Words>
  <Characters>5341</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CTY HOANG QUAN CHO LON</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dc:creator>
  <cp:keywords/>
  <cp:lastModifiedBy>Mạnh Cường</cp:lastModifiedBy>
  <cp:revision>2</cp:revision>
  <cp:lastPrinted>2023-09-13T08:52:00Z</cp:lastPrinted>
  <dcterms:created xsi:type="dcterms:W3CDTF">2023-10-08T02:01:00Z</dcterms:created>
  <dcterms:modified xsi:type="dcterms:W3CDTF">2023-10-08T02:01:00Z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0f5dce25386c2245cbbccb167c95e0308b6f6f9c9ca7791d7f36fc00fa035c86</vt:lpwstr>
  </property>
</Properties>
</file>